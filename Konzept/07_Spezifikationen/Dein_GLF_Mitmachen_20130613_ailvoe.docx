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F9F75" w14:textId="77777777" w:rsidR="008C2899" w:rsidRPr="00E424CA" w:rsidRDefault="009B21F0" w:rsidP="007F7ED6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Dein</w:t>
      </w:r>
      <w:proofErr w:type="spellEnd"/>
      <w:r>
        <w:rPr>
          <w:rFonts w:asciiTheme="majorHAnsi" w:hAnsiTheme="majorHAnsi"/>
        </w:rPr>
        <w:t xml:space="preserve"> GLF: </w:t>
      </w:r>
      <w:proofErr w:type="spellStart"/>
      <w:r>
        <w:rPr>
          <w:rFonts w:asciiTheme="majorHAnsi" w:hAnsiTheme="majorHAnsi"/>
        </w:rPr>
        <w:t>Mitmachen</w:t>
      </w:r>
      <w:proofErr w:type="spellEnd"/>
    </w:p>
    <w:p w14:paraId="05B4FC10" w14:textId="77777777" w:rsidR="00710BBB" w:rsidRPr="00E424CA" w:rsidRDefault="00B901C2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05"/>
        <w:gridCol w:w="2127"/>
        <w:gridCol w:w="3812"/>
        <w:gridCol w:w="2462"/>
      </w:tblGrid>
      <w:tr w:rsidR="00710BBB" w:rsidRPr="00E424CA" w14:paraId="13322607" w14:textId="77777777" w:rsidTr="00910D0C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699E7" w14:textId="77777777" w:rsidR="00710BBB" w:rsidRPr="00E424CA" w:rsidRDefault="007F7ED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Created By: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AED36" w14:textId="77777777" w:rsidR="00710BBB" w:rsidRPr="00E424CA" w:rsidRDefault="009B21F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Aileen </w:t>
            </w:r>
            <w:proofErr w:type="spellStart"/>
            <w:r>
              <w:rPr>
                <w:rFonts w:asciiTheme="minorHAnsi" w:hAnsiTheme="minorHAnsi"/>
              </w:rPr>
              <w:t>Völker</w:t>
            </w:r>
            <w:proofErr w:type="spellEnd"/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698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Last Updated By: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EA739" w14:textId="77777777" w:rsidR="00710BBB" w:rsidRPr="00E424CA" w:rsidRDefault="00BF53DB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</w:tr>
      <w:tr w:rsidR="00710BBB" w:rsidRPr="00E424CA" w14:paraId="4F1507EC" w14:textId="77777777" w:rsidTr="00910D0C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998D0" w14:textId="77777777" w:rsidR="00710BBB" w:rsidRPr="00E424CA" w:rsidRDefault="007F7ED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Created: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814DD" w14:textId="77777777" w:rsidR="00E11CFE" w:rsidRDefault="00E11CFE" w:rsidP="00E11CFE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13.06.2013</w:t>
            </w:r>
          </w:p>
          <w:p w14:paraId="7E65500D" w14:textId="77777777" w:rsidR="00710BBB" w:rsidRPr="00E424CA" w:rsidRDefault="00B901C2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D06F9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Last Updated: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148DC" w14:textId="77777777" w:rsidR="00710BBB" w:rsidRPr="00E424CA" w:rsidRDefault="009B21F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  <w:lang w:val="de-DE"/>
              </w:rPr>
              <w:instrText xml:space="preserve"> TIME \@ "dd.MM.yyyy" </w:instrText>
            </w:r>
            <w:r>
              <w:rPr>
                <w:rFonts w:asciiTheme="minorHAnsi" w:hAnsiTheme="minorHAnsi"/>
              </w:rPr>
              <w:fldChar w:fldCharType="separate"/>
            </w:r>
            <w:r w:rsidR="00A06D6B">
              <w:rPr>
                <w:rFonts w:asciiTheme="minorHAnsi" w:hAnsiTheme="minorHAnsi"/>
                <w:noProof/>
                <w:lang w:val="de-DE"/>
              </w:rPr>
              <w:t>17.07.2013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14:paraId="74DDC711" w14:textId="77777777" w:rsidR="00710BBB" w:rsidRPr="00E424CA" w:rsidRDefault="00B901C2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7B2ACB50" w14:textId="77777777" w:rsidR="00710BBB" w:rsidRPr="00E424CA" w:rsidRDefault="00B901C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  <w:bookmarkStart w:id="0" w:name="_TOC384"/>
      <w:bookmarkEnd w:id="0"/>
    </w:p>
    <w:p w14:paraId="33C6AAE2" w14:textId="77777777" w:rsidR="00710BBB" w:rsidRPr="00E424CA" w:rsidRDefault="00CA4167" w:rsidP="007F7ED6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1" w:name="_TOC424"/>
      <w:bookmarkStart w:id="2" w:name="TOC209581475"/>
      <w:bookmarkEnd w:id="1"/>
      <w:bookmarkEnd w:id="2"/>
      <w:proofErr w:type="spellStart"/>
      <w:r>
        <w:rPr>
          <w:rFonts w:asciiTheme="majorHAnsi" w:hAnsiTheme="majorHAnsi"/>
        </w:rPr>
        <w:t>Generelle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Beschreibung</w:t>
      </w:r>
      <w:proofErr w:type="spellEnd"/>
    </w:p>
    <w:p w14:paraId="67966C74" w14:textId="77777777" w:rsidR="00710BBB" w:rsidRPr="00E424CA" w:rsidRDefault="00B901C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  <w:lang w:val="en-US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6"/>
        <w:gridCol w:w="8300"/>
      </w:tblGrid>
      <w:tr w:rsidR="00710BBB" w:rsidRPr="009B21F0" w14:paraId="675C80CF" w14:textId="77777777" w:rsidTr="00910D0C">
        <w:trPr>
          <w:cantSplit/>
          <w:trHeight w:val="56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B7B81" w14:textId="77777777" w:rsidR="00710BBB" w:rsidRPr="00E424CA" w:rsidRDefault="00CA4167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Kurz-Beschreibung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DC3C6" w14:textId="77777777" w:rsidR="00710BBB" w:rsidRPr="00E424CA" w:rsidRDefault="009B21F0" w:rsidP="00910D0C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Jobangebote</w:t>
            </w:r>
            <w:proofErr w:type="spellEnd"/>
          </w:p>
        </w:tc>
      </w:tr>
      <w:tr w:rsidR="00710BBB" w:rsidRPr="009B21F0" w14:paraId="6836A4FA" w14:textId="77777777" w:rsidTr="00910D0C">
        <w:trPr>
          <w:cantSplit/>
          <w:trHeight w:val="35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66508" w14:textId="77777777" w:rsidR="00710BBB" w:rsidRPr="00E424CA" w:rsidRDefault="00CA4167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Beschreibung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EC9F5" w14:textId="77777777" w:rsidR="00710BBB" w:rsidRPr="009B21F0" w:rsidRDefault="009B21F0" w:rsidP="00257545">
            <w:pPr>
              <w:pStyle w:val="Kommentartext"/>
              <w:rPr>
                <w:rFonts w:asciiTheme="minorHAnsi" w:hAnsiTheme="minorHAnsi"/>
              </w:rPr>
            </w:pPr>
            <w:r w:rsidRPr="009B21F0">
              <w:rPr>
                <w:rFonts w:asciiTheme="minorHAnsi" w:hAnsiTheme="minorHAnsi"/>
              </w:rPr>
              <w:t xml:space="preserve">Auf dieser Seite sind alle Jobs und die Jobangebote aufgelistet. </w:t>
            </w:r>
            <w:r>
              <w:rPr>
                <w:rFonts w:asciiTheme="minorHAnsi" w:hAnsiTheme="minorHAnsi"/>
              </w:rPr>
              <w:t xml:space="preserve">In Kacheln sieht der Nutzer Bilder der Jobs und </w:t>
            </w:r>
            <w:r w:rsidR="00257545">
              <w:rPr>
                <w:rFonts w:asciiTheme="minorHAnsi" w:hAnsiTheme="minorHAnsi"/>
              </w:rPr>
              <w:t>auf der Kachel</w:t>
            </w:r>
            <w:r>
              <w:rPr>
                <w:rFonts w:asciiTheme="minorHAnsi" w:hAnsiTheme="minorHAnsi"/>
              </w:rPr>
              <w:t xml:space="preserve"> wird ihm ein knapper Text</w:t>
            </w:r>
            <w:r w:rsidR="00257545">
              <w:rPr>
                <w:rFonts w:asciiTheme="minorHAnsi" w:hAnsiTheme="minorHAnsi"/>
              </w:rPr>
              <w:t xml:space="preserve"> zum jeweiligen Job geboten. </w:t>
            </w:r>
            <w:proofErr w:type="spellStart"/>
            <w:r w:rsidR="00257545">
              <w:rPr>
                <w:rFonts w:asciiTheme="minorHAnsi" w:hAnsiTheme="minorHAnsi"/>
              </w:rPr>
              <w:t>OnClick</w:t>
            </w:r>
            <w:proofErr w:type="spellEnd"/>
            <w:r w:rsidR="00257545">
              <w:rPr>
                <w:rFonts w:asciiTheme="minorHAnsi" w:hAnsiTheme="minorHAnsi"/>
              </w:rPr>
              <w:t xml:space="preserve"> erweitert sich die Kachel und es werden mehr Informationen und ein Button, der den Bewerbungsprozess startet, gezeigt.</w:t>
            </w:r>
            <w:r>
              <w:rPr>
                <w:rFonts w:asciiTheme="minorHAnsi" w:hAnsiTheme="minorHAnsi"/>
              </w:rPr>
              <w:t xml:space="preserve"> Die Bewerbung findet in einem Separaten </w:t>
            </w:r>
            <w:proofErr w:type="spellStart"/>
            <w:r>
              <w:rPr>
                <w:rFonts w:asciiTheme="minorHAnsi" w:hAnsiTheme="minorHAnsi"/>
              </w:rPr>
              <w:t>Overlay</w:t>
            </w:r>
            <w:proofErr w:type="spellEnd"/>
            <w:r>
              <w:rPr>
                <w:rFonts w:asciiTheme="minorHAnsi" w:hAnsiTheme="minorHAnsi"/>
              </w:rPr>
              <w:t xml:space="preserve"> statt.</w:t>
            </w:r>
          </w:p>
        </w:tc>
      </w:tr>
    </w:tbl>
    <w:p w14:paraId="1363F718" w14:textId="77777777" w:rsidR="00710BBB" w:rsidRPr="009B21F0" w:rsidRDefault="00B901C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7D0B1940" w14:textId="77777777" w:rsidR="00910D0C" w:rsidRPr="009B21F0" w:rsidRDefault="00910D0C">
      <w:pPr>
        <w:rPr>
          <w:rFonts w:asciiTheme="minorHAnsi" w:hAnsiTheme="minorHAnsi"/>
          <w:b/>
          <w:kern w:val="36"/>
          <w:sz w:val="48"/>
          <w:szCs w:val="20"/>
          <w:lang w:eastAsia="de-DE"/>
        </w:rPr>
      </w:pPr>
      <w:bookmarkStart w:id="3" w:name="_TOC451"/>
      <w:bookmarkStart w:id="4" w:name="TOC209581476"/>
      <w:bookmarkEnd w:id="3"/>
      <w:bookmarkEnd w:id="4"/>
      <w:r w:rsidRPr="009B21F0">
        <w:rPr>
          <w:rFonts w:asciiTheme="minorHAnsi" w:hAnsiTheme="minorHAnsi"/>
        </w:rPr>
        <w:br w:type="page"/>
      </w:r>
    </w:p>
    <w:p w14:paraId="6C88E70B" w14:textId="2E2D5CEB" w:rsidR="00C9400E" w:rsidRDefault="00C9400E" w:rsidP="00C9400E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lastRenderedPageBreak/>
        <w:t>Spezifikation: Jobs</w:t>
      </w: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012B7657" w14:textId="77777777" w:rsidTr="007F7ED6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4CCDB" w14:textId="77777777" w:rsidR="00710BBB" w:rsidRPr="009B21F0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9B21F0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14:paraId="4613D050" w14:textId="77777777" w:rsidR="00710BBB" w:rsidRPr="009B21F0" w:rsidRDefault="00B901C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7B67A2F2" w14:textId="77777777" w:rsidR="00710BBB" w:rsidRPr="00E424CA" w:rsidRDefault="00B901C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CA4167" w:rsidRPr="00E424CA" w14:paraId="48ADB769" w14:textId="77777777" w:rsidTr="00E424CA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318B9" w14:textId="77777777" w:rsidR="00CA4167" w:rsidRPr="0066613A" w:rsidRDefault="00CA4167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84B80" w14:textId="77777777" w:rsidR="00CA4167" w:rsidRPr="0066613A" w:rsidRDefault="00CA4167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9009D" w14:textId="77777777" w:rsidR="00A06D6B" w:rsidRDefault="00A06D6B" w:rsidP="00A06D6B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  <w:p w14:paraId="5AB51C41" w14:textId="4A69CA6D" w:rsidR="00CA4167" w:rsidRPr="0066613A" w:rsidRDefault="00CA4167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D0A3" w14:textId="77777777" w:rsidR="00CA4167" w:rsidRPr="0066613A" w:rsidRDefault="00CA4167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95F40E" w14:textId="77777777" w:rsidR="00CA4167" w:rsidRPr="0066613A" w:rsidRDefault="00CA4167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66613A">
              <w:rPr>
                <w:rFonts w:asciiTheme="minorHAnsi" w:hAnsiTheme="minorHAnsi"/>
              </w:rPr>
              <w:t>Requi</w:t>
            </w:r>
            <w:proofErr w:type="spellEnd"/>
            <w:r w:rsidRPr="0066613A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66613A">
              <w:rPr>
                <w:rFonts w:asciiTheme="minorHAnsi" w:hAnsiTheme="minorHAnsi"/>
              </w:rPr>
              <w:t>Ver-sion</w:t>
            </w:r>
            <w:proofErr w:type="spellEnd"/>
            <w:r w:rsidRPr="0066613A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073DC" w14:textId="77777777" w:rsidR="00CA4167" w:rsidRPr="0066613A" w:rsidRDefault="00CA4167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14:paraId="7929904A" w14:textId="77777777" w:rsidR="00CA4167" w:rsidRPr="0066613A" w:rsidRDefault="00CA416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17120" w14:textId="77777777" w:rsidR="00CA4167" w:rsidRPr="00E424CA" w:rsidRDefault="00CA4167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tr w:rsidR="009B21F0" w:rsidRPr="00E424CA" w14:paraId="158DAFAE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2085E" w14:textId="77777777" w:rsidR="009B21F0" w:rsidRPr="00E424CA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7D418" w14:textId="77777777" w:rsidR="009B21F0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9B21F0">
              <w:rPr>
                <w:rFonts w:asciiTheme="minorHAnsi" w:hAnsiTheme="minorHAnsi"/>
                <w:b/>
              </w:rPr>
              <w:t>Headline</w:t>
            </w:r>
            <w:r w:rsidR="00345C59">
              <w:rPr>
                <w:rFonts w:asciiTheme="minorHAnsi" w:hAnsiTheme="minorHAnsi"/>
                <w:b/>
              </w:rPr>
              <w:t xml:space="preserve">: </w:t>
            </w:r>
            <w:proofErr w:type="spellStart"/>
            <w:r w:rsidR="00345C59">
              <w:rPr>
                <w:rFonts w:asciiTheme="minorHAnsi" w:hAnsiTheme="minorHAnsi"/>
                <w:b/>
              </w:rPr>
              <w:t>Seitentitel</w:t>
            </w:r>
            <w:proofErr w:type="spellEnd"/>
          </w:p>
          <w:p w14:paraId="7AC05D4E" w14:textId="77777777" w:rsidR="009B21F0" w:rsidRPr="009B21F0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86934" w14:textId="77777777" w:rsidR="009B21F0" w:rsidRPr="00E424CA" w:rsidRDefault="009B21F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8D112" w14:textId="77777777" w:rsidR="009B21F0" w:rsidRPr="00E424CA" w:rsidRDefault="00442964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98FEF" w14:textId="77777777" w:rsidR="009B21F0" w:rsidRPr="00E424CA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388FB" w14:textId="77777777" w:rsidR="009B21F0" w:rsidRPr="00E424CA" w:rsidRDefault="00442964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AF81F" w14:textId="77777777" w:rsidR="009B21F0" w:rsidRPr="00E424CA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9B21F0" w:rsidRPr="00E424CA" w14:paraId="61BAEE69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967C5" w14:textId="77777777" w:rsidR="009B21F0" w:rsidRPr="00E424CA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EEE4C" w14:textId="77777777" w:rsidR="009B21F0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9B21F0">
              <w:rPr>
                <w:rFonts w:asciiTheme="minorHAnsi" w:hAnsiTheme="minorHAnsi"/>
                <w:b/>
              </w:rPr>
              <w:t>Copy</w:t>
            </w:r>
            <w:r w:rsidR="00345C59">
              <w:rPr>
                <w:rFonts w:asciiTheme="minorHAnsi" w:hAnsiTheme="minorHAnsi"/>
                <w:b/>
              </w:rPr>
              <w:t xml:space="preserve">: </w:t>
            </w:r>
            <w:proofErr w:type="spellStart"/>
            <w:r w:rsidR="00345C59">
              <w:rPr>
                <w:rFonts w:asciiTheme="minorHAnsi" w:hAnsiTheme="minorHAnsi"/>
                <w:b/>
              </w:rPr>
              <w:t>Seitenbeschreibung</w:t>
            </w:r>
            <w:proofErr w:type="spellEnd"/>
          </w:p>
          <w:p w14:paraId="4A78ABA8" w14:textId="77777777" w:rsidR="009B21F0" w:rsidRPr="009B21F0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E21E7" w14:textId="77777777" w:rsidR="009B21F0" w:rsidRPr="00E424CA" w:rsidRDefault="009B21F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47548A" w14:textId="77777777" w:rsidR="009B21F0" w:rsidRPr="00E424CA" w:rsidRDefault="00442964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2FFC3" w14:textId="77777777" w:rsidR="009B21F0" w:rsidRPr="00E424CA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A9636" w14:textId="77777777" w:rsidR="009B21F0" w:rsidRPr="00E424CA" w:rsidRDefault="00442964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15C33" w14:textId="77777777" w:rsidR="009B21F0" w:rsidRPr="00E424CA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9B21F0" w:rsidRPr="00E424CA" w14:paraId="3871B63F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922D6" w14:textId="77777777" w:rsidR="009B21F0" w:rsidRPr="00E424CA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A4CC7" w14:textId="77777777" w:rsidR="009B21F0" w:rsidRPr="001654FC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1654FC">
              <w:rPr>
                <w:rFonts w:asciiTheme="minorHAnsi" w:hAnsiTheme="minorHAnsi"/>
                <w:b/>
                <w:lang w:val="de-DE"/>
              </w:rPr>
              <w:t xml:space="preserve">Kachel: Status </w:t>
            </w:r>
            <w:proofErr w:type="spellStart"/>
            <w:r w:rsidRPr="001654FC">
              <w:rPr>
                <w:rFonts w:asciiTheme="minorHAnsi" w:hAnsiTheme="minorHAnsi"/>
                <w:b/>
                <w:lang w:val="de-DE"/>
              </w:rPr>
              <w:t>default</w:t>
            </w:r>
            <w:proofErr w:type="spellEnd"/>
          </w:p>
          <w:p w14:paraId="0B802A64" w14:textId="77777777" w:rsidR="009B21F0" w:rsidRPr="001654FC" w:rsidRDefault="001654F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1654FC">
              <w:rPr>
                <w:rFonts w:asciiTheme="minorHAnsi" w:hAnsiTheme="minorHAnsi"/>
                <w:lang w:val="de-DE"/>
              </w:rPr>
              <w:t xml:space="preserve">Kachel ist </w:t>
            </w:r>
            <w:proofErr w:type="spellStart"/>
            <w:r w:rsidRPr="001654FC">
              <w:rPr>
                <w:rFonts w:asciiTheme="minorHAnsi" w:hAnsiTheme="minorHAnsi"/>
                <w:lang w:val="de-DE"/>
              </w:rPr>
              <w:t>klickbar</w:t>
            </w:r>
            <w:proofErr w:type="spellEnd"/>
            <w:r w:rsidRPr="001654FC">
              <w:rPr>
                <w:rFonts w:asciiTheme="minorHAnsi" w:hAnsiTheme="minorHAnsi"/>
                <w:lang w:val="de-DE"/>
              </w:rPr>
              <w:t xml:space="preserve">. </w:t>
            </w: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öffnet sich ein Einschub mit mehr Details zum jeweiligen Job.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E6E55D" w14:textId="77777777" w:rsidR="009B21F0" w:rsidRPr="001654FC" w:rsidRDefault="009B21F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A12FB" w14:textId="77777777" w:rsidR="009B21F0" w:rsidRPr="001654FC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6D3C4" w14:textId="77777777" w:rsidR="009B21F0" w:rsidRPr="001654FC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6E2F7" w14:textId="77777777" w:rsidR="009B21F0" w:rsidRPr="001654FC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DF2A0" w14:textId="77777777" w:rsidR="009B21F0" w:rsidRPr="001654FC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57545" w:rsidRPr="00E424CA" w14:paraId="7109F9C5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96BB8" w14:textId="77777777" w:rsidR="00257545" w:rsidRPr="001654FC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1654FC">
              <w:rPr>
                <w:rFonts w:asciiTheme="minorHAnsi" w:hAnsiTheme="minorHAnsi"/>
                <w:lang w:val="de-DE"/>
              </w:rPr>
              <w:t>003-1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67412" w14:textId="77777777" w:rsidR="00257545" w:rsidRPr="001654FC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1654FC">
              <w:rPr>
                <w:rFonts w:asciiTheme="minorHAnsi" w:hAnsiTheme="minorHAnsi"/>
                <w:b/>
                <w:lang w:val="de-DE"/>
              </w:rPr>
              <w:t xml:space="preserve">Bild: </w:t>
            </w:r>
            <w:proofErr w:type="spellStart"/>
            <w:r w:rsidRPr="001654FC">
              <w:rPr>
                <w:rFonts w:asciiTheme="minorHAnsi" w:hAnsiTheme="minorHAnsi"/>
                <w:b/>
                <w:lang w:val="de-DE"/>
              </w:rPr>
              <w:t>Jobbild</w:t>
            </w:r>
            <w:proofErr w:type="spellEnd"/>
          </w:p>
          <w:p w14:paraId="1FAFA4B1" w14:textId="77777777" w:rsidR="00257545" w:rsidRPr="001654FC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DDF16" w14:textId="77777777" w:rsidR="00257545" w:rsidRPr="001654FC" w:rsidRDefault="00257545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41F17" w14:textId="77777777" w:rsidR="00257545" w:rsidRPr="001654FC" w:rsidRDefault="00931AE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1654FC">
              <w:rPr>
                <w:rFonts w:asciiTheme="minorHAnsi" w:hAnsiTheme="minorHAnsi"/>
                <w:lang w:val="de-DE"/>
              </w:rPr>
              <w:t>Image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D995DE" w14:textId="77777777" w:rsidR="00257545" w:rsidRPr="001654FC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71753" w14:textId="77777777" w:rsidR="00257545" w:rsidRPr="001654FC" w:rsidRDefault="00931AE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1654FC"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6B567" w14:textId="77777777" w:rsidR="00257545" w:rsidRPr="001654FC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57545" w:rsidRPr="00E424CA" w14:paraId="5DF49233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FF41A" w14:textId="77777777" w:rsidR="00257545" w:rsidRPr="001654FC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1654FC">
              <w:rPr>
                <w:rFonts w:asciiTheme="minorHAnsi" w:hAnsiTheme="minorHAnsi"/>
                <w:lang w:val="de-DE"/>
              </w:rPr>
              <w:t>003-2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454E6" w14:textId="77777777" w:rsidR="00257545" w:rsidRPr="001654FC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1654FC">
              <w:rPr>
                <w:rFonts w:asciiTheme="minorHAnsi" w:hAnsiTheme="minorHAnsi"/>
                <w:b/>
                <w:lang w:val="de-DE"/>
              </w:rPr>
              <w:t xml:space="preserve">Headline: </w:t>
            </w:r>
            <w:proofErr w:type="spellStart"/>
            <w:r w:rsidRPr="001654FC">
              <w:rPr>
                <w:rFonts w:asciiTheme="minorHAnsi" w:hAnsiTheme="minorHAnsi"/>
                <w:b/>
                <w:lang w:val="de-DE"/>
              </w:rPr>
              <w:t>Jobname</w:t>
            </w:r>
            <w:proofErr w:type="spellEnd"/>
          </w:p>
          <w:p w14:paraId="1A39D206" w14:textId="77777777" w:rsidR="00257545" w:rsidRPr="001654FC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AFB2F" w14:textId="77777777" w:rsidR="00257545" w:rsidRPr="001654FC" w:rsidRDefault="00257545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30D18" w14:textId="77777777" w:rsidR="00257545" w:rsidRPr="001654FC" w:rsidRDefault="00931AE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1654FC">
              <w:rPr>
                <w:rFonts w:asciiTheme="minorHAnsi" w:hAnsiTheme="minorHAnsi"/>
                <w:lang w:val="de-DE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A3574" w14:textId="77777777" w:rsidR="00257545" w:rsidRPr="001654FC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14D9F" w14:textId="77777777" w:rsidR="00257545" w:rsidRPr="001654FC" w:rsidRDefault="00931AE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1654FC"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BCC98" w14:textId="77777777" w:rsidR="00257545" w:rsidRPr="001654FC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57545" w:rsidRPr="00E424CA" w14:paraId="01A7AD12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98419" w14:textId="77777777" w:rsidR="00257545" w:rsidRPr="001654FC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1654FC">
              <w:rPr>
                <w:rFonts w:asciiTheme="minorHAnsi" w:hAnsiTheme="minorHAnsi"/>
                <w:lang w:val="de-DE"/>
              </w:rPr>
              <w:t>003-3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D7731" w14:textId="77777777" w:rsidR="00257545" w:rsidRPr="001654FC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1654FC">
              <w:rPr>
                <w:rFonts w:asciiTheme="minorHAnsi" w:hAnsiTheme="minorHAnsi"/>
                <w:b/>
                <w:lang w:val="de-DE"/>
              </w:rPr>
              <w:t>Copy</w:t>
            </w:r>
            <w:proofErr w:type="spellEnd"/>
            <w:r w:rsidRPr="001654FC">
              <w:rPr>
                <w:rFonts w:asciiTheme="minorHAnsi" w:hAnsiTheme="minorHAnsi"/>
                <w:b/>
                <w:lang w:val="de-DE"/>
              </w:rPr>
              <w:t>: Jobbeschreibung</w:t>
            </w:r>
          </w:p>
          <w:p w14:paraId="088270EA" w14:textId="77777777" w:rsidR="00257545" w:rsidRPr="001654FC" w:rsidRDefault="001654F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Kurze knappe Beschreibung des Jobs.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279E2" w14:textId="77777777" w:rsidR="00257545" w:rsidRPr="001654FC" w:rsidRDefault="00257545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A8169" w14:textId="77777777" w:rsidR="00257545" w:rsidRDefault="00931AE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3565C" w14:textId="77777777" w:rsidR="00257545" w:rsidRPr="00E424CA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D4F09F" w14:textId="77777777" w:rsidR="00257545" w:rsidRPr="00E424CA" w:rsidRDefault="00931AE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FDE81" w14:textId="77777777" w:rsidR="00257545" w:rsidRPr="00E424CA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187FCA" w:rsidRPr="00E424CA" w14:paraId="23D964E8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7337B" w14:textId="77777777" w:rsidR="00187FCA" w:rsidRPr="00E424CA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EA20A" w14:textId="77777777" w:rsidR="00187FCA" w:rsidRPr="00442964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442964">
              <w:rPr>
                <w:rFonts w:asciiTheme="minorHAnsi" w:hAnsiTheme="minorHAnsi"/>
                <w:b/>
                <w:lang w:val="de-DE"/>
              </w:rPr>
              <w:t xml:space="preserve">Kachel: Status </w:t>
            </w:r>
            <w:r w:rsidR="00257545">
              <w:rPr>
                <w:rFonts w:asciiTheme="minorHAnsi" w:hAnsiTheme="minorHAnsi"/>
                <w:b/>
                <w:lang w:val="de-DE"/>
              </w:rPr>
              <w:t>Detailansicht</w:t>
            </w:r>
          </w:p>
          <w:p w14:paraId="6C4B535A" w14:textId="77777777" w:rsidR="009B21F0" w:rsidRPr="00D8146C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993A4" w14:textId="77777777" w:rsidR="00187FCA" w:rsidRPr="00D8146C" w:rsidRDefault="00187FC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1BC70" w14:textId="77777777" w:rsidR="00187FCA" w:rsidRPr="00D8146C" w:rsidRDefault="00187FC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707ED" w14:textId="77777777" w:rsidR="00187FCA" w:rsidRPr="00D8146C" w:rsidRDefault="00187FC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7F705" w14:textId="77777777" w:rsidR="00187FCA" w:rsidRPr="00D8146C" w:rsidRDefault="00187FC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C788B" w14:textId="77777777" w:rsidR="00187FCA" w:rsidRPr="00D8146C" w:rsidRDefault="00187FC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257545" w:rsidRPr="00E424CA" w14:paraId="5BD5846F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0EE39" w14:textId="77777777" w:rsidR="00257545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004-1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FE7A8" w14:textId="77777777" w:rsidR="00257545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Bild</w:t>
            </w:r>
            <w:proofErr w:type="spellEnd"/>
            <w:r>
              <w:rPr>
                <w:rFonts w:asciiTheme="minorHAnsi" w:hAnsiTheme="minorHAnsi"/>
                <w:b/>
              </w:rPr>
              <w:t xml:space="preserve">: </w:t>
            </w:r>
            <w:proofErr w:type="spellStart"/>
            <w:r>
              <w:rPr>
                <w:rFonts w:asciiTheme="minorHAnsi" w:hAnsiTheme="minorHAnsi"/>
                <w:b/>
              </w:rPr>
              <w:t>Jobbild</w:t>
            </w:r>
            <w:proofErr w:type="spellEnd"/>
          </w:p>
          <w:p w14:paraId="792707E5" w14:textId="77777777" w:rsidR="004A512A" w:rsidRPr="004A512A" w:rsidRDefault="004A512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6E3A9" w14:textId="77777777" w:rsidR="00257545" w:rsidRPr="00E424CA" w:rsidRDefault="00257545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8B3D2" w14:textId="77777777" w:rsidR="00257545" w:rsidRDefault="00931AE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Image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74892" w14:textId="77777777" w:rsidR="00257545" w:rsidRPr="00E424CA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7D53D" w14:textId="77777777" w:rsidR="00257545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C7AF2" w14:textId="77777777" w:rsidR="00257545" w:rsidRPr="00E424CA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9B21F0" w:rsidRPr="00E424CA" w14:paraId="7FB3F133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66D18" w14:textId="77777777" w:rsidR="009B21F0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004-2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3F23C" w14:textId="77777777" w:rsidR="009B21F0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9B21F0">
              <w:rPr>
                <w:rFonts w:asciiTheme="minorHAnsi" w:hAnsiTheme="minorHAnsi"/>
                <w:b/>
              </w:rPr>
              <w:t>Headline</w:t>
            </w:r>
            <w:r w:rsidR="00345C59">
              <w:rPr>
                <w:rFonts w:asciiTheme="minorHAnsi" w:hAnsiTheme="minorHAnsi"/>
                <w:b/>
              </w:rPr>
              <w:t xml:space="preserve">: </w:t>
            </w:r>
            <w:proofErr w:type="spellStart"/>
            <w:r w:rsidR="00345C59">
              <w:rPr>
                <w:rFonts w:asciiTheme="minorHAnsi" w:hAnsiTheme="minorHAnsi"/>
                <w:b/>
              </w:rPr>
              <w:t>Jobname</w:t>
            </w:r>
            <w:proofErr w:type="spellEnd"/>
          </w:p>
          <w:p w14:paraId="1700AA56" w14:textId="77777777" w:rsidR="009B21F0" w:rsidRPr="009B21F0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3641C" w14:textId="77777777" w:rsidR="009B21F0" w:rsidRPr="00E424CA" w:rsidRDefault="009B21F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48DC" w14:textId="77777777" w:rsidR="009B21F0" w:rsidRPr="00E424CA" w:rsidRDefault="00442964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BECBA" w14:textId="77777777" w:rsidR="009B21F0" w:rsidRPr="00E424CA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55603" w14:textId="77777777" w:rsidR="009B21F0" w:rsidRPr="00E424CA" w:rsidRDefault="00442964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1A501" w14:textId="77777777" w:rsidR="009B21F0" w:rsidRPr="00E424CA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9B21F0" w:rsidRPr="00E424CA" w14:paraId="5F59F1BA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92990" w14:textId="77777777" w:rsidR="009B21F0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004-3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C52D9" w14:textId="77777777" w:rsidR="009B21F0" w:rsidRPr="00345C59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345C59">
              <w:rPr>
                <w:rFonts w:asciiTheme="minorHAnsi" w:hAnsiTheme="minorHAnsi"/>
                <w:b/>
                <w:lang w:val="de-DE"/>
              </w:rPr>
              <w:t>Copy</w:t>
            </w:r>
            <w:r w:rsidR="00345C59" w:rsidRPr="00345C59">
              <w:rPr>
                <w:rFonts w:asciiTheme="minorHAnsi" w:hAnsiTheme="minorHAnsi"/>
                <w:b/>
                <w:lang w:val="de-DE"/>
              </w:rPr>
              <w:t>:Jobbeschreibung</w:t>
            </w:r>
            <w:proofErr w:type="spellEnd"/>
          </w:p>
          <w:p w14:paraId="2703515C" w14:textId="77777777" w:rsidR="009B21F0" w:rsidRPr="00345C59" w:rsidRDefault="001654FC" w:rsidP="001654F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Kurze k</w:t>
            </w:r>
            <w:r w:rsidR="00345C59" w:rsidRPr="00345C59">
              <w:rPr>
                <w:rFonts w:asciiTheme="minorHAnsi" w:hAnsiTheme="minorHAnsi"/>
                <w:lang w:val="de-DE"/>
              </w:rPr>
              <w:t>nappe Beschreibung des Jobs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4FA15" w14:textId="77777777" w:rsidR="009B21F0" w:rsidRPr="00345C59" w:rsidRDefault="009B21F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AD24A" w14:textId="77777777" w:rsidR="009B21F0" w:rsidRPr="00345C59" w:rsidRDefault="00442964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258D9" w14:textId="77777777" w:rsidR="009B21F0" w:rsidRPr="00345C59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728E3" w14:textId="77777777" w:rsidR="009B21F0" w:rsidRPr="00345C59" w:rsidRDefault="00442964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8852D" w14:textId="77777777" w:rsidR="009B21F0" w:rsidRPr="00345C59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9B21F0" w:rsidRPr="00E424CA" w14:paraId="306ABF50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B595E" w14:textId="77777777" w:rsidR="009B21F0" w:rsidRDefault="0025754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004-4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03B19" w14:textId="77777777" w:rsidR="009B21F0" w:rsidRDefault="00D8146C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Button: </w:t>
            </w:r>
            <w:proofErr w:type="spellStart"/>
            <w:r>
              <w:rPr>
                <w:rFonts w:asciiTheme="minorHAnsi" w:hAnsiTheme="minorHAnsi"/>
                <w:b/>
              </w:rPr>
              <w:t>Jetzt</w:t>
            </w:r>
            <w:proofErr w:type="spellEnd"/>
            <w:r>
              <w:rPr>
                <w:rFonts w:asciiTheme="minorHAnsi" w:hAnsiTheme="minorHAnsi"/>
                <w:b/>
              </w:rPr>
              <w:t xml:space="preserve"> </w:t>
            </w:r>
            <w:proofErr w:type="spellStart"/>
            <w:r>
              <w:rPr>
                <w:rFonts w:asciiTheme="minorHAnsi" w:hAnsiTheme="minorHAnsi"/>
                <w:b/>
              </w:rPr>
              <w:t>bewerben</w:t>
            </w:r>
            <w:proofErr w:type="spellEnd"/>
          </w:p>
          <w:p w14:paraId="5BA800A7" w14:textId="77777777" w:rsidR="009B21F0" w:rsidRPr="009B21F0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DE6F3" w14:textId="77777777" w:rsidR="009B21F0" w:rsidRPr="00E424CA" w:rsidRDefault="009B21F0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1E1C7" w14:textId="77777777" w:rsidR="009B21F0" w:rsidRPr="00E424CA" w:rsidRDefault="00442964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F5F8B" w14:textId="77777777" w:rsidR="009B21F0" w:rsidRPr="00E424CA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11F94" w14:textId="77777777" w:rsidR="009B21F0" w:rsidRPr="00E424CA" w:rsidRDefault="00442964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54090" w14:textId="77777777" w:rsidR="009B21F0" w:rsidRPr="00E424CA" w:rsidRDefault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</w:tbl>
    <w:p w14:paraId="0A3A223A" w14:textId="77777777" w:rsidR="009B21F0" w:rsidRDefault="009B21F0" w:rsidP="009B21F0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</w:p>
    <w:p w14:paraId="733FCD74" w14:textId="77777777" w:rsidR="009B21F0" w:rsidRDefault="009B21F0">
      <w:pPr>
        <w:rPr>
          <w:rFonts w:asciiTheme="majorHAnsi" w:hAnsiTheme="majorHAnsi"/>
          <w:b/>
          <w:kern w:val="36"/>
          <w:sz w:val="48"/>
          <w:szCs w:val="20"/>
          <w:lang w:eastAsia="de-DE"/>
        </w:rPr>
      </w:pPr>
      <w:r>
        <w:rPr>
          <w:rFonts w:asciiTheme="majorHAnsi" w:hAnsiTheme="majorHAnsi"/>
        </w:rPr>
        <w:br w:type="page"/>
      </w:r>
    </w:p>
    <w:p w14:paraId="37CFA9FB" w14:textId="2F9C095B" w:rsidR="00C9400E" w:rsidRDefault="00C9400E" w:rsidP="00C9400E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lastRenderedPageBreak/>
        <w:t>Spezifikation: Bewerben Layer</w:t>
      </w: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9B21F0" w:rsidRPr="00E424CA" w14:paraId="29D9E731" w14:textId="77777777" w:rsidTr="00412458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ED51E" w14:textId="77777777" w:rsidR="009B21F0" w:rsidRPr="009B21F0" w:rsidRDefault="009B21F0" w:rsidP="00412458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9B21F0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14:paraId="11028CA2" w14:textId="77777777" w:rsidR="009B21F0" w:rsidRPr="009B21F0" w:rsidRDefault="009B21F0" w:rsidP="00412458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27870018" w14:textId="77777777" w:rsidR="009B21F0" w:rsidRPr="00E424CA" w:rsidRDefault="009B21F0" w:rsidP="009B21F0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CA4167" w:rsidRPr="00E424CA" w14:paraId="7957EDB2" w14:textId="77777777" w:rsidTr="00412458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B6287" w14:textId="77777777" w:rsidR="00CA4167" w:rsidRPr="0066613A" w:rsidRDefault="00CA4167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F854D" w14:textId="77777777" w:rsidR="00CA4167" w:rsidRPr="0066613A" w:rsidRDefault="00CA4167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638CE" w14:textId="77777777" w:rsidR="00BE214F" w:rsidRDefault="00BE214F" w:rsidP="00BE214F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  <w:p w14:paraId="0CC98D8E" w14:textId="0111D336" w:rsidR="00CA4167" w:rsidRPr="0066613A" w:rsidRDefault="00CA4167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5" w:name="_GoBack"/>
            <w:bookmarkEnd w:id="5"/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83081" w14:textId="77777777" w:rsidR="00CA4167" w:rsidRPr="0066613A" w:rsidRDefault="00CA4167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7991A1" w14:textId="77777777" w:rsidR="00CA4167" w:rsidRPr="0066613A" w:rsidRDefault="00CA4167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66613A">
              <w:rPr>
                <w:rFonts w:asciiTheme="minorHAnsi" w:hAnsiTheme="minorHAnsi"/>
              </w:rPr>
              <w:t>Requi</w:t>
            </w:r>
            <w:proofErr w:type="spellEnd"/>
            <w:r w:rsidRPr="0066613A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66613A">
              <w:rPr>
                <w:rFonts w:asciiTheme="minorHAnsi" w:hAnsiTheme="minorHAnsi"/>
              </w:rPr>
              <w:t>Ver-sion</w:t>
            </w:r>
            <w:proofErr w:type="spellEnd"/>
            <w:r w:rsidRPr="0066613A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497A1" w14:textId="77777777" w:rsidR="00CA4167" w:rsidRPr="0066613A" w:rsidRDefault="00CA4167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14:paraId="63C9DE48" w14:textId="77777777" w:rsidR="00CA4167" w:rsidRPr="0066613A" w:rsidRDefault="00CA4167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149C5" w14:textId="77777777" w:rsidR="00CA4167" w:rsidRPr="00E424CA" w:rsidRDefault="00CA4167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tr w:rsidR="009B21F0" w:rsidRPr="00E424CA" w14:paraId="46FB6A25" w14:textId="77777777" w:rsidTr="0041245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6AB6B" w14:textId="77777777" w:rsidR="009B21F0" w:rsidRPr="00E424CA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AF51F" w14:textId="77777777" w:rsid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9B21F0">
              <w:rPr>
                <w:rFonts w:asciiTheme="minorHAnsi" w:hAnsiTheme="minorHAnsi"/>
                <w:b/>
              </w:rPr>
              <w:t>Headline</w:t>
            </w:r>
            <w:r>
              <w:rPr>
                <w:rFonts w:asciiTheme="minorHAnsi" w:hAnsiTheme="minorHAnsi"/>
                <w:b/>
              </w:rPr>
              <w:t xml:space="preserve">: </w:t>
            </w:r>
            <w:proofErr w:type="spellStart"/>
            <w:r w:rsidR="000D4A3D">
              <w:rPr>
                <w:rFonts w:asciiTheme="minorHAnsi" w:hAnsiTheme="minorHAnsi"/>
                <w:b/>
              </w:rPr>
              <w:t>Seitentitel</w:t>
            </w:r>
            <w:proofErr w:type="spellEnd"/>
          </w:p>
          <w:p w14:paraId="1A0A8A85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0C525" w14:textId="77777777" w:rsidR="009B21F0" w:rsidRPr="00E424CA" w:rsidRDefault="009B21F0" w:rsidP="0041245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7D216" w14:textId="77777777" w:rsidR="009B21F0" w:rsidRPr="00E424CA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3984B" w14:textId="77777777" w:rsidR="009B21F0" w:rsidRPr="00E424CA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64A4A" w14:textId="77777777" w:rsidR="009B21F0" w:rsidRPr="00E424CA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CD8F1" w14:textId="77777777" w:rsidR="009B21F0" w:rsidRPr="00E424CA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9B21F0" w:rsidRPr="00E424CA" w14:paraId="6B392F4C" w14:textId="77777777" w:rsidTr="0041245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3EA0E" w14:textId="77777777" w:rsidR="009B21F0" w:rsidRPr="00E424CA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6E20C" w14:textId="77777777" w:rsidR="009B21F0" w:rsidRPr="00442964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442964">
              <w:rPr>
                <w:rFonts w:asciiTheme="minorHAnsi" w:hAnsiTheme="minorHAnsi"/>
                <w:b/>
                <w:lang w:val="de-DE"/>
              </w:rPr>
              <w:t xml:space="preserve">Button: </w:t>
            </w:r>
            <w:proofErr w:type="spellStart"/>
            <w:r w:rsidRPr="00442964">
              <w:rPr>
                <w:rFonts w:asciiTheme="minorHAnsi" w:hAnsiTheme="minorHAnsi"/>
                <w:b/>
                <w:lang w:val="de-DE"/>
              </w:rPr>
              <w:t>Overlay</w:t>
            </w:r>
            <w:proofErr w:type="spellEnd"/>
            <w:r w:rsidRPr="00442964">
              <w:rPr>
                <w:rFonts w:asciiTheme="minorHAnsi" w:hAnsiTheme="minorHAnsi"/>
                <w:b/>
                <w:lang w:val="de-DE"/>
              </w:rPr>
              <w:t xml:space="preserve"> schließen</w:t>
            </w:r>
          </w:p>
          <w:p w14:paraId="40AA9A5C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 w:rsidRPr="009B21F0">
              <w:rPr>
                <w:rFonts w:asciiTheme="minorHAnsi" w:hAnsiTheme="minorHAnsi"/>
                <w:lang w:val="de-DE"/>
              </w:rPr>
              <w:t>OnClick</w:t>
            </w:r>
            <w:proofErr w:type="spellEnd"/>
            <w:r w:rsidRPr="009B21F0">
              <w:rPr>
                <w:rFonts w:asciiTheme="minorHAnsi" w:hAnsiTheme="minorHAnsi"/>
                <w:lang w:val="de-DE"/>
              </w:rPr>
              <w:t xml:space="preserve"> schließt sich das </w:t>
            </w:r>
            <w:proofErr w:type="spellStart"/>
            <w:r w:rsidRPr="009B21F0">
              <w:rPr>
                <w:rFonts w:asciiTheme="minorHAnsi" w:hAnsiTheme="minorHAnsi"/>
                <w:lang w:val="de-DE"/>
              </w:rPr>
              <w:t>Overlay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09782" w14:textId="77777777" w:rsidR="009B21F0" w:rsidRPr="009B21F0" w:rsidRDefault="009B21F0" w:rsidP="0041245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13923" w14:textId="77777777" w:rsidR="009B21F0" w:rsidRPr="009B21F0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99E33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6E3FD" w14:textId="77777777" w:rsidR="009B21F0" w:rsidRPr="009B21F0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55C77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9B21F0" w:rsidRPr="00E424CA" w14:paraId="49C8A52C" w14:textId="77777777" w:rsidTr="0041245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539A1" w14:textId="77777777" w:rsidR="009B21F0" w:rsidRPr="00E424CA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005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0885D" w14:textId="77777777" w:rsidR="009B21F0" w:rsidRPr="00442964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442964">
              <w:rPr>
                <w:rFonts w:asciiTheme="minorHAnsi" w:hAnsiTheme="minorHAnsi"/>
                <w:b/>
                <w:lang w:val="de-DE"/>
              </w:rPr>
              <w:t>Vorschaubild</w:t>
            </w:r>
          </w:p>
          <w:p w14:paraId="26BC3E70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9B21F0">
              <w:rPr>
                <w:rFonts w:asciiTheme="minorHAnsi" w:hAnsiTheme="minorHAnsi"/>
                <w:lang w:val="de-DE"/>
              </w:rPr>
              <w:t xml:space="preserve">Entsprechend dem </w:t>
            </w:r>
            <w:proofErr w:type="spellStart"/>
            <w:r w:rsidRPr="009B21F0">
              <w:rPr>
                <w:rFonts w:asciiTheme="minorHAnsi" w:hAnsiTheme="minorHAnsi"/>
                <w:lang w:val="de-DE"/>
              </w:rPr>
              <w:t>Teaserbild</w:t>
            </w:r>
            <w:proofErr w:type="spellEnd"/>
            <w:r w:rsidRPr="009B21F0">
              <w:rPr>
                <w:rFonts w:asciiTheme="minorHAnsi" w:hAnsiTheme="minorHAnsi"/>
                <w:lang w:val="de-DE"/>
              </w:rPr>
              <w:t xml:space="preserve"> (evtl. Größerer </w:t>
            </w:r>
            <w:r>
              <w:rPr>
                <w:rFonts w:asciiTheme="minorHAnsi" w:hAnsiTheme="minorHAnsi"/>
                <w:lang w:val="de-DE"/>
              </w:rPr>
              <w:t>Ausschnitt?)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422AF" w14:textId="77777777" w:rsidR="009B21F0" w:rsidRPr="009B21F0" w:rsidRDefault="009B21F0" w:rsidP="0041245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5ECC" w14:textId="77777777" w:rsidR="009B21F0" w:rsidRPr="009B21F0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Image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8C666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00E7E" w14:textId="77777777" w:rsidR="009B21F0" w:rsidRPr="009B21F0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8F701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9B21F0" w:rsidRPr="00E424CA" w14:paraId="73E2C455" w14:textId="77777777" w:rsidTr="0041245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57196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9B21F0">
              <w:rPr>
                <w:rFonts w:asciiTheme="minorHAnsi" w:hAnsiTheme="minorHAnsi"/>
                <w:lang w:val="de-DE"/>
              </w:rPr>
              <w:t>006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350DA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9B21F0">
              <w:rPr>
                <w:rFonts w:asciiTheme="minorHAnsi" w:hAnsiTheme="minorHAnsi"/>
                <w:b/>
                <w:lang w:val="de-DE"/>
              </w:rPr>
              <w:t>Input: Bewerbung – Name</w:t>
            </w:r>
          </w:p>
          <w:p w14:paraId="0B916802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FB9AA" w14:textId="77777777" w:rsidR="009B21F0" w:rsidRPr="009B21F0" w:rsidRDefault="009B21F0" w:rsidP="0041245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2A927" w14:textId="77777777" w:rsidR="009B21F0" w:rsidRPr="009B21F0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Inputfield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01F06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30B90" w14:textId="77777777" w:rsidR="009B21F0" w:rsidRPr="009B21F0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F59BF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9B21F0" w:rsidRPr="00E424CA" w14:paraId="79176216" w14:textId="77777777" w:rsidTr="0041245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2E9D0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9B21F0">
              <w:rPr>
                <w:rFonts w:asciiTheme="minorHAnsi" w:hAnsiTheme="minorHAnsi"/>
                <w:lang w:val="de-DE"/>
              </w:rPr>
              <w:t>007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0B0FE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9B21F0">
              <w:rPr>
                <w:rFonts w:asciiTheme="minorHAnsi" w:hAnsiTheme="minorHAnsi"/>
                <w:b/>
                <w:lang w:val="de-DE"/>
              </w:rPr>
              <w:t>Input: Bewerbung – Email</w:t>
            </w:r>
          </w:p>
          <w:p w14:paraId="4932F7B5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Realtime-Inline-Validierung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5C920" w14:textId="77777777" w:rsidR="009B21F0" w:rsidRPr="009B21F0" w:rsidRDefault="009B21F0" w:rsidP="0041245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19974" w14:textId="77777777" w:rsidR="009B21F0" w:rsidRPr="009B21F0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Emailfield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8E643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65A21" w14:textId="77777777" w:rsidR="009B21F0" w:rsidRPr="009B21F0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C69E5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9B21F0" w:rsidRPr="00E424CA" w14:paraId="71585414" w14:textId="77777777" w:rsidTr="0041245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AD56A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9B21F0">
              <w:rPr>
                <w:rFonts w:asciiTheme="minorHAnsi" w:hAnsiTheme="minorHAnsi"/>
                <w:lang w:val="de-DE"/>
              </w:rPr>
              <w:t>008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9FAE1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9B21F0">
              <w:rPr>
                <w:rFonts w:asciiTheme="minorHAnsi" w:hAnsiTheme="minorHAnsi"/>
                <w:b/>
                <w:lang w:val="de-DE"/>
              </w:rPr>
              <w:t>Input: Bewerbung – Studiengang</w:t>
            </w:r>
          </w:p>
          <w:p w14:paraId="5B9A6C7E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1070C" w14:textId="77777777" w:rsidR="009B21F0" w:rsidRPr="009B21F0" w:rsidRDefault="009B21F0" w:rsidP="0041245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83911" w14:textId="77777777" w:rsidR="009B21F0" w:rsidRPr="009B21F0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Inputfield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2159F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44370" w14:textId="77777777" w:rsidR="009B21F0" w:rsidRPr="009B21F0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BEEE2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9B21F0" w:rsidRPr="00E424CA" w14:paraId="7DEA804C" w14:textId="77777777" w:rsidTr="0041245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E6665" w14:textId="77777777" w:rsidR="009B21F0" w:rsidRPr="00E424CA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009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B1685" w14:textId="77777777" w:rsid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9B21F0">
              <w:rPr>
                <w:rFonts w:asciiTheme="minorHAnsi" w:hAnsiTheme="minorHAnsi"/>
                <w:b/>
              </w:rPr>
              <w:t xml:space="preserve">Input: </w:t>
            </w:r>
            <w:proofErr w:type="spellStart"/>
            <w:r w:rsidRPr="009B21F0">
              <w:rPr>
                <w:rFonts w:asciiTheme="minorHAnsi" w:hAnsiTheme="minorHAnsi"/>
                <w:b/>
              </w:rPr>
              <w:t>Bewerbung</w:t>
            </w:r>
            <w:proofErr w:type="spellEnd"/>
            <w:r w:rsidRPr="009B21F0">
              <w:rPr>
                <w:rFonts w:asciiTheme="minorHAnsi" w:hAnsiTheme="minorHAnsi"/>
                <w:b/>
              </w:rPr>
              <w:t xml:space="preserve"> – Motivation</w:t>
            </w:r>
          </w:p>
          <w:p w14:paraId="292BC063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0682A" w14:textId="77777777" w:rsidR="009B21F0" w:rsidRPr="00E424CA" w:rsidRDefault="009B21F0" w:rsidP="0041245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8D0B2" w14:textId="77777777" w:rsidR="009B21F0" w:rsidRPr="00E424CA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Inputfield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B3AC6" w14:textId="77777777" w:rsidR="009B21F0" w:rsidRPr="00E424CA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6A6603" w14:textId="77777777" w:rsidR="009B21F0" w:rsidRPr="00E424CA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8881D" w14:textId="77777777" w:rsidR="009B21F0" w:rsidRPr="00E424CA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9B21F0" w:rsidRPr="00E424CA" w14:paraId="625289AB" w14:textId="77777777" w:rsidTr="0041245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8D38E" w14:textId="77777777" w:rsidR="009B21F0" w:rsidRPr="00E424CA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010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8B074" w14:textId="77777777" w:rsidR="009B21F0" w:rsidRPr="00442964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442964">
              <w:rPr>
                <w:rFonts w:asciiTheme="minorHAnsi" w:hAnsiTheme="minorHAnsi"/>
                <w:b/>
                <w:lang w:val="de-DE"/>
              </w:rPr>
              <w:t>Checkbox: Bestätigungsmail</w:t>
            </w:r>
          </w:p>
          <w:p w14:paraId="55C5F8A7" w14:textId="77777777" w:rsidR="009B21F0" w:rsidRPr="00D8146C" w:rsidRDefault="00D8146C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D8146C">
              <w:rPr>
                <w:rFonts w:asciiTheme="minorHAnsi" w:hAnsiTheme="minorHAnsi"/>
                <w:lang w:val="de-DE"/>
              </w:rPr>
              <w:t xml:space="preserve">Status </w:t>
            </w:r>
            <w:proofErr w:type="spellStart"/>
            <w:r w:rsidRPr="00D8146C">
              <w:rPr>
                <w:rFonts w:asciiTheme="minorHAnsi" w:hAnsiTheme="minorHAnsi"/>
                <w:lang w:val="de-DE"/>
              </w:rPr>
              <w:t>default</w:t>
            </w:r>
            <w:proofErr w:type="spellEnd"/>
            <w:r w:rsidRPr="00D8146C">
              <w:rPr>
                <w:rFonts w:asciiTheme="minorHAnsi" w:hAnsiTheme="minorHAnsi"/>
                <w:lang w:val="de-DE"/>
              </w:rPr>
              <w:t>: angehakt.</w:t>
            </w:r>
          </w:p>
          <w:p w14:paraId="26E10672" w14:textId="77777777" w:rsidR="00D8146C" w:rsidRPr="00D8146C" w:rsidRDefault="00D8146C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D8146C">
              <w:rPr>
                <w:rFonts w:asciiTheme="minorHAnsi" w:hAnsiTheme="minorHAnsi"/>
                <w:lang w:val="de-DE"/>
              </w:rPr>
              <w:t xml:space="preserve">Der Nutzer bekommt eine </w:t>
            </w:r>
            <w:proofErr w:type="spellStart"/>
            <w:r w:rsidRPr="00D8146C">
              <w:rPr>
                <w:rFonts w:asciiTheme="minorHAnsi" w:hAnsiTheme="minorHAnsi"/>
                <w:lang w:val="de-DE"/>
              </w:rPr>
              <w:t>Email</w:t>
            </w:r>
            <w:proofErr w:type="spellEnd"/>
            <w:r w:rsidRPr="00D8146C">
              <w:rPr>
                <w:rFonts w:asciiTheme="minorHAnsi" w:hAnsiTheme="minorHAnsi"/>
                <w:lang w:val="de-DE"/>
              </w:rPr>
              <w:t>, mit seinen eingegebenen Daten und der Bestätigung, dass die Mail eingegangen ist und bearbeitet wird.</w:t>
            </w:r>
            <w:r>
              <w:rPr>
                <w:rFonts w:asciiTheme="minorHAnsi" w:hAnsiTheme="minorHAnsi"/>
                <w:lang w:val="de-DE"/>
              </w:rPr>
              <w:t xml:space="preserve"> Außerdem Jobbeschreibung und </w:t>
            </w:r>
            <w:proofErr w:type="spellStart"/>
            <w:r>
              <w:rPr>
                <w:rFonts w:asciiTheme="minorHAnsi" w:hAnsiTheme="minorHAnsi"/>
                <w:lang w:val="de-DE"/>
              </w:rPr>
              <w:t>Jobname</w:t>
            </w:r>
            <w:proofErr w:type="spellEnd"/>
            <w:r>
              <w:rPr>
                <w:rFonts w:asciiTheme="minorHAnsi" w:hAnsiTheme="minorHAnsi"/>
                <w:lang w:val="de-DE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10CD9" w14:textId="77777777" w:rsidR="009B21F0" w:rsidRPr="00D8146C" w:rsidRDefault="009B21F0" w:rsidP="0041245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6949D" w14:textId="77777777" w:rsidR="009B21F0" w:rsidRPr="00D8146C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Checkbox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FEBDB" w14:textId="77777777" w:rsidR="009B21F0" w:rsidRPr="00D8146C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F977" w14:textId="77777777" w:rsidR="009B21F0" w:rsidRPr="00D8146C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A19F5" w14:textId="77777777" w:rsidR="009B21F0" w:rsidRPr="00D8146C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9B21F0" w:rsidRPr="00E424CA" w14:paraId="32653C64" w14:textId="77777777" w:rsidTr="0041245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851C5" w14:textId="77777777" w:rsidR="009B21F0" w:rsidRPr="00E424CA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5B495" w14:textId="77777777" w:rsidR="009B21F0" w:rsidRPr="003E23B1" w:rsidRDefault="009B21F0" w:rsidP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3E23B1">
              <w:rPr>
                <w:rFonts w:asciiTheme="minorHAnsi" w:hAnsiTheme="minorHAnsi"/>
                <w:b/>
                <w:lang w:val="de-DE"/>
              </w:rPr>
              <w:t>Captcha</w:t>
            </w:r>
            <w:proofErr w:type="spellEnd"/>
            <w:r w:rsidRPr="003E23B1">
              <w:rPr>
                <w:rFonts w:asciiTheme="minorHAnsi" w:hAnsiTheme="minorHAnsi"/>
                <w:b/>
                <w:lang w:val="de-DE"/>
              </w:rPr>
              <w:t>: Text/Rechenaufgabe/</w:t>
            </w:r>
            <w:proofErr w:type="spellStart"/>
            <w:r w:rsidRPr="003E23B1">
              <w:rPr>
                <w:rFonts w:asciiTheme="minorHAnsi" w:hAnsiTheme="minorHAnsi"/>
                <w:b/>
                <w:lang w:val="de-DE"/>
              </w:rPr>
              <w:t>Inputfield</w:t>
            </w:r>
            <w:proofErr w:type="spellEnd"/>
            <w:r>
              <w:rPr>
                <w:rFonts w:asciiTheme="minorHAnsi" w:hAnsiTheme="minorHAnsi"/>
                <w:b/>
                <w:lang w:val="de-DE"/>
              </w:rPr>
              <w:t>/</w:t>
            </w:r>
            <w:proofErr w:type="spellStart"/>
            <w:r>
              <w:rPr>
                <w:rFonts w:asciiTheme="minorHAnsi" w:hAnsiTheme="minorHAnsi"/>
                <w:b/>
                <w:lang w:val="de-DE"/>
              </w:rPr>
              <w:t>Neuladen</w:t>
            </w:r>
            <w:proofErr w:type="spellEnd"/>
          </w:p>
          <w:p w14:paraId="4C4D6C94" w14:textId="77777777" w:rsidR="009B21F0" w:rsidRPr="009B21F0" w:rsidRDefault="009B21F0" w:rsidP="009B21F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Der Text beschreibt kurz warum das </w:t>
            </w:r>
            <w:proofErr w:type="spellStart"/>
            <w:r>
              <w:rPr>
                <w:rFonts w:asciiTheme="minorHAnsi" w:hAnsiTheme="minorHAnsi"/>
                <w:lang w:val="de-DE"/>
              </w:rPr>
              <w:t>Captcha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und was zu tun ist. Die Rechenaufgabe ist einfach zu lösen. In das Input-Field trägt der Nutzer die entsprechende Lösung ein (Realtime-Inline-Validierung</w:t>
            </w:r>
            <w:proofErr w:type="gramStart"/>
            <w:r>
              <w:rPr>
                <w:rFonts w:asciiTheme="minorHAnsi" w:hAnsiTheme="minorHAnsi"/>
                <w:lang w:val="de-DE"/>
              </w:rPr>
              <w:t>? )</w:t>
            </w:r>
            <w:proofErr w:type="gramEnd"/>
            <w:r>
              <w:rPr>
                <w:rFonts w:asciiTheme="minorHAnsi" w:hAnsiTheme="minorHAnsi"/>
                <w:lang w:val="de-DE"/>
              </w:rPr>
              <w:t xml:space="preserve"> oder kann bei Bedarf die Aufgabe neu laden.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B494C" w14:textId="77777777" w:rsidR="009B21F0" w:rsidRPr="009B21F0" w:rsidRDefault="009B21F0" w:rsidP="0041245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7D927" w14:textId="77777777" w:rsidR="009B21F0" w:rsidRPr="009B21F0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Captcha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28043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F750A" w14:textId="77777777" w:rsidR="009B21F0" w:rsidRPr="009B21F0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9CD4A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9B21F0" w:rsidRPr="00E424CA" w14:paraId="1A5B53E5" w14:textId="77777777" w:rsidTr="0041245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A9E1E" w14:textId="77777777" w:rsidR="009B21F0" w:rsidRPr="00E424CA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012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0E447" w14:textId="77777777" w:rsidR="009B21F0" w:rsidRPr="00442964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442964">
              <w:rPr>
                <w:rFonts w:asciiTheme="minorHAnsi" w:hAnsiTheme="minorHAnsi"/>
                <w:b/>
                <w:lang w:val="de-DE"/>
              </w:rPr>
              <w:t>Button: Daten verwerfen</w:t>
            </w:r>
          </w:p>
          <w:p w14:paraId="10E2498B" w14:textId="77777777" w:rsidR="009B21F0" w:rsidRDefault="00D8146C" w:rsidP="00437CE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 w:rsidRPr="00D8146C">
              <w:rPr>
                <w:rFonts w:asciiTheme="minorHAnsi" w:hAnsiTheme="minorHAnsi"/>
                <w:lang w:val="de-DE"/>
              </w:rPr>
              <w:t>OnClick</w:t>
            </w:r>
            <w:proofErr w:type="spellEnd"/>
            <w:r w:rsidRPr="00D8146C">
              <w:rPr>
                <w:rFonts w:asciiTheme="minorHAnsi" w:hAnsiTheme="minorHAnsi"/>
                <w:lang w:val="de-DE"/>
              </w:rPr>
              <w:t xml:space="preserve"> </w:t>
            </w:r>
            <w:r w:rsidR="00437CE2">
              <w:rPr>
                <w:rFonts w:asciiTheme="minorHAnsi" w:hAnsiTheme="minorHAnsi"/>
                <w:lang w:val="de-DE"/>
              </w:rPr>
              <w:t>wird das</w:t>
            </w:r>
            <w:r w:rsidRPr="00D8146C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D8146C">
              <w:rPr>
                <w:rFonts w:asciiTheme="minorHAnsi" w:hAnsiTheme="minorHAnsi"/>
                <w:lang w:val="de-DE"/>
              </w:rPr>
              <w:t>Overlay</w:t>
            </w:r>
            <w:proofErr w:type="spellEnd"/>
            <w:r w:rsidRPr="00D8146C">
              <w:rPr>
                <w:rFonts w:asciiTheme="minorHAnsi" w:hAnsiTheme="minorHAnsi"/>
                <w:lang w:val="de-DE"/>
              </w:rPr>
              <w:t xml:space="preserve"> geschlossen</w:t>
            </w:r>
            <w:r w:rsidR="008D5BC4">
              <w:rPr>
                <w:rFonts w:asciiTheme="minorHAnsi" w:hAnsiTheme="minorHAnsi"/>
                <w:lang w:val="de-DE"/>
              </w:rPr>
              <w:t>.</w:t>
            </w:r>
          </w:p>
          <w:p w14:paraId="542C137D" w14:textId="77777777" w:rsidR="008D5BC4" w:rsidRPr="00D8146C" w:rsidRDefault="008D5BC4" w:rsidP="008D5BC4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Frage: Werden die Daten beim Schließen aus dem Formular gelöscht oder bleiben sie vorhanden und können beim nächsten Aufruf wieder verwendet werden.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492E1" w14:textId="77777777" w:rsidR="009B21F0" w:rsidRPr="00D8146C" w:rsidRDefault="009B21F0" w:rsidP="0041245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38DDD" w14:textId="77777777" w:rsidR="009B21F0" w:rsidRPr="00D8146C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461A" w14:textId="77777777" w:rsidR="009B21F0" w:rsidRPr="00D8146C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C4629" w14:textId="77777777" w:rsidR="009B21F0" w:rsidRPr="00D8146C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C7041" w14:textId="77777777" w:rsidR="009B21F0" w:rsidRPr="00D8146C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9B21F0" w:rsidRPr="00E424CA" w14:paraId="2D340752" w14:textId="77777777" w:rsidTr="00412458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E2958" w14:textId="77777777" w:rsidR="009B21F0" w:rsidRPr="00E424CA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74F4CE" w14:textId="77777777" w:rsid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 w:rsidRPr="009B21F0">
              <w:rPr>
                <w:rFonts w:asciiTheme="minorHAnsi" w:hAnsiTheme="minorHAnsi"/>
                <w:b/>
              </w:rPr>
              <w:t xml:space="preserve">Button: </w:t>
            </w:r>
            <w:proofErr w:type="spellStart"/>
            <w:r w:rsidRPr="009B21F0">
              <w:rPr>
                <w:rFonts w:asciiTheme="minorHAnsi" w:hAnsiTheme="minorHAnsi"/>
                <w:b/>
              </w:rPr>
              <w:t>Absenden</w:t>
            </w:r>
            <w:proofErr w:type="spellEnd"/>
          </w:p>
          <w:p w14:paraId="21E04287" w14:textId="77777777" w:rsidR="009B21F0" w:rsidRPr="009B21F0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4F7A8" w14:textId="77777777" w:rsidR="009B21F0" w:rsidRPr="00E424CA" w:rsidRDefault="009B21F0" w:rsidP="00412458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DB95E" w14:textId="77777777" w:rsidR="009B21F0" w:rsidRPr="00E424CA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D185D" w14:textId="77777777" w:rsidR="009B21F0" w:rsidRPr="00E424CA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C7569" w14:textId="77777777" w:rsidR="009B21F0" w:rsidRPr="00E424CA" w:rsidRDefault="00442964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11DE0" w14:textId="77777777" w:rsidR="009B21F0" w:rsidRPr="00E424CA" w:rsidRDefault="009B21F0" w:rsidP="00412458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</w:tbl>
    <w:p w14:paraId="4009B2D3" w14:textId="77777777" w:rsidR="009B21F0" w:rsidRPr="00E424CA" w:rsidRDefault="009B21F0" w:rsidP="009B21F0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4F1E20EB" w14:textId="77777777" w:rsidR="00710BBB" w:rsidRPr="00E424CA" w:rsidRDefault="00B901C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7D4DC3CD" w14:textId="77777777" w:rsidTr="00910D0C">
        <w:trPr>
          <w:cantSplit/>
          <w:trHeight w:val="168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1B029" w14:textId="77777777" w:rsidR="00910D0C" w:rsidRPr="00C9400E" w:rsidRDefault="00910D0C" w:rsidP="00910D0C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6" w:name="_TOC468"/>
            <w:bookmarkStart w:id="7" w:name="TOC209581477"/>
            <w:bookmarkEnd w:id="6"/>
            <w:bookmarkEnd w:id="7"/>
            <w:proofErr w:type="spellStart"/>
            <w:r w:rsidRPr="00C9400E">
              <w:rPr>
                <w:rFonts w:asciiTheme="majorHAnsi" w:hAnsiTheme="majorHAnsi"/>
                <w:lang w:val="de-DE"/>
              </w:rPr>
              <w:t>Responsive</w:t>
            </w:r>
            <w:proofErr w:type="spellEnd"/>
            <w:r w:rsidRPr="00C9400E">
              <w:rPr>
                <w:rFonts w:asciiTheme="minorHAnsi" w:hAnsiTheme="minorHAnsi"/>
                <w:lang w:val="de-DE"/>
              </w:rPr>
              <w:t xml:space="preserve"> </w:t>
            </w:r>
            <w:r w:rsidRPr="00C9400E">
              <w:rPr>
                <w:rFonts w:asciiTheme="majorHAnsi" w:hAnsiTheme="majorHAnsi"/>
                <w:lang w:val="de-DE"/>
              </w:rPr>
              <w:t>Design</w:t>
            </w:r>
          </w:p>
          <w:p w14:paraId="5A2FF819" w14:textId="77777777" w:rsidR="00710BBB" w:rsidRPr="00AC532F" w:rsidRDefault="00AC532F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b w:val="0"/>
              </w:rPr>
            </w:pPr>
            <w:r w:rsidRPr="00C9400E">
              <w:rPr>
                <w:rFonts w:asciiTheme="minorHAnsi" w:hAnsiTheme="minorHAnsi"/>
                <w:b w:val="0"/>
                <w:lang w:val="de-DE"/>
              </w:rPr>
              <w:t xml:space="preserve">Die Kacheln </w:t>
            </w:r>
            <w:proofErr w:type="spellStart"/>
            <w:r w:rsidRPr="00C9400E">
              <w:rPr>
                <w:rFonts w:asciiTheme="minorHAnsi" w:hAnsiTheme="minorHAnsi"/>
                <w:b w:val="0"/>
                <w:lang w:val="de-DE"/>
              </w:rPr>
              <w:t>warden</w:t>
            </w:r>
            <w:proofErr w:type="spellEnd"/>
            <w:r w:rsidRPr="00C9400E">
              <w:rPr>
                <w:rFonts w:asciiTheme="minorHAnsi" w:hAnsiTheme="minorHAnsi"/>
                <w:b w:val="0"/>
                <w:lang w:val="de-DE"/>
              </w:rPr>
              <w:t xml:space="preserve"> untereinander angezeigt. Beim Klick auf eine Kachel werden die anderen Kacheln nach unten verschoben. </w:t>
            </w:r>
            <w:r>
              <w:rPr>
                <w:rFonts w:asciiTheme="minorHAnsi" w:hAnsiTheme="minorHAnsi"/>
                <w:b w:val="0"/>
              </w:rPr>
              <w:t xml:space="preserve">Die </w:t>
            </w:r>
            <w:proofErr w:type="spellStart"/>
            <w:r>
              <w:rPr>
                <w:rFonts w:asciiTheme="minorHAnsi" w:hAnsiTheme="minorHAnsi"/>
                <w:b w:val="0"/>
              </w:rPr>
              <w:t>Bewerbung</w:t>
            </w:r>
            <w:proofErr w:type="spellEnd"/>
            <w:r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</w:rPr>
              <w:t>findet</w:t>
            </w:r>
            <w:proofErr w:type="spellEnd"/>
            <w:r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</w:rPr>
              <w:t>auch</w:t>
            </w:r>
            <w:proofErr w:type="spellEnd"/>
            <w:r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</w:rPr>
              <w:t>über</w:t>
            </w:r>
            <w:proofErr w:type="spellEnd"/>
            <w:r>
              <w:rPr>
                <w:rFonts w:asciiTheme="minorHAnsi" w:hAnsiTheme="minorHAnsi"/>
                <w:b w:val="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b w:val="0"/>
              </w:rPr>
              <w:t>einen</w:t>
            </w:r>
            <w:proofErr w:type="spellEnd"/>
            <w:r>
              <w:rPr>
                <w:rFonts w:asciiTheme="minorHAnsi" w:hAnsiTheme="minorHAnsi"/>
                <w:b w:val="0"/>
              </w:rPr>
              <w:t xml:space="preserve"> Layer </w:t>
            </w:r>
            <w:proofErr w:type="spellStart"/>
            <w:r>
              <w:rPr>
                <w:rFonts w:asciiTheme="minorHAnsi" w:hAnsiTheme="minorHAnsi"/>
                <w:b w:val="0"/>
              </w:rPr>
              <w:t>statt</w:t>
            </w:r>
            <w:proofErr w:type="spellEnd"/>
            <w:r>
              <w:rPr>
                <w:rFonts w:asciiTheme="minorHAnsi" w:hAnsiTheme="minorHAnsi"/>
                <w:b w:val="0"/>
              </w:rPr>
              <w:t>.</w:t>
            </w:r>
          </w:p>
        </w:tc>
      </w:tr>
    </w:tbl>
    <w:p w14:paraId="2B5D7ED1" w14:textId="77777777" w:rsidR="00710BBB" w:rsidRPr="00E424CA" w:rsidRDefault="00B901C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3CD6EEC5" w14:textId="77777777" w:rsidR="00710BBB" w:rsidRPr="00E424CA" w:rsidRDefault="00B901C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63E08C51" w14:textId="77777777" w:rsidTr="007F7ED6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2C30D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E424CA">
              <w:rPr>
                <w:rFonts w:asciiTheme="majorHAnsi" w:hAnsiTheme="majorHAnsi"/>
              </w:rPr>
              <w:t>Design</w:t>
            </w:r>
          </w:p>
          <w:p w14:paraId="45518823" w14:textId="77777777" w:rsidR="00710BBB" w:rsidRPr="00E424CA" w:rsidRDefault="00B901C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3873E4F4" w14:textId="77777777" w:rsidR="00710BBB" w:rsidRPr="00E424CA" w:rsidRDefault="00B901C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51234333" w14:textId="77777777" w:rsidR="00710BBB" w:rsidRPr="00E424CA" w:rsidRDefault="007F7ED6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  <w:r w:rsidRPr="00E424CA">
        <w:rPr>
          <w:rFonts w:asciiTheme="minorHAnsi" w:hAnsiTheme="minorHAnsi"/>
        </w:rPr>
        <w:br w:type="page"/>
      </w:r>
    </w:p>
    <w:p w14:paraId="50D5DE35" w14:textId="77777777" w:rsidR="00BF53DB" w:rsidRDefault="00BF53DB" w:rsidP="00BF53DB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8" w:name="_TOC510"/>
      <w:bookmarkStart w:id="9" w:name="TOC209581478"/>
      <w:bookmarkStart w:id="10" w:name="_TOC639"/>
      <w:bookmarkStart w:id="11" w:name="TOC209581482"/>
      <w:bookmarkStart w:id="12" w:name="_TOC651"/>
      <w:bookmarkStart w:id="13" w:name="TOC209581483"/>
      <w:bookmarkEnd w:id="8"/>
      <w:bookmarkEnd w:id="9"/>
      <w:bookmarkEnd w:id="10"/>
      <w:bookmarkEnd w:id="11"/>
      <w:bookmarkEnd w:id="12"/>
      <w:bookmarkEnd w:id="13"/>
      <w:proofErr w:type="spellStart"/>
      <w:r>
        <w:rPr>
          <w:rFonts w:asciiTheme="majorHAnsi" w:hAnsiTheme="majorHAnsi"/>
        </w:rPr>
        <w:lastRenderedPageBreak/>
        <w:t>Änderungsverlauf</w:t>
      </w:r>
      <w:proofErr w:type="spellEnd"/>
    </w:p>
    <w:tbl>
      <w:tblPr>
        <w:tblW w:w="10200" w:type="dxa"/>
        <w:tblInd w:w="-851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998"/>
        <w:gridCol w:w="1133"/>
        <w:gridCol w:w="6800"/>
        <w:gridCol w:w="1269"/>
      </w:tblGrid>
      <w:tr w:rsidR="00BF53DB" w14:paraId="7F0A5BFC" w14:textId="77777777" w:rsidTr="003631EA">
        <w:trPr>
          <w:cantSplit/>
          <w:trHeight w:val="35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A7990" w14:textId="77777777" w:rsidR="00BF53DB" w:rsidRDefault="00BF53DB" w:rsidP="003631EA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648C8" w14:textId="77777777" w:rsidR="00BF53DB" w:rsidRDefault="00BF53DB" w:rsidP="003631EA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2CE5D" w14:textId="77777777" w:rsidR="00BF53DB" w:rsidRDefault="00BF53DB" w:rsidP="003631EA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Reason For Changes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397FB" w14:textId="77777777" w:rsidR="00BF53DB" w:rsidRDefault="00BF53DB" w:rsidP="003631EA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Version</w:t>
            </w:r>
          </w:p>
        </w:tc>
      </w:tr>
      <w:tr w:rsidR="00BF53DB" w14:paraId="74A75F64" w14:textId="77777777" w:rsidTr="003631EA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7D0A7" w14:textId="77777777" w:rsidR="00BF53DB" w:rsidRDefault="00BF53DB" w:rsidP="003631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C651E" w14:textId="77777777" w:rsidR="00BF53DB" w:rsidRDefault="00A55CBE" w:rsidP="003631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</w:t>
            </w:r>
            <w:r w:rsidR="00BF53DB">
              <w:rPr>
                <w:rFonts w:asciiTheme="minorHAnsi" w:hAnsiTheme="minorHAnsi"/>
              </w:rPr>
              <w:t>.06.13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10108D" w14:textId="77777777" w:rsidR="00BF53DB" w:rsidRDefault="00BF53DB" w:rsidP="003631E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Änderungen Konzept nach Besprechung am 11.06.13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7FD91" w14:textId="77777777" w:rsidR="00BF53DB" w:rsidRDefault="00BF53DB" w:rsidP="003631E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</w:t>
            </w:r>
          </w:p>
        </w:tc>
      </w:tr>
      <w:tr w:rsidR="00BF53DB" w14:paraId="7FBB07E4" w14:textId="77777777" w:rsidTr="003631EA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3769D" w14:textId="565F18D5" w:rsidR="00BF53DB" w:rsidRDefault="00B41BE1" w:rsidP="003631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A4578" w14:textId="194891E7" w:rsidR="00BF53DB" w:rsidRDefault="00B41BE1" w:rsidP="003631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17.07.13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7DDAA" w14:textId="7D3D2C3B" w:rsidR="00BF53DB" w:rsidRPr="00B41BE1" w:rsidRDefault="00B41BE1" w:rsidP="003631E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 w:rsidRPr="00B41BE1">
              <w:rPr>
                <w:rFonts w:asciiTheme="minorHAnsi" w:hAnsiTheme="minorHAnsi"/>
                <w:lang w:val="de-DE"/>
              </w:rPr>
              <w:t>Änderungen Konzept nach Besprechung am 17.07.13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B121" w14:textId="3C2B2315" w:rsidR="00BF53DB" w:rsidRPr="00B41BE1" w:rsidRDefault="00C73EFA" w:rsidP="003631E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0.8</w:t>
            </w:r>
          </w:p>
        </w:tc>
      </w:tr>
    </w:tbl>
    <w:p w14:paraId="452AABEA" w14:textId="77777777" w:rsidR="00BF53DB" w:rsidRPr="00B41BE1" w:rsidRDefault="00BF53DB" w:rsidP="00BF53DB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lang w:val="de-DE"/>
        </w:rPr>
      </w:pPr>
    </w:p>
    <w:p w14:paraId="1112140A" w14:textId="77777777" w:rsidR="00710BBB" w:rsidRPr="00B41BE1" w:rsidRDefault="00B901C2" w:rsidP="00BF53DB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inorHAnsi" w:eastAsia="Times New Roman" w:hAnsiTheme="minorHAnsi"/>
          <w:color w:val="auto"/>
          <w:sz w:val="20"/>
          <w:lang w:val="de-DE"/>
        </w:rPr>
      </w:pPr>
    </w:p>
    <w:sectPr w:rsidR="00710BBB" w:rsidRPr="00B41BE1" w:rsidSect="00710BBB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DFD35" w14:textId="77777777" w:rsidR="00B901C2" w:rsidRDefault="00B901C2">
      <w:r>
        <w:separator/>
      </w:r>
    </w:p>
  </w:endnote>
  <w:endnote w:type="continuationSeparator" w:id="0">
    <w:p w14:paraId="2DA65869" w14:textId="77777777" w:rsidR="00B901C2" w:rsidRDefault="00B90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mbria Bold">
    <w:panose1 w:val="02040803050406030204"/>
    <w:charset w:val="00"/>
    <w:family w:val="auto"/>
    <w:pitch w:val="variable"/>
    <w:sig w:usb0="00000003" w:usb1="00000000" w:usb2="00000000" w:usb3="00000000" w:csb0="00000001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18FCB" w14:textId="77777777" w:rsidR="00710BBB" w:rsidRDefault="00B901C2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F6E32" w14:textId="77777777" w:rsidR="00710BBB" w:rsidRDefault="00B901C2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974F5" w14:textId="77777777" w:rsidR="00B901C2" w:rsidRDefault="00B901C2">
      <w:r>
        <w:separator/>
      </w:r>
    </w:p>
  </w:footnote>
  <w:footnote w:type="continuationSeparator" w:id="0">
    <w:p w14:paraId="4F9A15D2" w14:textId="77777777" w:rsidR="00B901C2" w:rsidRDefault="00B901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B53C50" w14:textId="77777777" w:rsidR="00710BBB" w:rsidRDefault="00B901C2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433DC" w14:textId="77777777" w:rsidR="00710BBB" w:rsidRDefault="00B901C2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6146"/>
    <w:multiLevelType w:val="hybridMultilevel"/>
    <w:tmpl w:val="8C7A9514"/>
    <w:lvl w:ilvl="0" w:tplc="45E844D8">
      <w:start w:val="3"/>
      <w:numFmt w:val="bullet"/>
      <w:lvlText w:val=""/>
      <w:lvlJc w:val="left"/>
      <w:pPr>
        <w:ind w:left="720" w:hanging="360"/>
      </w:pPr>
      <w:rPr>
        <w:rFonts w:ascii="Wingdings" w:eastAsia="ヒラギノ角ゴ Pro W3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attachedTemplate r:id="rId1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0C"/>
    <w:rsid w:val="00000D05"/>
    <w:rsid w:val="000D4A3D"/>
    <w:rsid w:val="001654FC"/>
    <w:rsid w:val="00187FCA"/>
    <w:rsid w:val="00257545"/>
    <w:rsid w:val="00345C59"/>
    <w:rsid w:val="003F0B5F"/>
    <w:rsid w:val="00403442"/>
    <w:rsid w:val="00437CE2"/>
    <w:rsid w:val="00442964"/>
    <w:rsid w:val="004A512A"/>
    <w:rsid w:val="00592528"/>
    <w:rsid w:val="005D5795"/>
    <w:rsid w:val="00757759"/>
    <w:rsid w:val="007F7ED6"/>
    <w:rsid w:val="00860BB0"/>
    <w:rsid w:val="008D5BC4"/>
    <w:rsid w:val="00910D0C"/>
    <w:rsid w:val="00931AE8"/>
    <w:rsid w:val="009564D7"/>
    <w:rsid w:val="009B21F0"/>
    <w:rsid w:val="00A06D6B"/>
    <w:rsid w:val="00A55CBE"/>
    <w:rsid w:val="00AC532F"/>
    <w:rsid w:val="00B41BE1"/>
    <w:rsid w:val="00B57A96"/>
    <w:rsid w:val="00B901C2"/>
    <w:rsid w:val="00BE214F"/>
    <w:rsid w:val="00BF53DB"/>
    <w:rsid w:val="00C07EE2"/>
    <w:rsid w:val="00C73EFA"/>
    <w:rsid w:val="00C9400E"/>
    <w:rsid w:val="00CA4167"/>
    <w:rsid w:val="00CE4D0F"/>
    <w:rsid w:val="00D66EB8"/>
    <w:rsid w:val="00D8146C"/>
    <w:rsid w:val="00DD0F41"/>
    <w:rsid w:val="00E010A3"/>
    <w:rsid w:val="00E11CFE"/>
    <w:rsid w:val="00E424CA"/>
    <w:rsid w:val="00F603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A206F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leen%20V&#246;lker\Desktop\Studium\04_Semester\Projektstudium_1\Konzept\Specs\Template_Specifications_20130521_ailvo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Template_Specifications_20130521_ailvoe.dotx</Template>
  <TotalTime>0</TotalTime>
  <Pages>5</Pages>
  <Words>436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Völker</dc:creator>
  <cp:lastModifiedBy>Aileen Völker</cp:lastModifiedBy>
  <cp:revision>25</cp:revision>
  <dcterms:created xsi:type="dcterms:W3CDTF">2013-05-21T16:03:00Z</dcterms:created>
  <dcterms:modified xsi:type="dcterms:W3CDTF">2013-07-17T19:14:00Z</dcterms:modified>
</cp:coreProperties>
</file>