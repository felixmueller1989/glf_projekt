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446E49" w14:textId="77777777" w:rsidR="008C2899" w:rsidRPr="00E424CA" w:rsidRDefault="00424A29" w:rsidP="007F7ED6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Mediathek</w:t>
      </w:r>
      <w:proofErr w:type="spellEnd"/>
      <w:r>
        <w:rPr>
          <w:rFonts w:asciiTheme="majorHAnsi" w:hAnsiTheme="majorHAnsi"/>
        </w:rPr>
        <w:t xml:space="preserve">: </w:t>
      </w:r>
      <w:proofErr w:type="spellStart"/>
      <w:r>
        <w:rPr>
          <w:rFonts w:asciiTheme="majorHAnsi" w:hAnsiTheme="majorHAnsi"/>
        </w:rPr>
        <w:t>Videoplayer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Beiträge</w:t>
      </w:r>
      <w:proofErr w:type="spellEnd"/>
    </w:p>
    <w:p w14:paraId="0447C6F5" w14:textId="77777777" w:rsidR="00710BBB" w:rsidRPr="00E424CA" w:rsidRDefault="00784D92">
      <w:pPr>
        <w:pStyle w:val="Headline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805"/>
        <w:gridCol w:w="2127"/>
        <w:gridCol w:w="3812"/>
        <w:gridCol w:w="2462"/>
      </w:tblGrid>
      <w:tr w:rsidR="00710BBB" w:rsidRPr="00E424CA" w14:paraId="02BB9A06" w14:textId="77777777" w:rsidTr="00910D0C">
        <w:trPr>
          <w:cantSplit/>
          <w:trHeight w:val="350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84FB6" w14:textId="77777777" w:rsidR="00710BBB" w:rsidRPr="00E424CA" w:rsidRDefault="007F7ED6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Created By: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06E77C" w14:textId="77777777" w:rsidR="00710BBB" w:rsidRPr="00E424CA" w:rsidRDefault="00424A29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Aileen </w:t>
            </w:r>
            <w:proofErr w:type="spellStart"/>
            <w:r>
              <w:rPr>
                <w:rFonts w:asciiTheme="minorHAnsi" w:hAnsiTheme="minorHAnsi"/>
              </w:rPr>
              <w:t>Völker</w:t>
            </w:r>
            <w:proofErr w:type="spellEnd"/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EB6F3D" w14:textId="77777777" w:rsidR="00710BBB" w:rsidRPr="00E424CA" w:rsidRDefault="007F7ED6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Last Updated By: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176648" w14:textId="77777777" w:rsidR="00710BBB" w:rsidRPr="00E424CA" w:rsidRDefault="0016194C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ailvoe</w:t>
            </w:r>
            <w:proofErr w:type="spellEnd"/>
          </w:p>
        </w:tc>
      </w:tr>
      <w:tr w:rsidR="00710BBB" w:rsidRPr="00E424CA" w14:paraId="34C93C53" w14:textId="77777777" w:rsidTr="00910D0C">
        <w:trPr>
          <w:cantSplit/>
          <w:trHeight w:val="350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107EB1" w14:textId="77777777" w:rsidR="00710BBB" w:rsidRPr="00E424CA" w:rsidRDefault="007F7ED6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Date Created: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D93413" w14:textId="77777777" w:rsidR="00710BBB" w:rsidRPr="00A931CA" w:rsidRDefault="00A931CA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13.06</w:t>
            </w:r>
            <w:r w:rsidR="00424A29">
              <w:rPr>
                <w:rFonts w:asciiTheme="minorHAnsi" w:hAnsiTheme="minorHAnsi"/>
                <w:lang w:val="de-DE"/>
              </w:rPr>
              <w:t>.2013</w:t>
            </w:r>
          </w:p>
        </w:tc>
        <w:tc>
          <w:tcPr>
            <w:tcW w:w="3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AFC3B4" w14:textId="77777777" w:rsidR="00710BBB" w:rsidRPr="00A931CA" w:rsidRDefault="007F7ED6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r w:rsidRPr="00A931CA">
              <w:rPr>
                <w:rFonts w:asciiTheme="minorHAnsi" w:hAnsiTheme="minorHAnsi"/>
                <w:lang w:val="de-DE"/>
              </w:rPr>
              <w:t>Date Last Updated: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F37B2D" w14:textId="77777777" w:rsidR="00710BBB" w:rsidRPr="00A931CA" w:rsidRDefault="00424A29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</w:rPr>
              <w:fldChar w:fldCharType="begin"/>
            </w:r>
            <w:r>
              <w:rPr>
                <w:rFonts w:asciiTheme="minorHAnsi" w:hAnsiTheme="minorHAnsi"/>
                <w:lang w:val="de-DE"/>
              </w:rPr>
              <w:instrText xml:space="preserve"> TIME \@ "dd.MM.yyyy" </w:instrText>
            </w:r>
            <w:r>
              <w:rPr>
                <w:rFonts w:asciiTheme="minorHAnsi" w:hAnsiTheme="minorHAnsi"/>
              </w:rPr>
              <w:fldChar w:fldCharType="separate"/>
            </w:r>
            <w:r w:rsidR="006A3457">
              <w:rPr>
                <w:rFonts w:asciiTheme="minorHAnsi" w:hAnsiTheme="minorHAnsi"/>
                <w:noProof/>
                <w:lang w:val="de-DE"/>
              </w:rPr>
              <w:t>17.07.2013</w:t>
            </w:r>
            <w:r>
              <w:rPr>
                <w:rFonts w:asciiTheme="minorHAnsi" w:hAnsiTheme="minorHAnsi"/>
              </w:rPr>
              <w:fldChar w:fldCharType="end"/>
            </w:r>
          </w:p>
        </w:tc>
      </w:tr>
    </w:tbl>
    <w:p w14:paraId="271C00DD" w14:textId="77777777" w:rsidR="00710BBB" w:rsidRPr="00E424CA" w:rsidRDefault="00784D92">
      <w:pPr>
        <w:pStyle w:val="FreieForm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7859E769" w14:textId="77777777" w:rsidR="00710BBB" w:rsidRPr="00A931CA" w:rsidRDefault="00784D92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  <w:bookmarkStart w:id="0" w:name="_TOC384"/>
      <w:bookmarkEnd w:id="0"/>
    </w:p>
    <w:p w14:paraId="2C0FB223" w14:textId="77777777" w:rsidR="00710BBB" w:rsidRPr="00A931CA" w:rsidRDefault="00227399" w:rsidP="007F7ED6">
      <w:pPr>
        <w:pStyle w:val="Headline2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  <w:lang w:val="de-DE"/>
        </w:rPr>
      </w:pPr>
      <w:bookmarkStart w:id="1" w:name="_TOC424"/>
      <w:bookmarkStart w:id="2" w:name="TOC209581475"/>
      <w:bookmarkEnd w:id="1"/>
      <w:bookmarkEnd w:id="2"/>
      <w:r w:rsidRPr="00A931CA">
        <w:rPr>
          <w:rFonts w:asciiTheme="majorHAnsi" w:hAnsiTheme="majorHAnsi"/>
          <w:lang w:val="de-DE"/>
        </w:rPr>
        <w:t>Generelle Beschreibung</w:t>
      </w:r>
    </w:p>
    <w:p w14:paraId="7131C074" w14:textId="77777777" w:rsidR="00710BBB" w:rsidRPr="00A931CA" w:rsidRDefault="00784D92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06"/>
        <w:gridCol w:w="8300"/>
      </w:tblGrid>
      <w:tr w:rsidR="00710BBB" w:rsidRPr="00424A29" w14:paraId="12DBF271" w14:textId="77777777" w:rsidTr="00910D0C">
        <w:trPr>
          <w:cantSplit/>
          <w:trHeight w:val="56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B116E2" w14:textId="77777777" w:rsidR="00710BBB" w:rsidRPr="00A931CA" w:rsidRDefault="00227399">
            <w:pPr>
              <w:pStyle w:val="Description"/>
              <w:tabs>
                <w:tab w:val="left" w:pos="-3168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r w:rsidRPr="00A931CA">
              <w:rPr>
                <w:rFonts w:asciiTheme="minorHAnsi" w:hAnsiTheme="minorHAnsi"/>
                <w:lang w:val="de-DE"/>
              </w:rPr>
              <w:t>Kurz-Beschreibung: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C78F94" w14:textId="77777777" w:rsidR="00710BBB" w:rsidRPr="00424A29" w:rsidRDefault="00424A29" w:rsidP="00910D0C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r w:rsidRPr="00424A29">
              <w:rPr>
                <w:rFonts w:asciiTheme="minorHAnsi" w:hAnsiTheme="minorHAnsi"/>
                <w:lang w:val="de-DE"/>
              </w:rPr>
              <w:t>Detailseite eines Beitrags mit Videoplayer</w:t>
            </w:r>
          </w:p>
        </w:tc>
      </w:tr>
      <w:tr w:rsidR="00710BBB" w:rsidRPr="00424A29" w14:paraId="7A851286" w14:textId="77777777" w:rsidTr="00910D0C">
        <w:trPr>
          <w:cantSplit/>
          <w:trHeight w:val="350"/>
        </w:trPr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F08C14" w14:textId="77777777" w:rsidR="00710BBB" w:rsidRPr="00E424CA" w:rsidRDefault="00227399">
            <w:pPr>
              <w:pStyle w:val="Description"/>
              <w:tabs>
                <w:tab w:val="left" w:pos="-3168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Beschreibung</w:t>
            </w:r>
            <w:proofErr w:type="spellEnd"/>
            <w:r w:rsidR="007F7ED6" w:rsidRPr="00E424CA">
              <w:rPr>
                <w:rFonts w:asciiTheme="minorHAnsi" w:hAnsiTheme="minorHAnsi"/>
              </w:rPr>
              <w:t>:</w:t>
            </w:r>
          </w:p>
        </w:tc>
        <w:tc>
          <w:tcPr>
            <w:tcW w:w="8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3AA97E" w14:textId="77777777" w:rsidR="00710BBB" w:rsidRPr="00E424CA" w:rsidRDefault="00424A29" w:rsidP="00527B21">
            <w:pPr>
              <w:pStyle w:val="Kommentar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Auf dieser Seite kann sich der Nutzer einen bestimmten Beitrag im Video-Player ansehen. Außerdem hat er die Möglichkeit den Beitrag zu bewerten oder zu kommentieren. </w:t>
            </w:r>
            <w:r w:rsidR="0049188F">
              <w:rPr>
                <w:rFonts w:asciiTheme="minorHAnsi" w:hAnsiTheme="minorHAnsi"/>
              </w:rPr>
              <w:t xml:space="preserve">Zusätzlich dazu gibt es noch eine </w:t>
            </w:r>
            <w:proofErr w:type="spellStart"/>
            <w:r w:rsidR="0049188F">
              <w:rPr>
                <w:rFonts w:asciiTheme="minorHAnsi" w:hAnsiTheme="minorHAnsi"/>
              </w:rPr>
              <w:t>Sharingfunktion</w:t>
            </w:r>
            <w:proofErr w:type="spellEnd"/>
            <w:r w:rsidR="0049188F">
              <w:rPr>
                <w:rFonts w:asciiTheme="minorHAnsi" w:hAnsiTheme="minorHAnsi"/>
              </w:rPr>
              <w:t xml:space="preserve">. </w:t>
            </w:r>
            <w:r>
              <w:rPr>
                <w:rFonts w:asciiTheme="minorHAnsi" w:hAnsiTheme="minorHAnsi"/>
              </w:rPr>
              <w:t xml:space="preserve">Falls der Nutzer zusätzliche Informationen zum Beitrag wünscht, findet er diese hier. </w:t>
            </w:r>
            <w:r w:rsidR="00527B21">
              <w:rPr>
                <w:rFonts w:asciiTheme="minorHAnsi" w:hAnsiTheme="minorHAnsi"/>
              </w:rPr>
              <w:t>Dem Nutzer werden Beiträge angezeigt, die ihn interessieren können oder die ebenfalls seiner Filterung entsprechen.</w:t>
            </w:r>
          </w:p>
        </w:tc>
      </w:tr>
    </w:tbl>
    <w:p w14:paraId="5E249105" w14:textId="77777777" w:rsidR="00710BBB" w:rsidRPr="00424A29" w:rsidRDefault="00784D92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3BDC4DD9" w14:textId="77777777" w:rsidR="00910D0C" w:rsidRPr="00424A29" w:rsidRDefault="00910D0C">
      <w:pPr>
        <w:rPr>
          <w:rFonts w:asciiTheme="minorHAnsi" w:hAnsiTheme="minorHAnsi"/>
          <w:b/>
          <w:kern w:val="36"/>
          <w:sz w:val="48"/>
          <w:szCs w:val="20"/>
          <w:lang w:eastAsia="de-DE"/>
        </w:rPr>
      </w:pPr>
      <w:bookmarkStart w:id="3" w:name="_TOC451"/>
      <w:bookmarkStart w:id="4" w:name="TOC209581476"/>
      <w:bookmarkEnd w:id="3"/>
      <w:bookmarkEnd w:id="4"/>
      <w:r w:rsidRPr="00424A29">
        <w:rPr>
          <w:rFonts w:asciiTheme="minorHAnsi" w:hAnsiTheme="minorHAnsi"/>
        </w:rPr>
        <w:br w:type="page"/>
      </w:r>
    </w:p>
    <w:p w14:paraId="7A0497D9" w14:textId="77777777" w:rsidR="00DF05D2" w:rsidRDefault="00DF05D2" w:rsidP="00DF05D2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  <w:lang w:val="de-DE"/>
        </w:rPr>
      </w:pPr>
      <w:r>
        <w:rPr>
          <w:rFonts w:asciiTheme="majorHAnsi" w:hAnsiTheme="majorHAnsi"/>
          <w:lang w:val="de-DE"/>
        </w:rPr>
        <w:lastRenderedPageBreak/>
        <w:t>Spezifikation</w:t>
      </w: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710BBB" w:rsidRPr="00E424CA" w14:paraId="04E85948" w14:textId="77777777" w:rsidTr="007F7ED6">
        <w:trPr>
          <w:cantSplit/>
          <w:trHeight w:val="1680"/>
        </w:trPr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B1C448" w14:textId="77777777" w:rsidR="00710BBB" w:rsidRPr="00424A29" w:rsidRDefault="007F7ED6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ajorHAnsi" w:hAnsiTheme="majorHAnsi"/>
                <w:lang w:val="de-DE"/>
              </w:rPr>
            </w:pPr>
            <w:proofErr w:type="spellStart"/>
            <w:r w:rsidRPr="00424A29">
              <w:rPr>
                <w:rFonts w:asciiTheme="majorHAnsi" w:hAnsiTheme="majorHAnsi"/>
                <w:lang w:val="de-DE"/>
              </w:rPr>
              <w:t>Wireframe</w:t>
            </w:r>
            <w:proofErr w:type="spellEnd"/>
          </w:p>
          <w:p w14:paraId="71C3F058" w14:textId="77777777" w:rsidR="00710BBB" w:rsidRPr="00424A29" w:rsidRDefault="00784D9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</w:tr>
    </w:tbl>
    <w:p w14:paraId="60B5D5A1" w14:textId="77777777" w:rsidR="00710BBB" w:rsidRPr="00E424CA" w:rsidRDefault="00784D92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13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891"/>
        <w:gridCol w:w="4218"/>
        <w:gridCol w:w="1701"/>
        <w:gridCol w:w="1155"/>
        <w:gridCol w:w="750"/>
        <w:gridCol w:w="749"/>
        <w:gridCol w:w="749"/>
      </w:tblGrid>
      <w:tr w:rsidR="00227399" w:rsidRPr="00E424CA" w14:paraId="1565282A" w14:textId="77777777" w:rsidTr="00E424CA">
        <w:trPr>
          <w:cantSplit/>
          <w:trHeight w:val="1701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D15D5A" w14:textId="77777777" w:rsidR="00227399" w:rsidRPr="0066613A" w:rsidRDefault="00227399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Feld ID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713B3" w14:textId="77777777" w:rsidR="00227399" w:rsidRPr="0066613A" w:rsidRDefault="00227399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Feldname und Beschreibung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1D739" w14:textId="77777777" w:rsidR="006A3457" w:rsidRDefault="006A3457" w:rsidP="006A3457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lang w:val="de-DE"/>
              </w:rPr>
              <w:t>Development Informationen</w:t>
            </w:r>
          </w:p>
          <w:p w14:paraId="7DBB70DF" w14:textId="3A790966" w:rsidR="00227399" w:rsidRPr="0066613A" w:rsidRDefault="00227399" w:rsidP="00243E8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bookmarkStart w:id="5" w:name="_GoBack"/>
            <w:bookmarkEnd w:id="5"/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E619B8" w14:textId="77777777" w:rsidR="00227399" w:rsidRPr="0066613A" w:rsidRDefault="00227399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 xml:space="preserve">UI Typ 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756151" w14:textId="77777777" w:rsidR="00227399" w:rsidRPr="0066613A" w:rsidRDefault="00227399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  <w:proofErr w:type="spellStart"/>
            <w:r w:rsidRPr="0066613A">
              <w:rPr>
                <w:rFonts w:asciiTheme="minorHAnsi" w:hAnsiTheme="minorHAnsi"/>
              </w:rPr>
              <w:t>Requi</w:t>
            </w:r>
            <w:proofErr w:type="spellEnd"/>
            <w:r w:rsidRPr="0066613A">
              <w:rPr>
                <w:rFonts w:asciiTheme="minorHAnsi" w:hAnsiTheme="minorHAnsi"/>
              </w:rPr>
              <w:t xml:space="preserve">-red in Mo-bile </w:t>
            </w:r>
            <w:proofErr w:type="spellStart"/>
            <w:r w:rsidRPr="0066613A">
              <w:rPr>
                <w:rFonts w:asciiTheme="minorHAnsi" w:hAnsiTheme="minorHAnsi"/>
              </w:rPr>
              <w:t>Ver-sion</w:t>
            </w:r>
            <w:proofErr w:type="spellEnd"/>
            <w:r w:rsidRPr="0066613A">
              <w:rPr>
                <w:rFonts w:asciiTheme="minorHAnsi" w:hAnsiTheme="minorHAnsi"/>
              </w:rPr>
              <w:t>?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3201E" w14:textId="77777777" w:rsidR="00227399" w:rsidRPr="0066613A" w:rsidRDefault="00227399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 w:rsidRPr="0066613A">
              <w:rPr>
                <w:rFonts w:asciiTheme="minorHAnsi" w:hAnsiTheme="minorHAnsi"/>
                <w:lang w:val="de-DE"/>
              </w:rPr>
              <w:t>Edit-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able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by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 xml:space="preserve"> </w:t>
            </w:r>
            <w:proofErr w:type="spellStart"/>
            <w:r w:rsidRPr="0066613A">
              <w:rPr>
                <w:rFonts w:asciiTheme="minorHAnsi" w:hAnsiTheme="minorHAnsi"/>
                <w:lang w:val="de-DE"/>
              </w:rPr>
              <w:t>editor</w:t>
            </w:r>
            <w:proofErr w:type="spellEnd"/>
            <w:r w:rsidRPr="0066613A">
              <w:rPr>
                <w:rFonts w:asciiTheme="minorHAnsi" w:hAnsiTheme="minorHAnsi"/>
                <w:lang w:val="de-DE"/>
              </w:rPr>
              <w:t>?</w:t>
            </w:r>
          </w:p>
          <w:p w14:paraId="5093E182" w14:textId="77777777" w:rsidR="00227399" w:rsidRPr="0066613A" w:rsidRDefault="00227399" w:rsidP="00243E8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3F246C" w14:textId="77777777" w:rsidR="00227399" w:rsidRPr="00E424CA" w:rsidRDefault="00227399" w:rsidP="00243E82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Mandatory?</w:t>
            </w:r>
          </w:p>
        </w:tc>
      </w:tr>
      <w:tr w:rsidR="00187FCA" w:rsidRPr="00E424CA" w14:paraId="22683391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C2A06F" w14:textId="77777777" w:rsidR="00187FCA" w:rsidRPr="00E424CA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001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919F9D" w14:textId="77777777" w:rsidR="00187FCA" w:rsidRPr="00964410" w:rsidRDefault="009B106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964410">
              <w:rPr>
                <w:rFonts w:asciiTheme="minorHAnsi" w:hAnsiTheme="minorHAnsi"/>
                <w:b/>
                <w:lang w:val="de-DE"/>
              </w:rPr>
              <w:t>Headline</w:t>
            </w:r>
            <w:r w:rsidR="008402EA" w:rsidRPr="00964410">
              <w:rPr>
                <w:rFonts w:asciiTheme="minorHAnsi" w:hAnsiTheme="minorHAnsi"/>
                <w:b/>
                <w:lang w:val="de-DE"/>
              </w:rPr>
              <w:t>: Beitragsname</w:t>
            </w:r>
          </w:p>
          <w:p w14:paraId="02A502FC" w14:textId="77777777" w:rsidR="009B106A" w:rsidRPr="00964410" w:rsidRDefault="008402E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964410">
              <w:rPr>
                <w:rFonts w:asciiTheme="minorHAnsi" w:hAnsiTheme="minorHAnsi"/>
                <w:lang w:val="de-DE"/>
              </w:rPr>
              <w:t>Name des Beitrags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7032D3" w14:textId="77777777" w:rsidR="00187FCA" w:rsidRPr="00964410" w:rsidRDefault="00187FCA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5A81C0" w14:textId="77777777" w:rsidR="00187FCA" w:rsidRPr="00964410" w:rsidRDefault="0096441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07CF7" w14:textId="77777777" w:rsidR="00187FCA" w:rsidRPr="00964410" w:rsidRDefault="00187FC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36DDE1" w14:textId="77777777" w:rsidR="00187FCA" w:rsidRPr="00964410" w:rsidRDefault="0096441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 w:rsidRPr="00964410">
              <w:rPr>
                <w:rFonts w:asciiTheme="minorHAnsi" w:hAnsiTheme="minorHAnsi"/>
                <w:lang w:val="de-DE"/>
              </w:rPr>
              <w:t>Y</w:t>
            </w:r>
            <w:r>
              <w:rPr>
                <w:rFonts w:asciiTheme="minorHAnsi" w:hAnsiTheme="minorHAnsi"/>
                <w:lang w:val="de-DE"/>
              </w:rPr>
              <w:t>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EAEBE2" w14:textId="77777777" w:rsidR="00187FCA" w:rsidRPr="00E424CA" w:rsidRDefault="00187FC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424A29" w:rsidRPr="00E424CA" w14:paraId="721660BA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EFBE6" w14:textId="77777777" w:rsidR="00424A29" w:rsidRPr="00E424CA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002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625F34" w14:textId="77777777" w:rsidR="00424A29" w:rsidRPr="008402EA" w:rsidRDefault="009B106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proofErr w:type="spellStart"/>
            <w:r w:rsidRPr="008402EA">
              <w:rPr>
                <w:rFonts w:asciiTheme="minorHAnsi" w:hAnsiTheme="minorHAnsi"/>
                <w:b/>
                <w:lang w:val="de-DE"/>
              </w:rPr>
              <w:t>Kategorieeinordnung</w:t>
            </w:r>
            <w:proofErr w:type="spellEnd"/>
          </w:p>
          <w:p w14:paraId="62EB0DA7" w14:textId="77777777" w:rsidR="009B106A" w:rsidRPr="008402EA" w:rsidRDefault="008402E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8402EA">
              <w:rPr>
                <w:rFonts w:asciiTheme="minorHAnsi" w:hAnsiTheme="minorHAnsi"/>
                <w:lang w:val="de-DE"/>
              </w:rPr>
              <w:t>Name der Kategorie.</w:t>
            </w:r>
          </w:p>
          <w:p w14:paraId="6E77AF9C" w14:textId="77777777" w:rsidR="008402EA" w:rsidRPr="008402EA" w:rsidRDefault="008402E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 w:rsidRPr="008402EA">
              <w:rPr>
                <w:rFonts w:asciiTheme="minorHAnsi" w:hAnsiTheme="minorHAnsi"/>
                <w:lang w:val="de-DE"/>
              </w:rPr>
              <w:t>OnClick</w:t>
            </w:r>
            <w:proofErr w:type="spellEnd"/>
            <w:r w:rsidRPr="008402EA">
              <w:rPr>
                <w:rFonts w:asciiTheme="minorHAnsi" w:hAnsiTheme="minorHAnsi"/>
                <w:lang w:val="de-DE"/>
              </w:rPr>
              <w:t xml:space="preserve"> kommt der User auf die Beitragsseite mit der Filterung nach der Ausgewählten Kategorie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8DBC0" w14:textId="77777777" w:rsidR="00424A29" w:rsidRPr="008402EA" w:rsidRDefault="00424A29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313C5" w14:textId="77777777" w:rsidR="00424A29" w:rsidRPr="008402EA" w:rsidRDefault="0096441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Clickable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8A16D3" w14:textId="77777777" w:rsidR="00424A29" w:rsidRPr="008402EA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9A9314" w14:textId="77777777" w:rsidR="00424A29" w:rsidRPr="008402EA" w:rsidRDefault="0096441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091924" w14:textId="77777777" w:rsidR="00424A29" w:rsidRPr="008402EA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424A29" w:rsidRPr="00E424CA" w14:paraId="74F17145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89B9ED" w14:textId="77777777" w:rsidR="00424A29" w:rsidRPr="00E424CA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003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AEAAC4" w14:textId="77777777" w:rsidR="00424A29" w:rsidRPr="008402EA" w:rsidRDefault="009B106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8402EA">
              <w:rPr>
                <w:rFonts w:asciiTheme="minorHAnsi" w:hAnsiTheme="minorHAnsi"/>
                <w:b/>
                <w:lang w:val="de-DE"/>
              </w:rPr>
              <w:t>Videoplayer</w:t>
            </w:r>
          </w:p>
          <w:p w14:paraId="64D9E9BB" w14:textId="77777777" w:rsidR="009B106A" w:rsidRPr="008402EA" w:rsidRDefault="008402E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8402EA">
              <w:rPr>
                <w:rFonts w:asciiTheme="minorHAnsi" w:hAnsiTheme="minorHAnsi"/>
                <w:lang w:val="de-DE"/>
              </w:rPr>
              <w:t>Mit den Funktionen:</w:t>
            </w:r>
          </w:p>
          <w:p w14:paraId="16E8A48C" w14:textId="77777777" w:rsidR="008402EA" w:rsidRPr="008402EA" w:rsidRDefault="008402E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8402EA">
              <w:rPr>
                <w:rFonts w:asciiTheme="minorHAnsi" w:hAnsiTheme="minorHAnsi"/>
                <w:lang w:val="de-DE"/>
              </w:rPr>
              <w:t>Play, Fortschrittsbalken, Lautstärkeregelung und Vollbildmodus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FD3AC4" w14:textId="77777777" w:rsidR="00424A29" w:rsidRPr="008402EA" w:rsidRDefault="00424A29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C45BFB" w14:textId="77777777" w:rsidR="00424A29" w:rsidRPr="008402EA" w:rsidRDefault="0096441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Videoplayer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095985" w14:textId="77777777" w:rsidR="00424A29" w:rsidRPr="008402EA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BBF2AB" w14:textId="77777777" w:rsidR="00424A29" w:rsidRPr="008402EA" w:rsidRDefault="0096441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598288" w14:textId="77777777" w:rsidR="00424A29" w:rsidRPr="008402EA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424A29" w:rsidRPr="00E424CA" w14:paraId="028C2457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936A69" w14:textId="77777777" w:rsidR="00424A29" w:rsidRPr="00E424CA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004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63235" w14:textId="77777777" w:rsidR="00424A29" w:rsidRPr="008402EA" w:rsidRDefault="009B106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8402EA">
              <w:rPr>
                <w:rFonts w:asciiTheme="minorHAnsi" w:hAnsiTheme="minorHAnsi"/>
                <w:b/>
                <w:lang w:val="de-DE"/>
              </w:rPr>
              <w:t>Sharing-Funktion</w:t>
            </w:r>
          </w:p>
          <w:p w14:paraId="2AA10308" w14:textId="77777777" w:rsidR="008402EA" w:rsidRPr="008402EA" w:rsidRDefault="008402EA" w:rsidP="004D1035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2C2C51">
              <w:rPr>
                <w:rFonts w:asciiTheme="minorHAnsi" w:hAnsiTheme="minorHAnsi"/>
                <w:color w:val="FF0000"/>
                <w:lang w:val="de-DE"/>
              </w:rPr>
              <w:t>Ggfs. Unter dem Video als Button.</w:t>
            </w:r>
            <w:r w:rsidR="004D1035" w:rsidRPr="002C2C51">
              <w:rPr>
                <w:rFonts w:asciiTheme="minorHAnsi" w:hAnsiTheme="minorHAnsi"/>
                <w:color w:val="FF0000"/>
                <w:lang w:val="de-DE"/>
              </w:rPr>
              <w:t xml:space="preserve"> </w:t>
            </w:r>
            <w:proofErr w:type="spellStart"/>
            <w:r w:rsidR="004D1035" w:rsidRPr="004D1035">
              <w:rPr>
                <w:rFonts w:asciiTheme="minorHAnsi" w:hAnsiTheme="minorHAnsi"/>
                <w:lang w:val="de-DE"/>
              </w:rPr>
              <w:t>OnClick</w:t>
            </w:r>
            <w:proofErr w:type="spellEnd"/>
            <w:r w:rsidR="004D1035" w:rsidRPr="004D1035">
              <w:rPr>
                <w:rFonts w:asciiTheme="minorHAnsi" w:hAnsiTheme="minorHAnsi"/>
                <w:lang w:val="de-DE"/>
              </w:rPr>
              <w:t xml:space="preserve"> öffnet sich ein </w:t>
            </w:r>
            <w:proofErr w:type="spellStart"/>
            <w:r w:rsidR="004D1035" w:rsidRPr="004D1035">
              <w:rPr>
                <w:rFonts w:asciiTheme="minorHAnsi" w:hAnsiTheme="minorHAnsi"/>
                <w:lang w:val="de-DE"/>
              </w:rPr>
              <w:t>Overlay</w:t>
            </w:r>
            <w:proofErr w:type="spellEnd"/>
            <w:r w:rsidR="004D1035" w:rsidRPr="004D1035">
              <w:rPr>
                <w:rFonts w:asciiTheme="minorHAnsi" w:hAnsiTheme="minorHAnsi"/>
                <w:lang w:val="de-DE"/>
              </w:rPr>
              <w:t xml:space="preserve">. Auf dem </w:t>
            </w:r>
            <w:proofErr w:type="spellStart"/>
            <w:r w:rsidR="004D1035" w:rsidRPr="004D1035">
              <w:rPr>
                <w:rFonts w:asciiTheme="minorHAnsi" w:hAnsiTheme="minorHAnsi"/>
                <w:lang w:val="de-DE"/>
              </w:rPr>
              <w:t>Overlay</w:t>
            </w:r>
            <w:proofErr w:type="spellEnd"/>
            <w:r w:rsidR="004D1035" w:rsidRPr="004D1035">
              <w:rPr>
                <w:rFonts w:asciiTheme="minorHAnsi" w:hAnsiTheme="minorHAnsi"/>
                <w:lang w:val="de-DE"/>
              </w:rPr>
              <w:t xml:space="preserve"> sind jeweils Buttons für Facebook/</w:t>
            </w:r>
            <w:proofErr w:type="spellStart"/>
            <w:r w:rsidR="004D1035" w:rsidRPr="004D1035">
              <w:rPr>
                <w:rFonts w:asciiTheme="minorHAnsi" w:hAnsiTheme="minorHAnsi"/>
                <w:lang w:val="de-DE"/>
              </w:rPr>
              <w:t>Twitter</w:t>
            </w:r>
            <w:proofErr w:type="spellEnd"/>
            <w:r w:rsidR="004D1035" w:rsidRPr="004D1035">
              <w:rPr>
                <w:rFonts w:asciiTheme="minorHAnsi" w:hAnsiTheme="minorHAnsi"/>
                <w:lang w:val="de-DE"/>
              </w:rPr>
              <w:t xml:space="preserve"> teilen und ein Feld mit dem direkten Link zum Player.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E1355" w14:textId="77777777" w:rsidR="00424A29" w:rsidRPr="008402EA" w:rsidRDefault="00424A29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38A462" w14:textId="77777777" w:rsidR="00424A29" w:rsidRPr="008402EA" w:rsidRDefault="0096441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Button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070ADB" w14:textId="77777777" w:rsidR="00424A29" w:rsidRPr="008402EA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3869CB" w14:textId="77777777" w:rsidR="00424A29" w:rsidRPr="008402EA" w:rsidRDefault="0096441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3F82DD" w14:textId="77777777" w:rsidR="00424A29" w:rsidRPr="008402EA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424A29" w:rsidRPr="00E424CA" w14:paraId="5D9D463F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5ADF18" w14:textId="77777777" w:rsidR="00424A29" w:rsidRPr="008402EA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8402EA">
              <w:rPr>
                <w:rFonts w:asciiTheme="minorHAnsi" w:hAnsiTheme="minorHAnsi"/>
                <w:lang w:val="de-DE"/>
              </w:rPr>
              <w:t>005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D6C1F" w14:textId="77777777" w:rsidR="00424A29" w:rsidRPr="008402EA" w:rsidRDefault="009B106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8402EA">
              <w:rPr>
                <w:rFonts w:asciiTheme="minorHAnsi" w:hAnsiTheme="minorHAnsi"/>
                <w:b/>
                <w:lang w:val="de-DE"/>
              </w:rPr>
              <w:t>Anzeige: Aktuelle Bewertung</w:t>
            </w:r>
          </w:p>
          <w:p w14:paraId="5B99A7EB" w14:textId="77777777" w:rsidR="009B106A" w:rsidRPr="008402EA" w:rsidRDefault="008402E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Durchschnittliche Bewertung der abgegebenen Bewertungen mit Anzeige wie viele Nutzer schon bewertet haben.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CBC73A" w14:textId="77777777" w:rsidR="00424A29" w:rsidRPr="008402EA" w:rsidRDefault="00424A29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A6C248" w14:textId="77777777" w:rsidR="00424A29" w:rsidRPr="008402EA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77FF33" w14:textId="77777777" w:rsidR="00424A29" w:rsidRPr="008402EA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862677" w14:textId="77777777" w:rsidR="00424A29" w:rsidRPr="008402EA" w:rsidRDefault="0096441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E5C06" w14:textId="77777777" w:rsidR="00424A29" w:rsidRPr="008402EA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424A29" w:rsidRPr="00E424CA" w14:paraId="6F0C4D9F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9CB739" w14:textId="77777777" w:rsidR="00424A29" w:rsidRPr="008402EA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8402EA">
              <w:rPr>
                <w:rFonts w:asciiTheme="minorHAnsi" w:hAnsiTheme="minorHAnsi"/>
                <w:lang w:val="de-DE"/>
              </w:rPr>
              <w:t>006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E0BD5" w14:textId="77777777" w:rsidR="00424A29" w:rsidRPr="008402EA" w:rsidRDefault="009B106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8402EA">
              <w:rPr>
                <w:rFonts w:asciiTheme="minorHAnsi" w:hAnsiTheme="minorHAnsi"/>
                <w:b/>
                <w:lang w:val="de-DE"/>
              </w:rPr>
              <w:t>Eigene Bewertung abgeben</w:t>
            </w:r>
          </w:p>
          <w:p w14:paraId="3988A340" w14:textId="77777777" w:rsidR="009B106A" w:rsidRPr="008402EA" w:rsidRDefault="008402E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Nutzer kann seine eigene Bewertung zum Video abgeben.</w:t>
            </w:r>
            <w:r w:rsidR="00DC2994">
              <w:rPr>
                <w:rFonts w:asciiTheme="minorHAnsi" w:hAnsiTheme="minorHAnsi"/>
                <w:lang w:val="de-DE"/>
              </w:rPr>
              <w:t xml:space="preserve"> </w:t>
            </w:r>
            <w:r w:rsidR="00DC2994" w:rsidRPr="00DC2994">
              <w:rPr>
                <w:rFonts w:asciiTheme="minorHAnsi" w:hAnsiTheme="minorHAnsi"/>
                <w:color w:val="FF0000"/>
                <w:lang w:val="de-DE"/>
              </w:rPr>
              <w:t>Falls der Benutzer eine negative Bewertung abgibt, wird im Bestätigungshinweis (?) darauf hingewiesen, dass er doch auch eigene Themen vorschlagen kann, oder bei GLF mitmachen kann</w:t>
            </w:r>
            <w:r w:rsidR="00DC2994">
              <w:rPr>
                <w:rFonts w:asciiTheme="minorHAnsi" w:hAnsiTheme="minorHAnsi"/>
                <w:color w:val="FF0000"/>
                <w:lang w:val="de-DE"/>
              </w:rPr>
              <w:t xml:space="preserve"> – dabei wird jeweils auf die Seite Themen und oder Jobs verlinkt.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EBA2EB" w14:textId="77777777" w:rsidR="00424A29" w:rsidRPr="008402EA" w:rsidRDefault="00424A29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D5F4F3" w14:textId="77777777" w:rsidR="00424A29" w:rsidRPr="008402EA" w:rsidRDefault="0096441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Ratingelement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2F779" w14:textId="77777777" w:rsidR="00424A29" w:rsidRPr="008402EA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7CDE10" w14:textId="77777777" w:rsidR="00424A29" w:rsidRPr="008402EA" w:rsidRDefault="0096441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5FBE17" w14:textId="77777777" w:rsidR="00424A29" w:rsidRPr="008402EA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424A29" w:rsidRPr="00E424CA" w14:paraId="4DE6F262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0AC1BA" w14:textId="77777777" w:rsidR="00424A29" w:rsidRPr="008402EA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8402EA">
              <w:rPr>
                <w:rFonts w:asciiTheme="minorHAnsi" w:hAnsiTheme="minorHAnsi"/>
                <w:lang w:val="de-DE"/>
              </w:rPr>
              <w:lastRenderedPageBreak/>
              <w:t>007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B6C4E1" w14:textId="77777777" w:rsidR="00424A29" w:rsidRPr="008402EA" w:rsidRDefault="009B106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proofErr w:type="spellStart"/>
            <w:r w:rsidRPr="008402EA">
              <w:rPr>
                <w:rFonts w:asciiTheme="minorHAnsi" w:hAnsiTheme="minorHAnsi"/>
                <w:b/>
                <w:lang w:val="de-DE"/>
              </w:rPr>
              <w:t>Toggle</w:t>
            </w:r>
            <w:r w:rsidR="008402EA">
              <w:rPr>
                <w:rFonts w:asciiTheme="minorHAnsi" w:hAnsiTheme="minorHAnsi"/>
                <w:b/>
                <w:lang w:val="de-DE"/>
              </w:rPr>
              <w:t>box</w:t>
            </w:r>
            <w:proofErr w:type="spellEnd"/>
            <w:r w:rsidRPr="008402EA">
              <w:rPr>
                <w:rFonts w:asciiTheme="minorHAnsi" w:hAnsiTheme="minorHAnsi"/>
                <w:b/>
                <w:lang w:val="de-DE"/>
              </w:rPr>
              <w:t xml:space="preserve"> Modul</w:t>
            </w:r>
          </w:p>
          <w:p w14:paraId="6FABAA13" w14:textId="77777777" w:rsidR="009B106A" w:rsidRPr="008402EA" w:rsidRDefault="008402E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 xml:space="preserve">Bietet dem Nutzer zusätzliche Informationen zum Video </w:t>
            </w:r>
            <w:proofErr w:type="spellStart"/>
            <w:r>
              <w:rPr>
                <w:rFonts w:asciiTheme="minorHAnsi" w:hAnsiTheme="minorHAnsi"/>
                <w:lang w:val="de-DE"/>
              </w:rPr>
              <w:t>an.Z.B</w:t>
            </w:r>
            <w:proofErr w:type="spellEnd"/>
            <w:r>
              <w:rPr>
                <w:rFonts w:asciiTheme="minorHAnsi" w:hAnsiTheme="minorHAnsi"/>
                <w:lang w:val="de-DE"/>
              </w:rPr>
              <w:t>. Infos über Interviewgäste, Links aus der Sendung etc.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A89FE7" w14:textId="77777777" w:rsidR="00424A29" w:rsidRPr="008402EA" w:rsidRDefault="00424A29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B2448" w14:textId="77777777" w:rsidR="00424A29" w:rsidRPr="008402EA" w:rsidRDefault="0096441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Togglebox</w:t>
            </w:r>
            <w:proofErr w:type="spellEnd"/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B9CF2" w14:textId="77777777" w:rsidR="00424A29" w:rsidRPr="008402EA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40D1FF" w14:textId="77777777" w:rsidR="00424A29" w:rsidRPr="008402EA" w:rsidRDefault="0096441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4F48E" w14:textId="77777777" w:rsidR="00424A29" w:rsidRPr="008402EA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424A29" w:rsidRPr="00E424CA" w14:paraId="32FB75D0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ED6AC0" w14:textId="77777777" w:rsidR="00424A29" w:rsidRPr="008402EA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 w:rsidRPr="008402EA">
              <w:rPr>
                <w:rFonts w:asciiTheme="minorHAnsi" w:hAnsiTheme="minorHAnsi"/>
                <w:lang w:val="de-DE"/>
              </w:rPr>
              <w:t>007-1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516BA" w14:textId="77777777" w:rsidR="00424A29" w:rsidRPr="008402EA" w:rsidRDefault="009B106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8402EA">
              <w:rPr>
                <w:rFonts w:asciiTheme="minorHAnsi" w:hAnsiTheme="minorHAnsi"/>
                <w:b/>
                <w:lang w:val="de-DE"/>
              </w:rPr>
              <w:t>Headline</w:t>
            </w:r>
            <w:r w:rsidR="008402EA">
              <w:rPr>
                <w:rFonts w:asciiTheme="minorHAnsi" w:hAnsiTheme="minorHAnsi"/>
                <w:b/>
                <w:lang w:val="de-DE"/>
              </w:rPr>
              <w:t xml:space="preserve"> Beitragsname</w:t>
            </w:r>
          </w:p>
          <w:p w14:paraId="23E5A248" w14:textId="77777777" w:rsidR="009B106A" w:rsidRPr="008402EA" w:rsidRDefault="008402E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s.o.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8F6D49" w14:textId="77777777" w:rsidR="00424A29" w:rsidRPr="008402EA" w:rsidRDefault="00424A29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606E27" w14:textId="77777777" w:rsidR="00424A29" w:rsidRPr="008402EA" w:rsidRDefault="0096441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6E7F78" w14:textId="77777777" w:rsidR="00424A29" w:rsidRPr="008402EA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1D0C5E" w14:textId="77777777" w:rsidR="00424A29" w:rsidRPr="008402EA" w:rsidRDefault="0096441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Yes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029AB" w14:textId="77777777" w:rsidR="00424A29" w:rsidRPr="008402EA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424A29" w:rsidRPr="00E424CA" w14:paraId="645EFA60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38D97" w14:textId="77777777" w:rsidR="00424A29" w:rsidRPr="00E424CA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007-2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BBE2AC" w14:textId="77777777" w:rsidR="00424A29" w:rsidRDefault="009B106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</w:rPr>
            </w:pPr>
            <w:proofErr w:type="spellStart"/>
            <w:r>
              <w:rPr>
                <w:rFonts w:asciiTheme="minorHAnsi" w:hAnsiTheme="minorHAnsi"/>
                <w:b/>
              </w:rPr>
              <w:t>Kategorieeinordnung</w:t>
            </w:r>
            <w:proofErr w:type="spellEnd"/>
          </w:p>
          <w:p w14:paraId="71F3D465" w14:textId="77777777" w:rsidR="009B106A" w:rsidRPr="009B106A" w:rsidRDefault="008402E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s.o</w:t>
            </w:r>
            <w:proofErr w:type="spellEnd"/>
            <w:r>
              <w:rPr>
                <w:rFonts w:asciiTheme="minorHAnsi" w:hAnsiTheme="minorHAnsi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2826E5" w14:textId="77777777" w:rsidR="00424A29" w:rsidRPr="00E424CA" w:rsidRDefault="00424A29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68F0F0" w14:textId="77777777" w:rsidR="00424A29" w:rsidRPr="00E424CA" w:rsidRDefault="0096441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Clickable 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F0078B" w14:textId="77777777" w:rsidR="00424A29" w:rsidRPr="00E424CA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5E4FF6" w14:textId="77777777" w:rsidR="00424A29" w:rsidRPr="00E424CA" w:rsidRDefault="0096441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No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E82DD" w14:textId="77777777" w:rsidR="00424A29" w:rsidRPr="00E424CA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424A29" w:rsidRPr="00E424CA" w14:paraId="53D196E4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B82784" w14:textId="77777777" w:rsidR="00424A29" w:rsidRPr="00E424CA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007-3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D0C958" w14:textId="77777777" w:rsidR="00424A29" w:rsidRDefault="009B106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Copy</w:t>
            </w:r>
            <w:r w:rsidR="008402EA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="008402EA">
              <w:rPr>
                <w:rFonts w:asciiTheme="minorHAnsi" w:hAnsiTheme="minorHAnsi"/>
                <w:b/>
              </w:rPr>
              <w:t>Zusätzliche</w:t>
            </w:r>
            <w:proofErr w:type="spellEnd"/>
            <w:r w:rsidR="008402EA">
              <w:rPr>
                <w:rFonts w:asciiTheme="minorHAnsi" w:hAnsiTheme="minorHAnsi"/>
                <w:b/>
              </w:rPr>
              <w:t xml:space="preserve"> </w:t>
            </w:r>
            <w:proofErr w:type="spellStart"/>
            <w:r w:rsidR="008402EA">
              <w:rPr>
                <w:rFonts w:asciiTheme="minorHAnsi" w:hAnsiTheme="minorHAnsi"/>
                <w:b/>
              </w:rPr>
              <w:t>Informationen</w:t>
            </w:r>
            <w:proofErr w:type="spellEnd"/>
          </w:p>
          <w:p w14:paraId="65C91F5D" w14:textId="77777777" w:rsidR="009B106A" w:rsidRPr="009B106A" w:rsidRDefault="009B106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C5304A" w14:textId="77777777" w:rsidR="00424A29" w:rsidRPr="00E424CA" w:rsidRDefault="00424A29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DA6A3C" w14:textId="77777777" w:rsidR="00424A29" w:rsidRPr="00E424CA" w:rsidRDefault="0096441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2A7A9B" w14:textId="77777777" w:rsidR="00424A29" w:rsidRPr="00E424CA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AE5B10" w14:textId="77777777" w:rsidR="00424A29" w:rsidRPr="00E424CA" w:rsidRDefault="0096441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Yes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BE8249E" w14:textId="77777777" w:rsidR="00424A29" w:rsidRPr="00E424CA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</w:rPr>
            </w:pPr>
          </w:p>
        </w:tc>
      </w:tr>
      <w:tr w:rsidR="00424A29" w:rsidRPr="00E424CA" w14:paraId="646809C0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9697CC" w14:textId="77777777" w:rsidR="00424A29" w:rsidRPr="00E424CA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007-4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4A4752" w14:textId="77777777" w:rsidR="00424A29" w:rsidRPr="008402EA" w:rsidRDefault="009B106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8402EA">
              <w:rPr>
                <w:rFonts w:asciiTheme="minorHAnsi" w:hAnsiTheme="minorHAnsi"/>
                <w:b/>
                <w:lang w:val="de-DE"/>
              </w:rPr>
              <w:t>Open/Close</w:t>
            </w:r>
          </w:p>
          <w:p w14:paraId="329F094E" w14:textId="77777777" w:rsidR="009B106A" w:rsidRPr="008402EA" w:rsidRDefault="008402E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 w:rsidRPr="008402EA">
              <w:rPr>
                <w:rFonts w:asciiTheme="minorHAnsi" w:hAnsiTheme="minorHAnsi"/>
                <w:lang w:val="de-DE"/>
              </w:rPr>
              <w:t>OnClick</w:t>
            </w:r>
            <w:proofErr w:type="spellEnd"/>
            <w:r w:rsidRPr="008402EA">
              <w:rPr>
                <w:rFonts w:asciiTheme="minorHAnsi" w:hAnsiTheme="minorHAnsi"/>
                <w:lang w:val="de-DE"/>
              </w:rPr>
              <w:t xml:space="preserve"> öffnet oder schließt sich die </w:t>
            </w:r>
            <w:proofErr w:type="spellStart"/>
            <w:r w:rsidRPr="008402EA">
              <w:rPr>
                <w:rFonts w:asciiTheme="minorHAnsi" w:hAnsiTheme="minorHAnsi"/>
                <w:lang w:val="de-DE"/>
              </w:rPr>
              <w:t>Togglebox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34BA33" w14:textId="77777777" w:rsidR="00424A29" w:rsidRPr="008402EA" w:rsidRDefault="00424A29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D7E73A" w14:textId="77777777" w:rsidR="00424A29" w:rsidRPr="008402EA" w:rsidRDefault="0096441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Button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CE9ED2" w14:textId="77777777" w:rsidR="00424A29" w:rsidRPr="008402EA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AFB6C7" w14:textId="77777777" w:rsidR="00424A29" w:rsidRPr="008402EA" w:rsidRDefault="0096441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3DDFD" w14:textId="77777777" w:rsidR="00424A29" w:rsidRPr="008402EA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424A29" w:rsidRPr="00E424CA" w14:paraId="3E669B69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4AF899" w14:textId="77777777" w:rsidR="00424A29" w:rsidRPr="00E424CA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008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FC400" w14:textId="77777777" w:rsidR="00424A29" w:rsidRPr="003E23B1" w:rsidRDefault="00FC1B94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>
              <w:rPr>
                <w:rFonts w:asciiTheme="minorHAnsi" w:hAnsiTheme="minorHAnsi"/>
                <w:b/>
                <w:lang w:val="de-DE"/>
              </w:rPr>
              <w:t>Modul: Kommentare</w:t>
            </w:r>
          </w:p>
          <w:p w14:paraId="147EF33E" w14:textId="77777777" w:rsidR="009B106A" w:rsidRPr="003E23B1" w:rsidRDefault="00FC1B94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 xml:space="preserve">Siehe Spezifikation: </w:t>
            </w:r>
            <w:proofErr w:type="spellStart"/>
            <w:r>
              <w:rPr>
                <w:rFonts w:asciiTheme="minorHAnsi" w:hAnsiTheme="minorHAnsi"/>
                <w:lang w:val="de-DE"/>
              </w:rPr>
              <w:t>C_Modul_Kommentare</w:t>
            </w:r>
            <w:proofErr w:type="spellEnd"/>
            <w:r w:rsidR="003E23B1" w:rsidRPr="003E23B1">
              <w:rPr>
                <w:rFonts w:asciiTheme="minorHAnsi" w:hAnsiTheme="minorHAnsi"/>
                <w:lang w:val="de-DE"/>
              </w:rPr>
              <w:t>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4650B0" w14:textId="77777777" w:rsidR="00424A29" w:rsidRPr="003E23B1" w:rsidRDefault="00424A29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924E7F" w14:textId="77777777" w:rsidR="00424A29" w:rsidRPr="003E23B1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DA40D1" w14:textId="77777777" w:rsidR="00424A29" w:rsidRPr="003E23B1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F5743C" w14:textId="77777777" w:rsidR="00424A29" w:rsidRPr="003E23B1" w:rsidRDefault="0096441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78E143" w14:textId="77777777" w:rsidR="00424A29" w:rsidRPr="003E23B1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424A29" w:rsidRPr="00E424CA" w14:paraId="2E92F3E0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64DD58" w14:textId="77777777" w:rsidR="00424A29" w:rsidRDefault="00BB58B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009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8C366A" w14:textId="77777777" w:rsidR="00424A29" w:rsidRPr="003E23B1" w:rsidRDefault="00B900A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3E23B1">
              <w:rPr>
                <w:rFonts w:asciiTheme="minorHAnsi" w:hAnsiTheme="minorHAnsi"/>
                <w:b/>
                <w:lang w:val="de-DE"/>
              </w:rPr>
              <w:t>Cross-</w:t>
            </w:r>
            <w:proofErr w:type="spellStart"/>
            <w:r w:rsidRPr="003E23B1">
              <w:rPr>
                <w:rFonts w:asciiTheme="minorHAnsi" w:hAnsiTheme="minorHAnsi"/>
                <w:b/>
                <w:lang w:val="de-DE"/>
              </w:rPr>
              <w:t>Selling</w:t>
            </w:r>
            <w:proofErr w:type="spellEnd"/>
            <w:r w:rsidRPr="003E23B1">
              <w:rPr>
                <w:rFonts w:asciiTheme="minorHAnsi" w:hAnsiTheme="minorHAnsi"/>
                <w:b/>
                <w:lang w:val="de-DE"/>
              </w:rPr>
              <w:t>-Modul</w:t>
            </w:r>
          </w:p>
          <w:p w14:paraId="3F1031E3" w14:textId="77777777" w:rsidR="00B900A2" w:rsidRPr="003E23B1" w:rsidRDefault="003E23B1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 w:rsidRPr="003E23B1">
              <w:rPr>
                <w:rFonts w:asciiTheme="minorHAnsi" w:hAnsiTheme="minorHAnsi"/>
                <w:lang w:val="de-DE"/>
              </w:rPr>
              <w:t xml:space="preserve">Hier werden dem Nutzer weitere Beiträge angezeigt, die ihn auch interessieren könnten. </w:t>
            </w:r>
            <w:r>
              <w:rPr>
                <w:rFonts w:asciiTheme="minorHAnsi" w:hAnsiTheme="minorHAnsi"/>
                <w:lang w:val="de-DE"/>
              </w:rPr>
              <w:t xml:space="preserve">Z. B. könnten hier weitere Beiträge aus der aktuellen Kategorie stehen, oder </w:t>
            </w:r>
            <w:proofErr w:type="gramStart"/>
            <w:r>
              <w:rPr>
                <w:rFonts w:asciiTheme="minorHAnsi" w:hAnsiTheme="minorHAnsi"/>
                <w:lang w:val="de-DE"/>
              </w:rPr>
              <w:t>Beiträge</w:t>
            </w:r>
            <w:proofErr w:type="gramEnd"/>
            <w:r>
              <w:rPr>
                <w:rFonts w:asciiTheme="minorHAnsi" w:hAnsiTheme="minorHAnsi"/>
                <w:lang w:val="de-DE"/>
              </w:rPr>
              <w:t xml:space="preserve"> die seiner Suche/Filterung entsprechen.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56AB57" w14:textId="77777777" w:rsidR="00424A29" w:rsidRPr="003E23B1" w:rsidRDefault="00424A29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F810E7" w14:textId="77777777" w:rsidR="00424A29" w:rsidRPr="003E23B1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AD6821" w14:textId="77777777" w:rsidR="00424A29" w:rsidRPr="003E23B1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0775C" w14:textId="77777777" w:rsidR="00424A29" w:rsidRPr="003E23B1" w:rsidRDefault="0096441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6FAED5" w14:textId="77777777" w:rsidR="00424A29" w:rsidRPr="003E23B1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424A29" w:rsidRPr="00E424CA" w14:paraId="6961CC3B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2B1B0" w14:textId="77777777" w:rsidR="00424A29" w:rsidRPr="003E23B1" w:rsidRDefault="00BB58B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</w:rPr>
              <w:t>009</w:t>
            </w:r>
            <w:r w:rsidR="00424A29" w:rsidRPr="003E23B1">
              <w:rPr>
                <w:rFonts w:asciiTheme="minorHAnsi" w:hAnsiTheme="minorHAnsi"/>
                <w:lang w:val="de-DE"/>
              </w:rPr>
              <w:t>-1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879A8F" w14:textId="77777777" w:rsidR="00424A29" w:rsidRDefault="00B900A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B900A2">
              <w:rPr>
                <w:rFonts w:asciiTheme="minorHAnsi" w:hAnsiTheme="minorHAnsi"/>
                <w:b/>
                <w:lang w:val="de-DE"/>
              </w:rPr>
              <w:t>Headline: Das könnte Sie auch interessieren</w:t>
            </w:r>
          </w:p>
          <w:p w14:paraId="7F412FD2" w14:textId="77777777" w:rsidR="008402EA" w:rsidRPr="008402EA" w:rsidRDefault="008402E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47D42" w14:textId="77777777" w:rsidR="00424A29" w:rsidRPr="00B900A2" w:rsidRDefault="00424A29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D60B18" w14:textId="77777777" w:rsidR="00424A29" w:rsidRPr="00B900A2" w:rsidRDefault="0096441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746174" w14:textId="77777777" w:rsidR="00424A29" w:rsidRPr="00B900A2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CB5F6E" w14:textId="77777777" w:rsidR="00424A29" w:rsidRPr="00B900A2" w:rsidRDefault="0096441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18D2F5" w14:textId="77777777" w:rsidR="00424A29" w:rsidRPr="00B900A2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424A29" w:rsidRPr="00E424CA" w14:paraId="4C22ABDF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4DB5B" w14:textId="77777777" w:rsidR="00424A29" w:rsidRPr="003E23B1" w:rsidRDefault="00BB58B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</w:rPr>
              <w:t>009</w:t>
            </w:r>
            <w:r w:rsidR="00424A29" w:rsidRPr="003E23B1">
              <w:rPr>
                <w:rFonts w:asciiTheme="minorHAnsi" w:hAnsiTheme="minorHAnsi"/>
                <w:lang w:val="de-DE"/>
              </w:rPr>
              <w:t>-2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C02FCA" w14:textId="77777777" w:rsidR="00424A29" w:rsidRPr="003E23B1" w:rsidRDefault="00B900A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3E23B1">
              <w:rPr>
                <w:rFonts w:asciiTheme="minorHAnsi" w:hAnsiTheme="minorHAnsi"/>
                <w:b/>
                <w:lang w:val="de-DE"/>
              </w:rPr>
              <w:t>Vorschaubild Beitrag</w:t>
            </w:r>
          </w:p>
          <w:p w14:paraId="54F62A47" w14:textId="77777777" w:rsidR="008402EA" w:rsidRPr="003E23B1" w:rsidRDefault="003E23B1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OnClick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kommt der Nutzer zur Beitragsseite.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C0D417" w14:textId="77777777" w:rsidR="00424A29" w:rsidRPr="003E23B1" w:rsidRDefault="00424A29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953838" w14:textId="77777777" w:rsidR="00424A29" w:rsidRPr="003E23B1" w:rsidRDefault="0096441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Clickable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Image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9A893A" w14:textId="77777777" w:rsidR="00424A29" w:rsidRPr="003E23B1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8F2820" w14:textId="77777777" w:rsidR="00424A29" w:rsidRPr="003E23B1" w:rsidRDefault="0096441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0313FC" w14:textId="77777777" w:rsidR="00424A29" w:rsidRPr="003E23B1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424A29" w:rsidRPr="00E424CA" w14:paraId="61487B27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2877A1" w14:textId="77777777" w:rsidR="00424A29" w:rsidRPr="003E23B1" w:rsidRDefault="00BB58B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</w:rPr>
              <w:t>009</w:t>
            </w:r>
            <w:r w:rsidR="00424A29" w:rsidRPr="003E23B1">
              <w:rPr>
                <w:rFonts w:asciiTheme="minorHAnsi" w:hAnsiTheme="minorHAnsi"/>
                <w:lang w:val="de-DE"/>
              </w:rPr>
              <w:t>-3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8251B9" w14:textId="77777777" w:rsidR="00424A29" w:rsidRPr="003E23B1" w:rsidRDefault="00B900A2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3E23B1">
              <w:rPr>
                <w:rFonts w:asciiTheme="minorHAnsi" w:hAnsiTheme="minorHAnsi"/>
                <w:b/>
                <w:lang w:val="de-DE"/>
              </w:rPr>
              <w:t xml:space="preserve">Headline: </w:t>
            </w:r>
            <w:proofErr w:type="spellStart"/>
            <w:r w:rsidRPr="003E23B1">
              <w:rPr>
                <w:rFonts w:asciiTheme="minorHAnsi" w:hAnsiTheme="minorHAnsi"/>
                <w:b/>
                <w:lang w:val="de-DE"/>
              </w:rPr>
              <w:t>Beitragname</w:t>
            </w:r>
            <w:proofErr w:type="spellEnd"/>
          </w:p>
          <w:p w14:paraId="3286182D" w14:textId="77777777" w:rsidR="008402EA" w:rsidRPr="003E23B1" w:rsidRDefault="003E23B1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OnClick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kommt der Nutzer zur Beitragsseite.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5A3463" w14:textId="77777777" w:rsidR="00424A29" w:rsidRPr="003E23B1" w:rsidRDefault="00424A29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98A316" w14:textId="77777777" w:rsidR="00424A29" w:rsidRPr="003E23B1" w:rsidRDefault="0096441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Clickable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B57D20" w14:textId="77777777" w:rsidR="00424A29" w:rsidRPr="003E23B1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8E1150" w14:textId="77777777" w:rsidR="00424A29" w:rsidRPr="003E23B1" w:rsidRDefault="0096441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Yes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3AF7FD" w14:textId="77777777" w:rsidR="00424A29" w:rsidRPr="003E23B1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424A29" w:rsidRPr="00E424CA" w14:paraId="31164B7F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A963A1" w14:textId="77777777" w:rsidR="00424A29" w:rsidRDefault="00BB58B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009</w:t>
            </w:r>
            <w:r w:rsidR="00424A29">
              <w:rPr>
                <w:rFonts w:asciiTheme="minorHAnsi" w:hAnsiTheme="minorHAnsi"/>
              </w:rPr>
              <w:t>-4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5FF6DF" w14:textId="77777777" w:rsidR="00424A29" w:rsidRPr="00964410" w:rsidRDefault="008402E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proofErr w:type="spellStart"/>
            <w:r w:rsidRPr="00964410">
              <w:rPr>
                <w:rFonts w:asciiTheme="minorHAnsi" w:hAnsiTheme="minorHAnsi"/>
                <w:b/>
                <w:lang w:val="de-DE"/>
              </w:rPr>
              <w:t>Kategorieeinordnung</w:t>
            </w:r>
            <w:proofErr w:type="spellEnd"/>
          </w:p>
          <w:p w14:paraId="398EAB9E" w14:textId="77777777" w:rsidR="008402EA" w:rsidRPr="003E23B1" w:rsidRDefault="003E23B1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OnClick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kommt der Nutzer zur Beitragsseite.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5AA7BD" w14:textId="77777777" w:rsidR="00424A29" w:rsidRPr="003E23B1" w:rsidRDefault="00424A29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E1C13E" w14:textId="77777777" w:rsidR="00424A29" w:rsidRPr="003E23B1" w:rsidRDefault="0096441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Clickable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BF6195" w14:textId="77777777" w:rsidR="00424A29" w:rsidRPr="003E23B1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0F66EC" w14:textId="77777777" w:rsidR="00424A29" w:rsidRPr="003E23B1" w:rsidRDefault="0096441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EC44C1" w14:textId="77777777" w:rsidR="00424A29" w:rsidRPr="003E23B1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424A29" w:rsidRPr="00E424CA" w14:paraId="2EA98A10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5B277F" w14:textId="77777777" w:rsidR="00424A29" w:rsidRDefault="00BB58B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009</w:t>
            </w:r>
            <w:r w:rsidR="00424A29">
              <w:rPr>
                <w:rFonts w:asciiTheme="minorHAnsi" w:hAnsiTheme="minorHAnsi"/>
              </w:rPr>
              <w:t>-5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706FD3E" w14:textId="77777777" w:rsidR="00424A29" w:rsidRPr="00964410" w:rsidRDefault="008402E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proofErr w:type="spellStart"/>
            <w:r w:rsidRPr="00964410">
              <w:rPr>
                <w:rFonts w:asciiTheme="minorHAnsi" w:hAnsiTheme="minorHAnsi"/>
                <w:b/>
                <w:lang w:val="de-DE"/>
              </w:rPr>
              <w:t>Copy</w:t>
            </w:r>
            <w:proofErr w:type="spellEnd"/>
            <w:r w:rsidRPr="00964410">
              <w:rPr>
                <w:rFonts w:asciiTheme="minorHAnsi" w:hAnsiTheme="minorHAnsi"/>
                <w:b/>
                <w:lang w:val="de-DE"/>
              </w:rPr>
              <w:t>: Beschreibung Beitrag</w:t>
            </w:r>
          </w:p>
          <w:p w14:paraId="522DFFA6" w14:textId="77777777" w:rsidR="008402EA" w:rsidRPr="003E23B1" w:rsidRDefault="003E23B1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OnClick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kommt der Nutzer zur Beitragsseite.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B57220" w14:textId="77777777" w:rsidR="00424A29" w:rsidRPr="003E23B1" w:rsidRDefault="00424A29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E801E7" w14:textId="77777777" w:rsidR="00424A29" w:rsidRPr="003E23B1" w:rsidRDefault="0096441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Clickable</w:t>
            </w:r>
            <w:proofErr w:type="spellEnd"/>
            <w:r>
              <w:rPr>
                <w:rFonts w:asciiTheme="minorHAnsi" w:hAnsiTheme="minorHAnsi"/>
                <w:lang w:val="de-DE"/>
              </w:rPr>
              <w:t xml:space="preserve"> Text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9DD14F" w14:textId="77777777" w:rsidR="00424A29" w:rsidRPr="003E23B1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473AE1A" w14:textId="77777777" w:rsidR="00424A29" w:rsidRPr="003E23B1" w:rsidRDefault="0096441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Yes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ACC3A" w14:textId="77777777" w:rsidR="00424A29" w:rsidRPr="003E23B1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  <w:tr w:rsidR="00424A29" w:rsidRPr="00E424CA" w14:paraId="48A9EC65" w14:textId="77777777" w:rsidTr="00E424CA">
        <w:trPr>
          <w:cantSplit/>
          <w:trHeight w:val="280"/>
        </w:trPr>
        <w:tc>
          <w:tcPr>
            <w:tcW w:w="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225C1C" w14:textId="77777777" w:rsidR="00424A29" w:rsidRDefault="00BB58B3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009</w:t>
            </w:r>
            <w:r w:rsidR="00424A29">
              <w:rPr>
                <w:rFonts w:asciiTheme="minorHAnsi" w:hAnsiTheme="minorHAnsi"/>
              </w:rPr>
              <w:t>-6</w:t>
            </w:r>
          </w:p>
        </w:tc>
        <w:tc>
          <w:tcPr>
            <w:tcW w:w="42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345EE8" w14:textId="77777777" w:rsidR="00424A29" w:rsidRPr="00964410" w:rsidRDefault="008402EA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b/>
                <w:lang w:val="de-DE"/>
              </w:rPr>
            </w:pPr>
            <w:r w:rsidRPr="00964410">
              <w:rPr>
                <w:rFonts w:asciiTheme="minorHAnsi" w:hAnsiTheme="minorHAnsi"/>
                <w:b/>
                <w:lang w:val="de-DE"/>
              </w:rPr>
              <w:t>Button: Weitere Vorschläge</w:t>
            </w:r>
          </w:p>
          <w:p w14:paraId="5229E816" w14:textId="77777777" w:rsidR="008402EA" w:rsidRPr="003E23B1" w:rsidRDefault="003E23B1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proofErr w:type="spellStart"/>
            <w:r w:rsidRPr="003E23B1">
              <w:rPr>
                <w:rFonts w:asciiTheme="minorHAnsi" w:hAnsiTheme="minorHAnsi"/>
                <w:lang w:val="de-DE"/>
              </w:rPr>
              <w:t>OnClick</w:t>
            </w:r>
            <w:proofErr w:type="spellEnd"/>
            <w:r w:rsidRPr="003E23B1">
              <w:rPr>
                <w:rFonts w:asciiTheme="minorHAnsi" w:hAnsiTheme="minorHAnsi"/>
                <w:lang w:val="de-DE"/>
              </w:rPr>
              <w:t xml:space="preserve"> erscheinen weitere Beiträge unterhalb.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B96CEF" w14:textId="77777777" w:rsidR="00424A29" w:rsidRPr="003E23B1" w:rsidRDefault="00424A29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115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94D79A" w14:textId="77777777" w:rsidR="00424A29" w:rsidRPr="003E23B1" w:rsidRDefault="0096441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Button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920136D" w14:textId="77777777" w:rsidR="00424A29" w:rsidRPr="003E23B1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</w:tabs>
              <w:rPr>
                <w:rFonts w:asciiTheme="minorHAnsi" w:hAnsiTheme="minorHAnsi"/>
                <w:lang w:val="de-DE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60653" w14:textId="77777777" w:rsidR="00424A29" w:rsidRPr="003E23B1" w:rsidRDefault="00964410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  <w:proofErr w:type="spellStart"/>
            <w:r>
              <w:rPr>
                <w:rFonts w:asciiTheme="minorHAnsi" w:hAnsiTheme="minorHAnsi"/>
                <w:lang w:val="de-DE"/>
              </w:rPr>
              <w:t>No</w:t>
            </w:r>
            <w:proofErr w:type="spellEnd"/>
          </w:p>
        </w:tc>
        <w:tc>
          <w:tcPr>
            <w:tcW w:w="749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7D942B" w14:textId="77777777" w:rsidR="00424A29" w:rsidRPr="003E23B1" w:rsidRDefault="00424A2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</w:tabs>
              <w:rPr>
                <w:rFonts w:asciiTheme="minorHAnsi" w:hAnsiTheme="minorHAnsi"/>
                <w:lang w:val="de-DE"/>
              </w:rPr>
            </w:pPr>
          </w:p>
        </w:tc>
      </w:tr>
    </w:tbl>
    <w:p w14:paraId="39DEB010" w14:textId="77777777" w:rsidR="00710BBB" w:rsidRPr="00E424CA" w:rsidRDefault="00784D92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710BBB" w:rsidRPr="00E424CA" w14:paraId="7B19AF57" w14:textId="77777777" w:rsidTr="00910D0C">
        <w:trPr>
          <w:cantSplit/>
          <w:trHeight w:val="1680"/>
        </w:trPr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1539B1" w14:textId="77777777" w:rsidR="00910D0C" w:rsidRPr="00DF05D2" w:rsidRDefault="00910D0C" w:rsidP="00910D0C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lang w:val="de-DE"/>
              </w:rPr>
            </w:pPr>
            <w:bookmarkStart w:id="6" w:name="_TOC468"/>
            <w:bookmarkStart w:id="7" w:name="TOC209581477"/>
            <w:bookmarkEnd w:id="6"/>
            <w:bookmarkEnd w:id="7"/>
            <w:r w:rsidRPr="00DF05D2">
              <w:rPr>
                <w:rFonts w:asciiTheme="majorHAnsi" w:hAnsiTheme="majorHAnsi"/>
                <w:lang w:val="de-DE"/>
              </w:rPr>
              <w:t>Responsive</w:t>
            </w:r>
            <w:r w:rsidRPr="00DF05D2">
              <w:rPr>
                <w:rFonts w:asciiTheme="minorHAnsi" w:hAnsiTheme="minorHAnsi"/>
                <w:lang w:val="de-DE"/>
              </w:rPr>
              <w:t xml:space="preserve"> </w:t>
            </w:r>
            <w:r w:rsidRPr="00DF05D2">
              <w:rPr>
                <w:rFonts w:asciiTheme="majorHAnsi" w:hAnsiTheme="majorHAnsi"/>
                <w:lang w:val="de-DE"/>
              </w:rPr>
              <w:t>Design</w:t>
            </w:r>
          </w:p>
          <w:p w14:paraId="5C531A02" w14:textId="77777777" w:rsidR="00710BBB" w:rsidRPr="00DF05D2" w:rsidRDefault="00EB3F30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  <w:b w:val="0"/>
                <w:lang w:val="de-DE"/>
              </w:rPr>
            </w:pPr>
            <w:r w:rsidRPr="00DF05D2">
              <w:rPr>
                <w:rFonts w:asciiTheme="minorHAnsi" w:hAnsiTheme="minorHAnsi"/>
                <w:b w:val="0"/>
                <w:lang w:val="de-DE"/>
              </w:rPr>
              <w:t>Informationen, Kommentare und Vorschläge sind erreichbar über Tabs.</w:t>
            </w:r>
          </w:p>
        </w:tc>
      </w:tr>
    </w:tbl>
    <w:p w14:paraId="23689D09" w14:textId="77777777" w:rsidR="00710BBB" w:rsidRPr="00E424CA" w:rsidRDefault="00784D92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7F5D22A1" w14:textId="77777777" w:rsidR="00710BBB" w:rsidRPr="00E424CA" w:rsidRDefault="00784D92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0206"/>
      </w:tblGrid>
      <w:tr w:rsidR="00710BBB" w:rsidRPr="00E424CA" w14:paraId="23B482F3" w14:textId="77777777" w:rsidTr="007F7ED6">
        <w:trPr>
          <w:cantSplit/>
          <w:trHeight w:val="1680"/>
        </w:trPr>
        <w:tc>
          <w:tcPr>
            <w:tcW w:w="9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067BD1" w14:textId="77777777" w:rsidR="00710BBB" w:rsidRPr="00E424CA" w:rsidRDefault="007F7ED6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ajorHAnsi" w:hAnsiTheme="majorHAnsi"/>
              </w:rPr>
            </w:pPr>
            <w:r w:rsidRPr="00E424CA">
              <w:rPr>
                <w:rFonts w:asciiTheme="majorHAnsi" w:hAnsiTheme="majorHAnsi"/>
              </w:rPr>
              <w:t>Design</w:t>
            </w:r>
          </w:p>
          <w:p w14:paraId="1AC8C82F" w14:textId="77777777" w:rsidR="00710BBB" w:rsidRPr="00E424CA" w:rsidRDefault="00784D92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</w:tr>
    </w:tbl>
    <w:p w14:paraId="5F106FE1" w14:textId="77777777" w:rsidR="00710BBB" w:rsidRPr="00E424CA" w:rsidRDefault="00784D92">
      <w:pPr>
        <w:pStyle w:val="Alle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</w:p>
    <w:p w14:paraId="14A0EF25" w14:textId="77777777" w:rsidR="00710BBB" w:rsidRPr="00E424CA" w:rsidRDefault="007F7ED6">
      <w:pPr>
        <w:pStyle w:val="FreieForm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Theme="minorHAnsi" w:hAnsiTheme="minorHAnsi"/>
        </w:rPr>
      </w:pPr>
      <w:r w:rsidRPr="00E424CA">
        <w:rPr>
          <w:rFonts w:asciiTheme="minorHAnsi" w:hAnsiTheme="minorHAnsi"/>
        </w:rPr>
        <w:br w:type="page"/>
      </w:r>
    </w:p>
    <w:p w14:paraId="7D032133" w14:textId="77777777" w:rsidR="0016194C" w:rsidRPr="00E424CA" w:rsidRDefault="0016194C" w:rsidP="0016194C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ajorHAnsi" w:hAnsiTheme="majorHAnsi"/>
        </w:rPr>
      </w:pPr>
      <w:bookmarkStart w:id="8" w:name="_TOC510"/>
      <w:bookmarkStart w:id="9" w:name="TOC209581478"/>
      <w:bookmarkStart w:id="10" w:name="_TOC639"/>
      <w:bookmarkStart w:id="11" w:name="TOC209581482"/>
      <w:bookmarkStart w:id="12" w:name="_TOC651"/>
      <w:bookmarkStart w:id="13" w:name="TOC209581483"/>
      <w:bookmarkEnd w:id="8"/>
      <w:bookmarkEnd w:id="9"/>
      <w:bookmarkEnd w:id="10"/>
      <w:bookmarkEnd w:id="11"/>
      <w:bookmarkEnd w:id="12"/>
      <w:bookmarkEnd w:id="13"/>
      <w:proofErr w:type="spellStart"/>
      <w:r>
        <w:rPr>
          <w:rFonts w:asciiTheme="majorHAnsi" w:hAnsiTheme="majorHAnsi"/>
        </w:rPr>
        <w:lastRenderedPageBreak/>
        <w:t>Änderungsverlauf</w:t>
      </w:r>
      <w:proofErr w:type="spellEnd"/>
    </w:p>
    <w:tbl>
      <w:tblPr>
        <w:tblW w:w="10206" w:type="dxa"/>
        <w:tblInd w:w="-851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998"/>
        <w:gridCol w:w="1134"/>
        <w:gridCol w:w="6804"/>
        <w:gridCol w:w="1270"/>
      </w:tblGrid>
      <w:tr w:rsidR="0016194C" w:rsidRPr="00E424CA" w14:paraId="59727AC6" w14:textId="77777777" w:rsidTr="00A84756">
        <w:trPr>
          <w:cantSplit/>
          <w:trHeight w:val="35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D9BA8" w14:textId="77777777" w:rsidR="0016194C" w:rsidRPr="00E424CA" w:rsidRDefault="0016194C" w:rsidP="00A84756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Name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E97F3C" w14:textId="77777777" w:rsidR="0016194C" w:rsidRPr="00E424CA" w:rsidRDefault="0016194C" w:rsidP="00A84756">
            <w:pPr>
              <w:pStyle w:val="Description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Date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C2D660" w14:textId="77777777" w:rsidR="0016194C" w:rsidRPr="00E424CA" w:rsidRDefault="0016194C" w:rsidP="00A84756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Reason For Changes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A6CF7B" w14:textId="77777777" w:rsidR="0016194C" w:rsidRPr="00E424CA" w:rsidRDefault="0016194C" w:rsidP="00A84756">
            <w:pPr>
              <w:pStyle w:val="Description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 w:rsidRPr="00E424CA">
              <w:rPr>
                <w:rFonts w:asciiTheme="minorHAnsi" w:hAnsiTheme="minorHAnsi"/>
              </w:rPr>
              <w:t>Version</w:t>
            </w:r>
          </w:p>
        </w:tc>
      </w:tr>
      <w:tr w:rsidR="0016194C" w:rsidRPr="00E424CA" w14:paraId="66241B11" w14:textId="77777777" w:rsidTr="00A84756">
        <w:trPr>
          <w:cantSplit/>
          <w:trHeight w:val="56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DCD6A6" w14:textId="77777777" w:rsidR="0016194C" w:rsidRPr="00E424CA" w:rsidRDefault="0016194C" w:rsidP="00A84756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ailvoe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3542E" w14:textId="77777777" w:rsidR="0016194C" w:rsidRPr="00E424CA" w:rsidRDefault="0016194C" w:rsidP="005D6EC9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</w:t>
            </w:r>
            <w:r w:rsidR="005D6EC9">
              <w:rPr>
                <w:rFonts w:asciiTheme="minorHAnsi" w:hAnsiTheme="minorHAnsi"/>
              </w:rPr>
              <w:t>6</w:t>
            </w:r>
            <w:r>
              <w:rPr>
                <w:rFonts w:asciiTheme="minorHAnsi" w:hAnsiTheme="minorHAnsi"/>
              </w:rPr>
              <w:t>.06.13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13330" w14:textId="77777777" w:rsidR="0016194C" w:rsidRPr="002C624D" w:rsidRDefault="0016194C" w:rsidP="00A84756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</w:tabs>
              <w:rPr>
                <w:rFonts w:asciiTheme="minorHAnsi" w:hAnsiTheme="minorHAnsi"/>
                <w:lang w:val="de-DE"/>
              </w:rPr>
            </w:pPr>
            <w:r>
              <w:rPr>
                <w:rFonts w:asciiTheme="minorHAnsi" w:hAnsiTheme="minorHAnsi"/>
                <w:lang w:val="de-DE"/>
              </w:rPr>
              <w:t>Änderungen Konzept nach Besprechung am 11.06.13</w:t>
            </w: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5A768" w14:textId="77777777" w:rsidR="0016194C" w:rsidRPr="00E424CA" w:rsidRDefault="0016194C" w:rsidP="00A84756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0.7</w:t>
            </w:r>
          </w:p>
        </w:tc>
      </w:tr>
      <w:tr w:rsidR="0016194C" w:rsidRPr="00E424CA" w14:paraId="19CCEFA6" w14:textId="77777777" w:rsidTr="00A84756">
        <w:trPr>
          <w:cantSplit/>
          <w:trHeight w:val="560"/>
        </w:trPr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F56A9" w14:textId="77777777" w:rsidR="0016194C" w:rsidRPr="00E424CA" w:rsidRDefault="0016194C" w:rsidP="00A84756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</w:tabs>
              <w:rPr>
                <w:rFonts w:asciiTheme="minorHAnsi" w:hAnsiTheme="minorHAnsi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C520F" w14:textId="77777777" w:rsidR="0016194C" w:rsidRPr="00E424CA" w:rsidRDefault="0016194C" w:rsidP="00A84756">
            <w:pPr>
              <w:pStyle w:val="Conten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</w:tabs>
              <w:rPr>
                <w:rFonts w:asciiTheme="minorHAnsi" w:hAnsiTheme="minorHAnsi"/>
              </w:rPr>
            </w:pP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4D9ED" w14:textId="77777777" w:rsidR="0016194C" w:rsidRPr="00E424CA" w:rsidRDefault="0016194C" w:rsidP="00A84756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  <w:tc>
          <w:tcPr>
            <w:tcW w:w="1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90FB9" w14:textId="77777777" w:rsidR="0016194C" w:rsidRPr="00E424CA" w:rsidRDefault="0016194C" w:rsidP="00A84756">
            <w:pPr>
              <w:pStyle w:val="Content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Theme="minorHAnsi" w:hAnsiTheme="minorHAnsi"/>
              </w:rPr>
            </w:pPr>
          </w:p>
        </w:tc>
      </w:tr>
    </w:tbl>
    <w:p w14:paraId="661269B3" w14:textId="77777777" w:rsidR="0016194C" w:rsidRPr="001D3B3C" w:rsidRDefault="0016194C" w:rsidP="0016194C"/>
    <w:p w14:paraId="6B6DF348" w14:textId="77777777" w:rsidR="00710BBB" w:rsidRPr="00E424CA" w:rsidRDefault="00784D92" w:rsidP="0016194C">
      <w:pPr>
        <w:pStyle w:val="Headline1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-851"/>
        <w:rPr>
          <w:rFonts w:asciiTheme="minorHAnsi" w:eastAsia="Times New Roman" w:hAnsiTheme="minorHAnsi"/>
          <w:color w:val="auto"/>
          <w:sz w:val="20"/>
        </w:rPr>
      </w:pPr>
    </w:p>
    <w:sectPr w:rsidR="00710BBB" w:rsidRPr="00E424CA" w:rsidSect="00710BBB">
      <w:headerReference w:type="even" r:id="rId7"/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D14A3F" w14:textId="77777777" w:rsidR="00784D92" w:rsidRDefault="00784D92">
      <w:r>
        <w:separator/>
      </w:r>
    </w:p>
  </w:endnote>
  <w:endnote w:type="continuationSeparator" w:id="0">
    <w:p w14:paraId="48A7D9E6" w14:textId="77777777" w:rsidR="00784D92" w:rsidRDefault="00784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Bold">
    <w:panose1 w:val="020F0702030404030204"/>
    <w:charset w:val="00"/>
    <w:family w:val="auto"/>
    <w:pitch w:val="variable"/>
    <w:sig w:usb0="00000003" w:usb1="00000000" w:usb2="00000000" w:usb3="00000000" w:csb0="00000001" w:csb1="00000000"/>
  </w:font>
  <w:font w:name="Cambria Bold">
    <w:panose1 w:val="02040803050406030204"/>
    <w:charset w:val="00"/>
    <w:family w:val="auto"/>
    <w:pitch w:val="variable"/>
    <w:sig w:usb0="00000003" w:usb1="00000000" w:usb2="00000000" w:usb3="00000000" w:csb0="00000001" w:csb1="00000000"/>
  </w:font>
  <w:font w:name="Cambria Italic">
    <w:panose1 w:val="020405030504060A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0000000000000000000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04EB83" w14:textId="77777777" w:rsidR="00710BBB" w:rsidRDefault="00784D92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87541F" w14:textId="77777777" w:rsidR="00710BBB" w:rsidRDefault="00784D92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601635" w14:textId="77777777" w:rsidR="00784D92" w:rsidRDefault="00784D92">
      <w:r>
        <w:separator/>
      </w:r>
    </w:p>
  </w:footnote>
  <w:footnote w:type="continuationSeparator" w:id="0">
    <w:p w14:paraId="6D2E2BEA" w14:textId="77777777" w:rsidR="00784D92" w:rsidRDefault="00784D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669A44" w14:textId="77777777" w:rsidR="00710BBB" w:rsidRDefault="00784D92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8BD3BD" w14:textId="77777777" w:rsidR="00710BBB" w:rsidRDefault="00784D92">
    <w:pPr>
      <w:pStyle w:val="FreieForm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rPr>
        <w:rFonts w:ascii="Times New Roman" w:eastAsia="Times New Roman" w:hAnsi="Times New Roman"/>
        <w:color w:val="auto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5"/>
  <w:embedSystemFonts/>
  <w:bordersDoNotSurroundHeader/>
  <w:bordersDoNotSurroundFooter/>
  <w:proofState w:spelling="clean" w:grammar="clean"/>
  <w:attachedTemplate r:id="rId1"/>
  <w:stylePaneFormatFilter w:val="2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1" w:visibleStyles="0" w:alternateStyleNames="0"/>
  <w:defaultTabStop w:val="720"/>
  <w:hyphenationZone w:val="425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D0C"/>
    <w:rsid w:val="0016194C"/>
    <w:rsid w:val="00187FCA"/>
    <w:rsid w:val="00227399"/>
    <w:rsid w:val="002C2C51"/>
    <w:rsid w:val="00380857"/>
    <w:rsid w:val="003C1A4B"/>
    <w:rsid w:val="003E23B1"/>
    <w:rsid w:val="00424A29"/>
    <w:rsid w:val="0049188F"/>
    <w:rsid w:val="004D1035"/>
    <w:rsid w:val="00527B21"/>
    <w:rsid w:val="005D5795"/>
    <w:rsid w:val="005D6EC9"/>
    <w:rsid w:val="005E647E"/>
    <w:rsid w:val="006A3457"/>
    <w:rsid w:val="00784D92"/>
    <w:rsid w:val="007F7ED6"/>
    <w:rsid w:val="008402EA"/>
    <w:rsid w:val="0088007A"/>
    <w:rsid w:val="00902604"/>
    <w:rsid w:val="00910C17"/>
    <w:rsid w:val="00910D0C"/>
    <w:rsid w:val="00964410"/>
    <w:rsid w:val="009B106A"/>
    <w:rsid w:val="009D2CDF"/>
    <w:rsid w:val="00A931CA"/>
    <w:rsid w:val="00B57A96"/>
    <w:rsid w:val="00B900A2"/>
    <w:rsid w:val="00BB58B3"/>
    <w:rsid w:val="00C44794"/>
    <w:rsid w:val="00DC2994"/>
    <w:rsid w:val="00DD0F41"/>
    <w:rsid w:val="00DF05D2"/>
    <w:rsid w:val="00E010A3"/>
    <w:rsid w:val="00E424CA"/>
    <w:rsid w:val="00E81AB0"/>
    <w:rsid w:val="00EB3F30"/>
    <w:rsid w:val="00EE054F"/>
    <w:rsid w:val="00F23EAE"/>
    <w:rsid w:val="00FC1B9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3CF37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semiHidden="1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Standard">
    <w:name w:val="Normal"/>
    <w:qFormat/>
    <w:rsid w:val="00710BBB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berschrift1">
    <w:name w:val="heading 1"/>
    <w:next w:val="Text"/>
    <w:link w:val="berschrift1Zchn"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styleId="berschrift2">
    <w:name w:val="heading 2"/>
    <w:next w:val="Text"/>
    <w:rsid w:val="00710BBB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styleId="berschrift3">
    <w:name w:val="heading 3"/>
    <w:next w:val="Text"/>
    <w:rsid w:val="00710BBB"/>
    <w:pPr>
      <w:keepNext/>
      <w:outlineLvl w:val="2"/>
    </w:pPr>
    <w:rPr>
      <w:rFonts w:ascii="Helvetica" w:eastAsia="ヒラギノ角ゴ Pro W3" w:hAnsi="Helvetica"/>
      <w:b/>
      <w:color w:val="000000"/>
      <w:sz w:val="24"/>
    </w:rPr>
  </w:style>
  <w:style w:type="paragraph" w:styleId="berschrift4">
    <w:name w:val="heading 4"/>
    <w:next w:val="Text"/>
    <w:rsid w:val="00710BBB"/>
    <w:pPr>
      <w:keepNext/>
      <w:outlineLvl w:val="3"/>
    </w:pPr>
    <w:rPr>
      <w:rFonts w:ascii="Helvetica" w:eastAsia="ヒラギノ角ゴ Pro W3" w:hAnsi="Helvetica"/>
      <w:b/>
      <w:color w:val="000000"/>
      <w:sz w:val="24"/>
    </w:rPr>
  </w:style>
  <w:style w:type="paragraph" w:styleId="berschrift5">
    <w:name w:val="heading 5"/>
    <w:next w:val="Text"/>
    <w:rsid w:val="00710BBB"/>
    <w:pPr>
      <w:keepNext/>
      <w:outlineLvl w:val="4"/>
    </w:pPr>
    <w:rPr>
      <w:rFonts w:ascii="Helvetica" w:eastAsia="ヒラギノ角ゴ Pro W3" w:hAnsi="Helvetica"/>
      <w:b/>
      <w:color w:val="000000"/>
      <w:sz w:val="24"/>
    </w:rPr>
  </w:style>
  <w:style w:type="paragraph" w:styleId="berschrift6">
    <w:name w:val="heading 6"/>
    <w:next w:val="Text"/>
    <w:rsid w:val="00710BBB"/>
    <w:pPr>
      <w:keepNext/>
      <w:outlineLvl w:val="5"/>
    </w:pPr>
    <w:rPr>
      <w:rFonts w:ascii="Helvetica" w:eastAsia="ヒラギノ角ゴ Pro W3" w:hAnsi="Helvetica"/>
      <w:b/>
      <w:color w:val="000000"/>
      <w:sz w:val="24"/>
    </w:rPr>
  </w:style>
  <w:style w:type="paragraph" w:styleId="berschrift7">
    <w:name w:val="heading 7"/>
    <w:next w:val="Text"/>
    <w:rsid w:val="00710BBB"/>
    <w:pPr>
      <w:keepNext/>
      <w:outlineLvl w:val="6"/>
    </w:pPr>
    <w:rPr>
      <w:rFonts w:ascii="Helvetica" w:eastAsia="ヒラギノ角ゴ Pro W3" w:hAnsi="Helvetica"/>
      <w:b/>
      <w:color w:val="000000"/>
      <w:sz w:val="24"/>
    </w:rPr>
  </w:style>
  <w:style w:type="paragraph" w:styleId="berschrift8">
    <w:name w:val="heading 8"/>
    <w:next w:val="Text"/>
    <w:rsid w:val="00710BBB"/>
    <w:pPr>
      <w:keepNext/>
      <w:outlineLvl w:val="7"/>
    </w:pPr>
    <w:rPr>
      <w:rFonts w:ascii="Helvetica" w:eastAsia="ヒラギノ角ゴ Pro W3" w:hAnsi="Helvetica"/>
      <w:b/>
      <w:color w:val="000000"/>
      <w:sz w:val="24"/>
    </w:rPr>
  </w:style>
  <w:style w:type="paragraph" w:styleId="berschrift9">
    <w:name w:val="heading 9"/>
    <w:next w:val="Text"/>
    <w:rsid w:val="00710BBB"/>
    <w:pPr>
      <w:keepNext/>
      <w:outlineLvl w:val="8"/>
    </w:pPr>
    <w:rPr>
      <w:rFonts w:ascii="Helvetica" w:eastAsia="ヒラギノ角ゴ Pro W3" w:hAnsi="Helvetica"/>
      <w:b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reieForm">
    <w:name w:val="Freie Form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Headline1">
    <w:name w:val="Headline 1"/>
    <w:rsid w:val="00710BBB"/>
    <w:pPr>
      <w:spacing w:before="100" w:after="100"/>
      <w:outlineLvl w:val="0"/>
    </w:pPr>
    <w:rPr>
      <w:rFonts w:ascii="Arial" w:eastAsia="ヒラギノ角ゴ Pro W3" w:hAnsi="Arial"/>
      <w:b/>
      <w:color w:val="000000"/>
      <w:kern w:val="36"/>
      <w:sz w:val="48"/>
      <w:lang w:val="en-US"/>
    </w:rPr>
  </w:style>
  <w:style w:type="paragraph" w:customStyle="1" w:styleId="Headline2">
    <w:name w:val="Headline 2"/>
    <w:rsid w:val="00710BBB"/>
    <w:pPr>
      <w:spacing w:before="100" w:after="100"/>
      <w:outlineLvl w:val="1"/>
    </w:pPr>
    <w:rPr>
      <w:rFonts w:ascii="Arial" w:eastAsia="ヒラギノ角ゴ Pro W3" w:hAnsi="Arial"/>
      <w:b/>
      <w:color w:val="000000"/>
      <w:sz w:val="36"/>
      <w:lang w:val="en-US"/>
    </w:rPr>
  </w:style>
  <w:style w:type="paragraph" w:customStyle="1" w:styleId="Description">
    <w:name w:val="Description"/>
    <w:rsid w:val="00710BBB"/>
    <w:rPr>
      <w:rFonts w:ascii="Arial" w:eastAsia="ヒラギノ角ゴ Pro W3" w:hAnsi="Arial"/>
      <w:b/>
      <w:color w:val="000000"/>
      <w:sz w:val="24"/>
      <w:lang w:val="en-US"/>
    </w:rPr>
  </w:style>
  <w:style w:type="paragraph" w:customStyle="1" w:styleId="Content">
    <w:name w:val="Content"/>
    <w:rsid w:val="00710BBB"/>
    <w:rPr>
      <w:rFonts w:ascii="Arial" w:eastAsia="ヒラギノ角ゴ Pro W3" w:hAnsi="Arial"/>
      <w:color w:val="000000"/>
      <w:sz w:val="24"/>
      <w:lang w:val="en-US"/>
    </w:rPr>
  </w:style>
  <w:style w:type="paragraph" w:customStyle="1" w:styleId="Alles">
    <w:name w:val="Alles"/>
    <w:rsid w:val="00710BBB"/>
    <w:rPr>
      <w:rFonts w:ascii="Arial" w:eastAsia="ヒラギノ角ゴ Pro W3" w:hAnsi="Arial"/>
      <w:color w:val="000000"/>
      <w:sz w:val="24"/>
    </w:rPr>
  </w:style>
  <w:style w:type="paragraph" w:customStyle="1" w:styleId="Kommentartext1">
    <w:name w:val="Kommentartext1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Inhaltsverzeichnisberschrift1">
    <w:name w:val="Inhaltsverzeichnisüberschrift1"/>
    <w:next w:val="Standard"/>
    <w:rsid w:val="00710BBB"/>
    <w:pPr>
      <w:keepNext/>
      <w:keepLines/>
      <w:spacing w:before="480" w:line="276" w:lineRule="auto"/>
    </w:pPr>
    <w:rPr>
      <w:rFonts w:ascii="Calibri Bold" w:eastAsia="ヒラギノ角ゴ Pro W3" w:hAnsi="Calibri Bold"/>
      <w:color w:val="284980"/>
      <w:sz w:val="28"/>
    </w:rPr>
  </w:style>
  <w:style w:type="paragraph" w:customStyle="1" w:styleId="Verzeichnis11">
    <w:name w:val="Verzeichnis 11"/>
    <w:rsid w:val="00710BBB"/>
    <w:pPr>
      <w:tabs>
        <w:tab w:val="right" w:leader="dot" w:pos="9066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</w:rPr>
  </w:style>
  <w:style w:type="paragraph" w:customStyle="1" w:styleId="Verzeichnis21">
    <w:name w:val="Verzeichnis 21"/>
    <w:basedOn w:val="Verzeichnis110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110">
    <w:name w:val="Verzeichnis 1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31">
    <w:name w:val="Verzeichnis 31"/>
    <w:next w:val="Standard"/>
    <w:rsid w:val="00710BBB"/>
    <w:pPr>
      <w:tabs>
        <w:tab w:val="right" w:leader="dot" w:pos="9056"/>
      </w:tabs>
      <w:ind w:left="240"/>
      <w:outlineLvl w:val="0"/>
    </w:pPr>
    <w:rPr>
      <w:rFonts w:ascii="Cambria Italic" w:eastAsia="ヒラギノ角ゴ Pro W3" w:hAnsi="Cambria Italic"/>
      <w:color w:val="000000"/>
      <w:sz w:val="22"/>
    </w:rPr>
  </w:style>
  <w:style w:type="paragraph" w:customStyle="1" w:styleId="Verzeichnis41">
    <w:name w:val="Verzeichnis 41"/>
    <w:rsid w:val="00710BBB"/>
    <w:pPr>
      <w:tabs>
        <w:tab w:val="right" w:leader="dot" w:pos="9066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Verzeichnis51">
    <w:name w:val="Verzeichnis 51"/>
    <w:basedOn w:val="Verzeichnis31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61">
    <w:name w:val="Verzeichnis 61"/>
    <w:rsid w:val="00710BBB"/>
    <w:pPr>
      <w:tabs>
        <w:tab w:val="right" w:leader="dot" w:pos="9066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Verzeichnis71">
    <w:name w:val="Verzeichnis 7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81">
    <w:name w:val="Verzeichnis 81"/>
    <w:next w:val="Standard"/>
    <w:rsid w:val="00710BBB"/>
    <w:pPr>
      <w:tabs>
        <w:tab w:val="right" w:leader="dot" w:pos="9056"/>
      </w:tabs>
      <w:ind w:left="480"/>
      <w:outlineLvl w:val="0"/>
    </w:pPr>
    <w:rPr>
      <w:rFonts w:ascii="Cambria" w:eastAsia="ヒラギノ角ゴ Pro W3" w:hAnsi="Cambria"/>
      <w:color w:val="000000"/>
      <w:sz w:val="22"/>
    </w:rPr>
  </w:style>
  <w:style w:type="paragraph" w:customStyle="1" w:styleId="berschrift11">
    <w:name w:val="Überschrift 11"/>
    <w:rsid w:val="00710BBB"/>
    <w:pPr>
      <w:spacing w:before="100" w:after="100"/>
      <w:outlineLvl w:val="0"/>
    </w:pPr>
    <w:rPr>
      <w:rFonts w:eastAsia="ヒラギノ角ゴ Pro W3"/>
      <w:b/>
      <w:color w:val="000000"/>
      <w:kern w:val="36"/>
      <w:sz w:val="48"/>
    </w:rPr>
  </w:style>
  <w:style w:type="paragraph" w:customStyle="1" w:styleId="berschrift31">
    <w:name w:val="Überschrift 31"/>
    <w:next w:val="Standard"/>
    <w:rsid w:val="00710BBB"/>
    <w:pPr>
      <w:keepNext/>
      <w:keepLines/>
      <w:spacing w:before="200"/>
      <w:outlineLvl w:val="2"/>
    </w:pPr>
    <w:rPr>
      <w:rFonts w:ascii="Calibri Bold" w:eastAsia="ヒラギノ角ゴ Pro W3" w:hAnsi="Calibri Bold"/>
      <w:color w:val="3D6AB1"/>
      <w:sz w:val="24"/>
    </w:rPr>
  </w:style>
  <w:style w:type="paragraph" w:customStyle="1" w:styleId="berschrift21">
    <w:name w:val="Überschrift 21"/>
    <w:rsid w:val="00710BBB"/>
    <w:pPr>
      <w:spacing w:before="100" w:after="100"/>
      <w:outlineLvl w:val="1"/>
    </w:pPr>
    <w:rPr>
      <w:rFonts w:eastAsia="ヒラギノ角ゴ Pro W3"/>
      <w:b/>
      <w:color w:val="000000"/>
      <w:sz w:val="36"/>
      <w:lang w:val="en-US"/>
    </w:rPr>
  </w:style>
  <w:style w:type="paragraph" w:customStyle="1" w:styleId="Text">
    <w:name w:val="Text"/>
    <w:rsid w:val="00710BBB"/>
    <w:rPr>
      <w:rFonts w:ascii="Helvetica" w:eastAsia="ヒラギノ角ゴ Pro W3" w:hAnsi="Helvetica"/>
      <w:color w:val="000000"/>
      <w:sz w:val="24"/>
    </w:rPr>
  </w:style>
  <w:style w:type="paragraph" w:styleId="Titel">
    <w:name w:val="Title"/>
    <w:next w:val="Text"/>
    <w:qFormat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styleId="Sprechblasentext">
    <w:name w:val="Balloon Text"/>
    <w:basedOn w:val="Standard"/>
    <w:link w:val="SprechblasentextZchn"/>
    <w:locked/>
    <w:rsid w:val="00406B7F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406B7F"/>
    <w:rPr>
      <w:rFonts w:ascii="Lucida Grande" w:eastAsia="ヒラギノ角ゴ Pro W3" w:hAnsi="Lucida Grande"/>
      <w:color w:val="000000"/>
      <w:sz w:val="18"/>
      <w:szCs w:val="18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9B1E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1E2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locked/>
    <w:rsid w:val="007F7ED6"/>
    <w:pPr>
      <w:tabs>
        <w:tab w:val="right" w:pos="9056"/>
      </w:tabs>
      <w:spacing w:before="120"/>
      <w:ind w:left="-851"/>
    </w:pPr>
    <w:rPr>
      <w:rFonts w:asciiTheme="minorHAnsi" w:hAnsiTheme="minorHAnsi"/>
      <w:b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locked/>
    <w:rsid w:val="007F7ED6"/>
    <w:pPr>
      <w:tabs>
        <w:tab w:val="right" w:pos="9056"/>
      </w:tabs>
      <w:ind w:left="-851"/>
    </w:pPr>
    <w:rPr>
      <w:rFonts w:asciiTheme="minorHAnsi" w:hAnsiTheme="minorHAnsi"/>
      <w:i/>
      <w:sz w:val="22"/>
      <w:szCs w:val="22"/>
    </w:rPr>
  </w:style>
  <w:style w:type="paragraph" w:styleId="Verzeichnis3">
    <w:name w:val="toc 3"/>
    <w:basedOn w:val="Standard"/>
    <w:next w:val="Standard"/>
    <w:autoRedefine/>
    <w:locked/>
    <w:rsid w:val="009B1E2E"/>
    <w:pPr>
      <w:ind w:left="480"/>
    </w:pPr>
    <w:rPr>
      <w:rFonts w:asciiTheme="minorHAnsi" w:hAnsiTheme="minorHAnsi"/>
      <w:sz w:val="22"/>
      <w:szCs w:val="22"/>
    </w:rPr>
  </w:style>
  <w:style w:type="paragraph" w:styleId="Verzeichnis4">
    <w:name w:val="toc 4"/>
    <w:basedOn w:val="Standard"/>
    <w:next w:val="Standard"/>
    <w:autoRedefine/>
    <w:locked/>
    <w:rsid w:val="009B1E2E"/>
    <w:pPr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locked/>
    <w:rsid w:val="009B1E2E"/>
    <w:pPr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locked/>
    <w:rsid w:val="009B1E2E"/>
    <w:pPr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locked/>
    <w:rsid w:val="009B1E2E"/>
    <w:pPr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locked/>
    <w:rsid w:val="009B1E2E"/>
    <w:pPr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locked/>
    <w:rsid w:val="009B1E2E"/>
    <w:pPr>
      <w:ind w:left="1920"/>
    </w:pPr>
    <w:rPr>
      <w:rFonts w:asciiTheme="minorHAnsi" w:hAnsiTheme="minorHAnsi"/>
      <w:sz w:val="20"/>
      <w:szCs w:val="20"/>
    </w:rPr>
  </w:style>
  <w:style w:type="character" w:styleId="Kommentarzeichen">
    <w:name w:val="annotation reference"/>
    <w:basedOn w:val="Absatz-Standardschriftart"/>
    <w:locked/>
    <w:rsid w:val="009B1E2E"/>
    <w:rPr>
      <w:sz w:val="18"/>
      <w:szCs w:val="18"/>
    </w:rPr>
  </w:style>
  <w:style w:type="paragraph" w:styleId="Kommentartext">
    <w:name w:val="annotation text"/>
    <w:basedOn w:val="Standard"/>
    <w:link w:val="KommentartextZchn"/>
    <w:locked/>
    <w:rsid w:val="009B1E2E"/>
  </w:style>
  <w:style w:type="character" w:customStyle="1" w:styleId="KommentartextZchn">
    <w:name w:val="Kommentartext Zchn"/>
    <w:basedOn w:val="Absatz-Standardschriftart"/>
    <w:link w:val="Kommentartext"/>
    <w:rsid w:val="009B1E2E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locked/>
    <w:rsid w:val="009B1E2E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rsid w:val="009B1E2E"/>
    <w:rPr>
      <w:rFonts w:ascii="Cambria" w:eastAsia="ヒラギノ角ゴ Pro W3" w:hAnsi="Cambria"/>
      <w:b/>
      <w:bCs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semiHidden="1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Standard">
    <w:name w:val="Normal"/>
    <w:qFormat/>
    <w:rsid w:val="00710BBB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berschrift1">
    <w:name w:val="heading 1"/>
    <w:next w:val="Text"/>
    <w:link w:val="berschrift1Zchn"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styleId="berschrift2">
    <w:name w:val="heading 2"/>
    <w:next w:val="Text"/>
    <w:rsid w:val="00710BBB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paragraph" w:styleId="berschrift3">
    <w:name w:val="heading 3"/>
    <w:next w:val="Text"/>
    <w:rsid w:val="00710BBB"/>
    <w:pPr>
      <w:keepNext/>
      <w:outlineLvl w:val="2"/>
    </w:pPr>
    <w:rPr>
      <w:rFonts w:ascii="Helvetica" w:eastAsia="ヒラギノ角ゴ Pro W3" w:hAnsi="Helvetica"/>
      <w:b/>
      <w:color w:val="000000"/>
      <w:sz w:val="24"/>
    </w:rPr>
  </w:style>
  <w:style w:type="paragraph" w:styleId="berschrift4">
    <w:name w:val="heading 4"/>
    <w:next w:val="Text"/>
    <w:rsid w:val="00710BBB"/>
    <w:pPr>
      <w:keepNext/>
      <w:outlineLvl w:val="3"/>
    </w:pPr>
    <w:rPr>
      <w:rFonts w:ascii="Helvetica" w:eastAsia="ヒラギノ角ゴ Pro W3" w:hAnsi="Helvetica"/>
      <w:b/>
      <w:color w:val="000000"/>
      <w:sz w:val="24"/>
    </w:rPr>
  </w:style>
  <w:style w:type="paragraph" w:styleId="berschrift5">
    <w:name w:val="heading 5"/>
    <w:next w:val="Text"/>
    <w:rsid w:val="00710BBB"/>
    <w:pPr>
      <w:keepNext/>
      <w:outlineLvl w:val="4"/>
    </w:pPr>
    <w:rPr>
      <w:rFonts w:ascii="Helvetica" w:eastAsia="ヒラギノ角ゴ Pro W3" w:hAnsi="Helvetica"/>
      <w:b/>
      <w:color w:val="000000"/>
      <w:sz w:val="24"/>
    </w:rPr>
  </w:style>
  <w:style w:type="paragraph" w:styleId="berschrift6">
    <w:name w:val="heading 6"/>
    <w:next w:val="Text"/>
    <w:rsid w:val="00710BBB"/>
    <w:pPr>
      <w:keepNext/>
      <w:outlineLvl w:val="5"/>
    </w:pPr>
    <w:rPr>
      <w:rFonts w:ascii="Helvetica" w:eastAsia="ヒラギノ角ゴ Pro W3" w:hAnsi="Helvetica"/>
      <w:b/>
      <w:color w:val="000000"/>
      <w:sz w:val="24"/>
    </w:rPr>
  </w:style>
  <w:style w:type="paragraph" w:styleId="berschrift7">
    <w:name w:val="heading 7"/>
    <w:next w:val="Text"/>
    <w:rsid w:val="00710BBB"/>
    <w:pPr>
      <w:keepNext/>
      <w:outlineLvl w:val="6"/>
    </w:pPr>
    <w:rPr>
      <w:rFonts w:ascii="Helvetica" w:eastAsia="ヒラギノ角ゴ Pro W3" w:hAnsi="Helvetica"/>
      <w:b/>
      <w:color w:val="000000"/>
      <w:sz w:val="24"/>
    </w:rPr>
  </w:style>
  <w:style w:type="paragraph" w:styleId="berschrift8">
    <w:name w:val="heading 8"/>
    <w:next w:val="Text"/>
    <w:rsid w:val="00710BBB"/>
    <w:pPr>
      <w:keepNext/>
      <w:outlineLvl w:val="7"/>
    </w:pPr>
    <w:rPr>
      <w:rFonts w:ascii="Helvetica" w:eastAsia="ヒラギノ角ゴ Pro W3" w:hAnsi="Helvetica"/>
      <w:b/>
      <w:color w:val="000000"/>
      <w:sz w:val="24"/>
    </w:rPr>
  </w:style>
  <w:style w:type="paragraph" w:styleId="berschrift9">
    <w:name w:val="heading 9"/>
    <w:next w:val="Text"/>
    <w:rsid w:val="00710BBB"/>
    <w:pPr>
      <w:keepNext/>
      <w:outlineLvl w:val="8"/>
    </w:pPr>
    <w:rPr>
      <w:rFonts w:ascii="Helvetica" w:eastAsia="ヒラギノ角ゴ Pro W3" w:hAnsi="Helvetica"/>
      <w:b/>
      <w:color w:val="000000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reieForm">
    <w:name w:val="Freie Form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Headline1">
    <w:name w:val="Headline 1"/>
    <w:rsid w:val="00710BBB"/>
    <w:pPr>
      <w:spacing w:before="100" w:after="100"/>
      <w:outlineLvl w:val="0"/>
    </w:pPr>
    <w:rPr>
      <w:rFonts w:ascii="Arial" w:eastAsia="ヒラギノ角ゴ Pro W3" w:hAnsi="Arial"/>
      <w:b/>
      <w:color w:val="000000"/>
      <w:kern w:val="36"/>
      <w:sz w:val="48"/>
      <w:lang w:val="en-US"/>
    </w:rPr>
  </w:style>
  <w:style w:type="paragraph" w:customStyle="1" w:styleId="Headline2">
    <w:name w:val="Headline 2"/>
    <w:rsid w:val="00710BBB"/>
    <w:pPr>
      <w:spacing w:before="100" w:after="100"/>
      <w:outlineLvl w:val="1"/>
    </w:pPr>
    <w:rPr>
      <w:rFonts w:ascii="Arial" w:eastAsia="ヒラギノ角ゴ Pro W3" w:hAnsi="Arial"/>
      <w:b/>
      <w:color w:val="000000"/>
      <w:sz w:val="36"/>
      <w:lang w:val="en-US"/>
    </w:rPr>
  </w:style>
  <w:style w:type="paragraph" w:customStyle="1" w:styleId="Description">
    <w:name w:val="Description"/>
    <w:rsid w:val="00710BBB"/>
    <w:rPr>
      <w:rFonts w:ascii="Arial" w:eastAsia="ヒラギノ角ゴ Pro W3" w:hAnsi="Arial"/>
      <w:b/>
      <w:color w:val="000000"/>
      <w:sz w:val="24"/>
      <w:lang w:val="en-US"/>
    </w:rPr>
  </w:style>
  <w:style w:type="paragraph" w:customStyle="1" w:styleId="Content">
    <w:name w:val="Content"/>
    <w:rsid w:val="00710BBB"/>
    <w:rPr>
      <w:rFonts w:ascii="Arial" w:eastAsia="ヒラギノ角ゴ Pro W3" w:hAnsi="Arial"/>
      <w:color w:val="000000"/>
      <w:sz w:val="24"/>
      <w:lang w:val="en-US"/>
    </w:rPr>
  </w:style>
  <w:style w:type="paragraph" w:customStyle="1" w:styleId="Alles">
    <w:name w:val="Alles"/>
    <w:rsid w:val="00710BBB"/>
    <w:rPr>
      <w:rFonts w:ascii="Arial" w:eastAsia="ヒラギノ角ゴ Pro W3" w:hAnsi="Arial"/>
      <w:color w:val="000000"/>
      <w:sz w:val="24"/>
    </w:rPr>
  </w:style>
  <w:style w:type="paragraph" w:customStyle="1" w:styleId="Kommentartext1">
    <w:name w:val="Kommentartext1"/>
    <w:rsid w:val="00710BBB"/>
    <w:rPr>
      <w:rFonts w:ascii="Cambria" w:eastAsia="ヒラギノ角ゴ Pro W3" w:hAnsi="Cambria"/>
      <w:color w:val="000000"/>
      <w:sz w:val="24"/>
    </w:rPr>
  </w:style>
  <w:style w:type="paragraph" w:customStyle="1" w:styleId="Inhaltsverzeichnisberschrift1">
    <w:name w:val="Inhaltsverzeichnisüberschrift1"/>
    <w:next w:val="Standard"/>
    <w:rsid w:val="00710BBB"/>
    <w:pPr>
      <w:keepNext/>
      <w:keepLines/>
      <w:spacing w:before="480" w:line="276" w:lineRule="auto"/>
    </w:pPr>
    <w:rPr>
      <w:rFonts w:ascii="Calibri Bold" w:eastAsia="ヒラギノ角ゴ Pro W3" w:hAnsi="Calibri Bold"/>
      <w:color w:val="284980"/>
      <w:sz w:val="28"/>
    </w:rPr>
  </w:style>
  <w:style w:type="paragraph" w:customStyle="1" w:styleId="Verzeichnis11">
    <w:name w:val="Verzeichnis 11"/>
    <w:rsid w:val="00710BBB"/>
    <w:pPr>
      <w:tabs>
        <w:tab w:val="right" w:leader="dot" w:pos="9066"/>
      </w:tabs>
      <w:spacing w:before="240"/>
      <w:ind w:left="720"/>
      <w:outlineLvl w:val="0"/>
    </w:pPr>
    <w:rPr>
      <w:rFonts w:ascii="Helvetica" w:eastAsia="ヒラギノ角ゴ Pro W3" w:hAnsi="Helvetica"/>
      <w:b/>
      <w:i/>
      <w:color w:val="000000"/>
      <w:sz w:val="24"/>
    </w:rPr>
  </w:style>
  <w:style w:type="paragraph" w:customStyle="1" w:styleId="Verzeichnis21">
    <w:name w:val="Verzeichnis 21"/>
    <w:basedOn w:val="Verzeichnis110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110">
    <w:name w:val="Verzeichnis 1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31">
    <w:name w:val="Verzeichnis 31"/>
    <w:next w:val="Standard"/>
    <w:rsid w:val="00710BBB"/>
    <w:pPr>
      <w:tabs>
        <w:tab w:val="right" w:leader="dot" w:pos="9056"/>
      </w:tabs>
      <w:ind w:left="240"/>
      <w:outlineLvl w:val="0"/>
    </w:pPr>
    <w:rPr>
      <w:rFonts w:ascii="Cambria Italic" w:eastAsia="ヒラギノ角ゴ Pro W3" w:hAnsi="Cambria Italic"/>
      <w:color w:val="000000"/>
      <w:sz w:val="22"/>
    </w:rPr>
  </w:style>
  <w:style w:type="paragraph" w:customStyle="1" w:styleId="Verzeichnis41">
    <w:name w:val="Verzeichnis 41"/>
    <w:rsid w:val="00710BBB"/>
    <w:pPr>
      <w:tabs>
        <w:tab w:val="right" w:leader="dot" w:pos="9066"/>
      </w:tabs>
      <w:spacing w:before="240" w:after="60"/>
      <w:ind w:left="360"/>
      <w:outlineLvl w:val="0"/>
    </w:pPr>
    <w:rPr>
      <w:rFonts w:ascii="Helvetica" w:eastAsia="ヒラギノ角ゴ Pro W3" w:hAnsi="Helvetica"/>
      <w:b/>
      <w:color w:val="000000"/>
      <w:sz w:val="28"/>
    </w:rPr>
  </w:style>
  <w:style w:type="paragraph" w:customStyle="1" w:styleId="Verzeichnis51">
    <w:name w:val="Verzeichnis 51"/>
    <w:basedOn w:val="Verzeichnis31"/>
    <w:next w:val="Standard"/>
    <w:rsid w:val="00710BBB"/>
    <w:pPr>
      <w:tabs>
        <w:tab w:val="clear" w:pos="9056"/>
        <w:tab w:val="right" w:leader="dot" w:pos="9046"/>
      </w:tabs>
    </w:pPr>
  </w:style>
  <w:style w:type="paragraph" w:customStyle="1" w:styleId="Verzeichnis61">
    <w:name w:val="Verzeichnis 61"/>
    <w:rsid w:val="00710BBB"/>
    <w:pPr>
      <w:tabs>
        <w:tab w:val="right" w:leader="dot" w:pos="9066"/>
      </w:tabs>
      <w:spacing w:before="240" w:after="60"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customStyle="1" w:styleId="Verzeichnis71">
    <w:name w:val="Verzeichnis 71"/>
    <w:next w:val="Standard"/>
    <w:rsid w:val="00710BBB"/>
    <w:pPr>
      <w:tabs>
        <w:tab w:val="right" w:leader="dot" w:pos="9056"/>
      </w:tabs>
      <w:spacing w:before="120"/>
      <w:outlineLvl w:val="0"/>
    </w:pPr>
    <w:rPr>
      <w:rFonts w:ascii="Cambria Bold" w:eastAsia="ヒラギノ角ゴ Pro W3" w:hAnsi="Cambria Bold"/>
      <w:color w:val="000000"/>
      <w:sz w:val="22"/>
    </w:rPr>
  </w:style>
  <w:style w:type="paragraph" w:customStyle="1" w:styleId="Verzeichnis81">
    <w:name w:val="Verzeichnis 81"/>
    <w:next w:val="Standard"/>
    <w:rsid w:val="00710BBB"/>
    <w:pPr>
      <w:tabs>
        <w:tab w:val="right" w:leader="dot" w:pos="9056"/>
      </w:tabs>
      <w:ind w:left="480"/>
      <w:outlineLvl w:val="0"/>
    </w:pPr>
    <w:rPr>
      <w:rFonts w:ascii="Cambria" w:eastAsia="ヒラギノ角ゴ Pro W3" w:hAnsi="Cambria"/>
      <w:color w:val="000000"/>
      <w:sz w:val="22"/>
    </w:rPr>
  </w:style>
  <w:style w:type="paragraph" w:customStyle="1" w:styleId="berschrift11">
    <w:name w:val="Überschrift 11"/>
    <w:rsid w:val="00710BBB"/>
    <w:pPr>
      <w:spacing w:before="100" w:after="100"/>
      <w:outlineLvl w:val="0"/>
    </w:pPr>
    <w:rPr>
      <w:rFonts w:eastAsia="ヒラギノ角ゴ Pro W3"/>
      <w:b/>
      <w:color w:val="000000"/>
      <w:kern w:val="36"/>
      <w:sz w:val="48"/>
    </w:rPr>
  </w:style>
  <w:style w:type="paragraph" w:customStyle="1" w:styleId="berschrift31">
    <w:name w:val="Überschrift 31"/>
    <w:next w:val="Standard"/>
    <w:rsid w:val="00710BBB"/>
    <w:pPr>
      <w:keepNext/>
      <w:keepLines/>
      <w:spacing w:before="200"/>
      <w:outlineLvl w:val="2"/>
    </w:pPr>
    <w:rPr>
      <w:rFonts w:ascii="Calibri Bold" w:eastAsia="ヒラギノ角ゴ Pro W3" w:hAnsi="Calibri Bold"/>
      <w:color w:val="3D6AB1"/>
      <w:sz w:val="24"/>
    </w:rPr>
  </w:style>
  <w:style w:type="paragraph" w:customStyle="1" w:styleId="berschrift21">
    <w:name w:val="Überschrift 21"/>
    <w:rsid w:val="00710BBB"/>
    <w:pPr>
      <w:spacing w:before="100" w:after="100"/>
      <w:outlineLvl w:val="1"/>
    </w:pPr>
    <w:rPr>
      <w:rFonts w:eastAsia="ヒラギノ角ゴ Pro W3"/>
      <w:b/>
      <w:color w:val="000000"/>
      <w:sz w:val="36"/>
      <w:lang w:val="en-US"/>
    </w:rPr>
  </w:style>
  <w:style w:type="paragraph" w:customStyle="1" w:styleId="Text">
    <w:name w:val="Text"/>
    <w:rsid w:val="00710BBB"/>
    <w:rPr>
      <w:rFonts w:ascii="Helvetica" w:eastAsia="ヒラギノ角ゴ Pro W3" w:hAnsi="Helvetica"/>
      <w:color w:val="000000"/>
      <w:sz w:val="24"/>
    </w:rPr>
  </w:style>
  <w:style w:type="paragraph" w:styleId="Titel">
    <w:name w:val="Title"/>
    <w:next w:val="Text"/>
    <w:qFormat/>
    <w:rsid w:val="00710BBB"/>
    <w:pPr>
      <w:keepNext/>
      <w:outlineLvl w:val="0"/>
    </w:pPr>
    <w:rPr>
      <w:rFonts w:ascii="Helvetica" w:eastAsia="ヒラギノ角ゴ Pro W3" w:hAnsi="Helvetica"/>
      <w:b/>
      <w:color w:val="000000"/>
      <w:sz w:val="56"/>
    </w:rPr>
  </w:style>
  <w:style w:type="paragraph" w:styleId="Sprechblasentext">
    <w:name w:val="Balloon Text"/>
    <w:basedOn w:val="Standard"/>
    <w:link w:val="SprechblasentextZchn"/>
    <w:locked/>
    <w:rsid w:val="00406B7F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406B7F"/>
    <w:rPr>
      <w:rFonts w:ascii="Lucida Grande" w:eastAsia="ヒラギノ角ゴ Pro W3" w:hAnsi="Lucida Grande"/>
      <w:color w:val="000000"/>
      <w:sz w:val="18"/>
      <w:szCs w:val="18"/>
      <w:lang w:eastAsia="en-US"/>
    </w:rPr>
  </w:style>
  <w:style w:type="character" w:customStyle="1" w:styleId="berschrift1Zchn">
    <w:name w:val="Überschrift 1 Zchn"/>
    <w:basedOn w:val="Absatz-Standardschriftart"/>
    <w:link w:val="berschrift1"/>
    <w:rsid w:val="009B1E2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B1E2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locked/>
    <w:rsid w:val="007F7ED6"/>
    <w:pPr>
      <w:tabs>
        <w:tab w:val="right" w:pos="9056"/>
      </w:tabs>
      <w:spacing w:before="120"/>
      <w:ind w:left="-851"/>
    </w:pPr>
    <w:rPr>
      <w:rFonts w:asciiTheme="minorHAnsi" w:hAnsiTheme="minorHAnsi"/>
      <w:b/>
      <w:sz w:val="22"/>
      <w:szCs w:val="22"/>
    </w:rPr>
  </w:style>
  <w:style w:type="paragraph" w:styleId="Verzeichnis2">
    <w:name w:val="toc 2"/>
    <w:basedOn w:val="Standard"/>
    <w:next w:val="Standard"/>
    <w:autoRedefine/>
    <w:uiPriority w:val="39"/>
    <w:locked/>
    <w:rsid w:val="007F7ED6"/>
    <w:pPr>
      <w:tabs>
        <w:tab w:val="right" w:pos="9056"/>
      </w:tabs>
      <w:ind w:left="-851"/>
    </w:pPr>
    <w:rPr>
      <w:rFonts w:asciiTheme="minorHAnsi" w:hAnsiTheme="minorHAnsi"/>
      <w:i/>
      <w:sz w:val="22"/>
      <w:szCs w:val="22"/>
    </w:rPr>
  </w:style>
  <w:style w:type="paragraph" w:styleId="Verzeichnis3">
    <w:name w:val="toc 3"/>
    <w:basedOn w:val="Standard"/>
    <w:next w:val="Standard"/>
    <w:autoRedefine/>
    <w:locked/>
    <w:rsid w:val="009B1E2E"/>
    <w:pPr>
      <w:ind w:left="480"/>
    </w:pPr>
    <w:rPr>
      <w:rFonts w:asciiTheme="minorHAnsi" w:hAnsiTheme="minorHAnsi"/>
      <w:sz w:val="22"/>
      <w:szCs w:val="22"/>
    </w:rPr>
  </w:style>
  <w:style w:type="paragraph" w:styleId="Verzeichnis4">
    <w:name w:val="toc 4"/>
    <w:basedOn w:val="Standard"/>
    <w:next w:val="Standard"/>
    <w:autoRedefine/>
    <w:locked/>
    <w:rsid w:val="009B1E2E"/>
    <w:pPr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locked/>
    <w:rsid w:val="009B1E2E"/>
    <w:pPr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locked/>
    <w:rsid w:val="009B1E2E"/>
    <w:pPr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locked/>
    <w:rsid w:val="009B1E2E"/>
    <w:pPr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locked/>
    <w:rsid w:val="009B1E2E"/>
    <w:pPr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locked/>
    <w:rsid w:val="009B1E2E"/>
    <w:pPr>
      <w:ind w:left="1920"/>
    </w:pPr>
    <w:rPr>
      <w:rFonts w:asciiTheme="minorHAnsi" w:hAnsiTheme="minorHAnsi"/>
      <w:sz w:val="20"/>
      <w:szCs w:val="20"/>
    </w:rPr>
  </w:style>
  <w:style w:type="character" w:styleId="Kommentarzeichen">
    <w:name w:val="annotation reference"/>
    <w:basedOn w:val="Absatz-Standardschriftart"/>
    <w:locked/>
    <w:rsid w:val="009B1E2E"/>
    <w:rPr>
      <w:sz w:val="18"/>
      <w:szCs w:val="18"/>
    </w:rPr>
  </w:style>
  <w:style w:type="paragraph" w:styleId="Kommentartext">
    <w:name w:val="annotation text"/>
    <w:basedOn w:val="Standard"/>
    <w:link w:val="KommentartextZchn"/>
    <w:locked/>
    <w:rsid w:val="009B1E2E"/>
  </w:style>
  <w:style w:type="character" w:customStyle="1" w:styleId="KommentartextZchn">
    <w:name w:val="Kommentartext Zchn"/>
    <w:basedOn w:val="Absatz-Standardschriftart"/>
    <w:link w:val="Kommentartext"/>
    <w:rsid w:val="009B1E2E"/>
    <w:rPr>
      <w:rFonts w:ascii="Cambria" w:eastAsia="ヒラギノ角ゴ Pro W3" w:hAnsi="Cambria"/>
      <w:color w:val="000000"/>
      <w:sz w:val="24"/>
      <w:szCs w:val="24"/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locked/>
    <w:rsid w:val="009B1E2E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rsid w:val="009B1E2E"/>
    <w:rPr>
      <w:rFonts w:ascii="Cambria" w:eastAsia="ヒラギノ角ゴ Pro W3" w:hAnsi="Cambria"/>
      <w:b/>
      <w:bCs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0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leen%20V&#246;lker\Desktop\Studium\04_Semester\Projektstudium_1\Konzept\Specs\Template_Specifications_20130521_ailvoe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Template_Specifications_20130521_ailvoe.dotx</Template>
  <TotalTime>0</TotalTime>
  <Pages>5</Pages>
  <Words>461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Aileen Völker</dc:creator>
  <cp:lastModifiedBy>Aileen Völker</cp:lastModifiedBy>
  <cp:revision>20</cp:revision>
  <dcterms:created xsi:type="dcterms:W3CDTF">2013-05-21T16:03:00Z</dcterms:created>
  <dcterms:modified xsi:type="dcterms:W3CDTF">2013-07-17T19:14:00Z</dcterms:modified>
</cp:coreProperties>
</file>