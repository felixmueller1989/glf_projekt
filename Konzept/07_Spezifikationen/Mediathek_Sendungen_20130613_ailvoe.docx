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68624" w14:textId="77777777" w:rsidR="00D878DE" w:rsidRPr="00E424CA" w:rsidRDefault="00833219" w:rsidP="00D878DE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Mediathek</w:t>
      </w:r>
      <w:proofErr w:type="spellEnd"/>
      <w:r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Sendungen</w:t>
      </w:r>
      <w:proofErr w:type="spellEnd"/>
    </w:p>
    <w:p w14:paraId="51E4EAF8" w14:textId="77777777" w:rsidR="00D878DE" w:rsidRPr="00E424CA" w:rsidRDefault="00D878DE" w:rsidP="00D878DE">
      <w:pPr>
        <w:pStyle w:val="Headline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05"/>
        <w:gridCol w:w="2127"/>
        <w:gridCol w:w="3812"/>
        <w:gridCol w:w="2462"/>
      </w:tblGrid>
      <w:tr w:rsidR="00D878DE" w:rsidRPr="00E424CA" w14:paraId="249F12FF" w14:textId="77777777" w:rsidTr="00243E82">
        <w:trPr>
          <w:cantSplit/>
          <w:trHeight w:val="350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70868" w14:textId="77777777" w:rsidR="00D878DE" w:rsidRPr="00E424CA" w:rsidRDefault="00D878DE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Created By: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A4F3A" w14:textId="77777777" w:rsidR="00D878DE" w:rsidRPr="00E424CA" w:rsidRDefault="00833219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Aileen </w:t>
            </w:r>
            <w:proofErr w:type="spellStart"/>
            <w:r>
              <w:rPr>
                <w:rFonts w:asciiTheme="minorHAnsi" w:hAnsiTheme="minorHAnsi"/>
              </w:rPr>
              <w:t>Völker</w:t>
            </w:r>
            <w:proofErr w:type="spellEnd"/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E4EEB" w14:textId="77777777" w:rsidR="00D878DE" w:rsidRPr="00E424CA" w:rsidRDefault="00D878DE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Last Updated By: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667F7" w14:textId="77777777" w:rsidR="00D878DE" w:rsidRPr="00E424CA" w:rsidRDefault="00C63212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ailvoe</w:t>
            </w:r>
            <w:proofErr w:type="spellEnd"/>
          </w:p>
        </w:tc>
      </w:tr>
      <w:tr w:rsidR="00D878DE" w:rsidRPr="00E424CA" w14:paraId="733D1010" w14:textId="77777777" w:rsidTr="00243E82">
        <w:trPr>
          <w:cantSplit/>
          <w:trHeight w:val="350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8972F" w14:textId="77777777" w:rsidR="00D878DE" w:rsidRPr="00E424CA" w:rsidRDefault="00D878DE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Date Created: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C91AF" w14:textId="77777777" w:rsidR="005C1352" w:rsidRDefault="005C1352" w:rsidP="005C135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de-DE"/>
              </w:rPr>
              <w:t>13.06.2013</w:t>
            </w:r>
          </w:p>
          <w:p w14:paraId="702DB579" w14:textId="77777777" w:rsidR="00D878DE" w:rsidRPr="00E424CA" w:rsidRDefault="00D878DE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7C710" w14:textId="77777777" w:rsidR="00D878DE" w:rsidRPr="00E424CA" w:rsidRDefault="00D878DE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Date Last Updated: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C7E10" w14:textId="77777777" w:rsidR="00D878DE" w:rsidRPr="00E424CA" w:rsidRDefault="00833219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  <w:lang w:val="de-DE"/>
              </w:rPr>
              <w:instrText xml:space="preserve"> TIME \@ "dd.MM.yyyy" </w:instrText>
            </w:r>
            <w:r>
              <w:rPr>
                <w:rFonts w:asciiTheme="minorHAnsi" w:hAnsiTheme="minorHAnsi"/>
              </w:rPr>
              <w:fldChar w:fldCharType="separate"/>
            </w:r>
            <w:r w:rsidR="00DB2A71">
              <w:rPr>
                <w:rFonts w:asciiTheme="minorHAnsi" w:hAnsiTheme="minorHAnsi"/>
                <w:noProof/>
                <w:lang w:val="de-DE"/>
              </w:rPr>
              <w:t>17.07.2013</w:t>
            </w:r>
            <w:r>
              <w:rPr>
                <w:rFonts w:asciiTheme="minorHAnsi" w:hAnsiTheme="minorHAnsi"/>
              </w:rPr>
              <w:fldChar w:fldCharType="end"/>
            </w:r>
          </w:p>
        </w:tc>
      </w:tr>
    </w:tbl>
    <w:p w14:paraId="089E3784" w14:textId="77777777" w:rsidR="00D878DE" w:rsidRPr="00E424CA" w:rsidRDefault="00D878DE" w:rsidP="00D878DE">
      <w:pPr>
        <w:pStyle w:val="FreieForm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38C4869D" w14:textId="77777777" w:rsidR="00D878DE" w:rsidRPr="00E424CA" w:rsidRDefault="00D878DE" w:rsidP="00D878DE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  <w:bookmarkStart w:id="0" w:name="_TOC384"/>
      <w:bookmarkEnd w:id="0"/>
    </w:p>
    <w:p w14:paraId="666D0FB2" w14:textId="77777777" w:rsidR="00D878DE" w:rsidRPr="00E424CA" w:rsidRDefault="00D878DE" w:rsidP="00D878DE">
      <w:pPr>
        <w:pStyle w:val="Headline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</w:rPr>
      </w:pPr>
      <w:bookmarkStart w:id="1" w:name="_TOC424"/>
      <w:bookmarkStart w:id="2" w:name="TOC209581475"/>
      <w:bookmarkEnd w:id="1"/>
      <w:bookmarkEnd w:id="2"/>
      <w:proofErr w:type="spellStart"/>
      <w:r>
        <w:rPr>
          <w:rFonts w:asciiTheme="majorHAnsi" w:hAnsiTheme="majorHAnsi"/>
        </w:rPr>
        <w:t>Generelle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Beschreibung</w:t>
      </w:r>
      <w:proofErr w:type="spellEnd"/>
    </w:p>
    <w:p w14:paraId="010017A1" w14:textId="77777777" w:rsidR="00D878DE" w:rsidRPr="00E424CA" w:rsidRDefault="00D878DE" w:rsidP="00D878DE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06"/>
        <w:gridCol w:w="8300"/>
      </w:tblGrid>
      <w:tr w:rsidR="00D878DE" w:rsidRPr="0066613A" w14:paraId="3542E03F" w14:textId="77777777" w:rsidTr="00243E82">
        <w:trPr>
          <w:cantSplit/>
          <w:trHeight w:val="56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7278B" w14:textId="77777777" w:rsidR="00D878DE" w:rsidRPr="00E424CA" w:rsidRDefault="00D878DE" w:rsidP="00243E82">
            <w:pPr>
              <w:pStyle w:val="Description"/>
              <w:tabs>
                <w:tab w:val="left" w:pos="-3168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Kurz-beschreibung</w:t>
            </w:r>
            <w:proofErr w:type="spellEnd"/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4F834" w14:textId="77777777" w:rsidR="00D878DE" w:rsidRPr="0066613A" w:rsidRDefault="00833219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Hauptseite, auf der die Sendungen angezeigt werden.</w:t>
            </w:r>
          </w:p>
        </w:tc>
      </w:tr>
      <w:tr w:rsidR="00D878DE" w:rsidRPr="0066613A" w14:paraId="5FA0ED41" w14:textId="77777777" w:rsidTr="00243E82">
        <w:trPr>
          <w:cantSplit/>
          <w:trHeight w:val="35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1A661" w14:textId="77777777" w:rsidR="00D878DE" w:rsidRPr="00E424CA" w:rsidRDefault="00D878DE" w:rsidP="00243E82">
            <w:pPr>
              <w:pStyle w:val="Description"/>
              <w:tabs>
                <w:tab w:val="left" w:pos="-3168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Beschreibung</w:t>
            </w:r>
            <w:proofErr w:type="spellEnd"/>
            <w:r w:rsidRPr="00E424CA">
              <w:rPr>
                <w:rFonts w:asciiTheme="minorHAnsi" w:hAnsiTheme="minorHAnsi"/>
              </w:rPr>
              <w:t>: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50BF9" w14:textId="77777777" w:rsidR="00D878DE" w:rsidRDefault="00833219" w:rsidP="00884C26">
            <w:pPr>
              <w:pStyle w:val="Kommentar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Auf dieser Seite we</w:t>
            </w:r>
            <w:r w:rsidRPr="00375F9A">
              <w:rPr>
                <w:rFonts w:asciiTheme="minorHAnsi" w:hAnsiTheme="minorHAnsi"/>
              </w:rPr>
              <w:t xml:space="preserve">rden alle Beiträge als Liste (in Kacheln) angezeigt. </w:t>
            </w:r>
            <w:r>
              <w:rPr>
                <w:rFonts w:asciiTheme="minorHAnsi" w:hAnsiTheme="minorHAnsi"/>
              </w:rPr>
              <w:t xml:space="preserve">Der User kann nach Kriterien und Semestern sortieren. Entsprechend der </w:t>
            </w:r>
            <w:r w:rsidR="00BD1D16">
              <w:rPr>
                <w:rFonts w:asciiTheme="minorHAnsi" w:hAnsiTheme="minorHAnsi"/>
              </w:rPr>
              <w:t>Filterung (neueste, bestbewertet, meistgesehen)</w:t>
            </w:r>
            <w:r>
              <w:rPr>
                <w:rFonts w:asciiTheme="minorHAnsi" w:hAnsiTheme="minorHAnsi"/>
              </w:rPr>
              <w:t xml:space="preserve"> werden die Sendungen angezeigt. </w:t>
            </w:r>
            <w:r w:rsidR="002E38B4">
              <w:rPr>
                <w:rFonts w:asciiTheme="minorHAnsi" w:hAnsiTheme="minorHAnsi"/>
              </w:rPr>
              <w:t>Falls für die gewählte Filterung und Sortierung keine Sendungen gefunden werden, erscheint ein kurzer Text (</w:t>
            </w:r>
            <w:proofErr w:type="spellStart"/>
            <w:r w:rsidR="002E38B4">
              <w:rPr>
                <w:rFonts w:asciiTheme="minorHAnsi" w:hAnsiTheme="minorHAnsi"/>
              </w:rPr>
              <w:t>ähnich</w:t>
            </w:r>
            <w:proofErr w:type="spellEnd"/>
            <w:r w:rsidR="002E38B4">
              <w:rPr>
                <w:rFonts w:asciiTheme="minorHAnsi" w:hAnsiTheme="minorHAnsi"/>
              </w:rPr>
              <w:t xml:space="preserve"> der Suchergebnisseite) und Vorschläge zu Sendungen. </w:t>
            </w:r>
            <w:r>
              <w:rPr>
                <w:rFonts w:asciiTheme="minorHAnsi" w:hAnsiTheme="minorHAnsi"/>
              </w:rPr>
              <w:t xml:space="preserve">Anfangs werden nur neun Sendungen angezeigt. </w:t>
            </w:r>
          </w:p>
          <w:p w14:paraId="7D89209A" w14:textId="3C641010" w:rsidR="00884C26" w:rsidRDefault="002B1137" w:rsidP="00884C26">
            <w:pPr>
              <w:pStyle w:val="Kommentar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Anfangs werden maximal zwölf Sendungen angezeigt.</w:t>
            </w:r>
          </w:p>
          <w:p w14:paraId="1178BABF" w14:textId="6E979445" w:rsidR="00884C26" w:rsidRPr="00E424CA" w:rsidRDefault="00884C26" w:rsidP="00884C26">
            <w:pPr>
              <w:pStyle w:val="Kommentar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Aufgrund eines Artikels zum Thema „Infinite Scrolling“ muss noch einmal überdacht werden, ob mehr Sendungen angezeigt werden, wenn der User nach unten scrollt-Infinite Scrolling- ODER ob die Sendungen Seitenweise (ähnlich wie bei Google) angezeigt werden- „</w:t>
            </w:r>
            <w:proofErr w:type="spellStart"/>
            <w:r>
              <w:rPr>
                <w:rFonts w:asciiTheme="minorHAnsi" w:hAnsiTheme="minorHAnsi"/>
              </w:rPr>
              <w:t>Pagination</w:t>
            </w:r>
            <w:proofErr w:type="spellEnd"/>
            <w:r>
              <w:rPr>
                <w:rFonts w:asciiTheme="minorHAnsi" w:hAnsiTheme="minorHAnsi"/>
              </w:rPr>
              <w:t>“. Dies sollte ggfs. auch durch einen Nutzertest überprüft werden.</w:t>
            </w:r>
          </w:p>
        </w:tc>
      </w:tr>
    </w:tbl>
    <w:p w14:paraId="3BBAB579" w14:textId="77777777" w:rsidR="00D878DE" w:rsidRPr="0066613A" w:rsidRDefault="00D878DE" w:rsidP="00D878DE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04D0BB27" w14:textId="77777777" w:rsidR="00D878DE" w:rsidRPr="0066613A" w:rsidRDefault="00D878DE" w:rsidP="00D878DE">
      <w:pPr>
        <w:rPr>
          <w:rFonts w:asciiTheme="minorHAnsi" w:hAnsiTheme="minorHAnsi"/>
          <w:b/>
          <w:kern w:val="36"/>
          <w:sz w:val="48"/>
          <w:szCs w:val="20"/>
          <w:lang w:eastAsia="de-DE"/>
        </w:rPr>
      </w:pPr>
      <w:bookmarkStart w:id="3" w:name="_TOC451"/>
      <w:bookmarkStart w:id="4" w:name="TOC209581476"/>
      <w:bookmarkEnd w:id="3"/>
      <w:bookmarkEnd w:id="4"/>
      <w:r w:rsidRPr="0066613A">
        <w:rPr>
          <w:rFonts w:asciiTheme="minorHAnsi" w:hAnsiTheme="minorHAnsi"/>
        </w:rPr>
        <w:br w:type="page"/>
      </w:r>
    </w:p>
    <w:p w14:paraId="0B144CDF" w14:textId="77777777" w:rsidR="002463C9" w:rsidRDefault="002463C9" w:rsidP="002463C9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  <w:lang w:val="de-DE"/>
        </w:rPr>
      </w:pPr>
      <w:r>
        <w:rPr>
          <w:rFonts w:asciiTheme="majorHAnsi" w:hAnsiTheme="majorHAnsi"/>
          <w:lang w:val="de-DE"/>
        </w:rPr>
        <w:lastRenderedPageBreak/>
        <w:t>Spezifikation</w:t>
      </w: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D878DE" w:rsidRPr="00E424CA" w14:paraId="18620321" w14:textId="77777777" w:rsidTr="00243E82">
        <w:trPr>
          <w:cantSplit/>
          <w:trHeight w:val="1680"/>
        </w:trPr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24B74" w14:textId="77777777" w:rsidR="00D878DE" w:rsidRPr="0066613A" w:rsidRDefault="00D878DE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ajorHAnsi" w:hAnsiTheme="majorHAnsi"/>
                <w:lang w:val="de-DE"/>
              </w:rPr>
            </w:pPr>
            <w:proofErr w:type="spellStart"/>
            <w:r w:rsidRPr="0066613A">
              <w:rPr>
                <w:rFonts w:asciiTheme="majorHAnsi" w:hAnsiTheme="majorHAnsi"/>
                <w:lang w:val="de-DE"/>
              </w:rPr>
              <w:t>Wireframe</w:t>
            </w:r>
            <w:proofErr w:type="spellEnd"/>
          </w:p>
          <w:p w14:paraId="6555671F" w14:textId="77777777" w:rsidR="00D878DE" w:rsidRPr="0066613A" w:rsidRDefault="00D878DE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</w:tr>
    </w:tbl>
    <w:p w14:paraId="031ECDED" w14:textId="77777777" w:rsidR="00D878DE" w:rsidRPr="00E424CA" w:rsidRDefault="00D878DE" w:rsidP="00D878DE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13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891"/>
        <w:gridCol w:w="4218"/>
        <w:gridCol w:w="1701"/>
        <w:gridCol w:w="1155"/>
        <w:gridCol w:w="750"/>
        <w:gridCol w:w="749"/>
        <w:gridCol w:w="749"/>
      </w:tblGrid>
      <w:tr w:rsidR="00D878DE" w:rsidRPr="00E424CA" w14:paraId="22538CF9" w14:textId="77777777" w:rsidTr="00243E82">
        <w:trPr>
          <w:cantSplit/>
          <w:trHeight w:val="1701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EB4C5" w14:textId="77777777" w:rsidR="00D878DE" w:rsidRPr="0066613A" w:rsidRDefault="00D878DE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Feld ID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9C1D6" w14:textId="77777777" w:rsidR="00D878DE" w:rsidRPr="0066613A" w:rsidRDefault="00D878DE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Feldname und Beschreibung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BA57F" w14:textId="77777777" w:rsidR="00DB2A71" w:rsidRDefault="00DB2A71" w:rsidP="00DB2A71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de-DE"/>
              </w:rPr>
              <w:t>Development Informationen</w:t>
            </w:r>
          </w:p>
          <w:p w14:paraId="538DF82C" w14:textId="639B8C69" w:rsidR="00D878DE" w:rsidRPr="0066613A" w:rsidRDefault="00D878DE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bookmarkStart w:id="5" w:name="_GoBack"/>
            <w:bookmarkEnd w:id="5"/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68A20" w14:textId="77777777" w:rsidR="00D878DE" w:rsidRPr="0066613A" w:rsidRDefault="00D878DE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 xml:space="preserve">UI Typ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DB4CF" w14:textId="77777777" w:rsidR="00D878DE" w:rsidRPr="0066613A" w:rsidRDefault="00D878DE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  <w:proofErr w:type="spellStart"/>
            <w:r w:rsidRPr="0066613A">
              <w:rPr>
                <w:rFonts w:asciiTheme="minorHAnsi" w:hAnsiTheme="minorHAnsi"/>
              </w:rPr>
              <w:t>Requi</w:t>
            </w:r>
            <w:proofErr w:type="spellEnd"/>
            <w:r w:rsidRPr="0066613A">
              <w:rPr>
                <w:rFonts w:asciiTheme="minorHAnsi" w:hAnsiTheme="minorHAnsi"/>
              </w:rPr>
              <w:t xml:space="preserve">-red in Mo-bile </w:t>
            </w:r>
            <w:proofErr w:type="spellStart"/>
            <w:r w:rsidRPr="0066613A">
              <w:rPr>
                <w:rFonts w:asciiTheme="minorHAnsi" w:hAnsiTheme="minorHAnsi"/>
              </w:rPr>
              <w:t>Ver-sion</w:t>
            </w:r>
            <w:proofErr w:type="spellEnd"/>
            <w:r w:rsidRPr="0066613A">
              <w:rPr>
                <w:rFonts w:asciiTheme="minorHAnsi" w:hAnsiTheme="minorHAnsi"/>
              </w:rPr>
              <w:t>?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E321B" w14:textId="77777777" w:rsidR="00D878DE" w:rsidRPr="0066613A" w:rsidRDefault="00D878DE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Edit-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able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by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editor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>?</w:t>
            </w:r>
          </w:p>
          <w:p w14:paraId="26450589" w14:textId="77777777" w:rsidR="00D878DE" w:rsidRPr="0066613A" w:rsidRDefault="00D878DE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21670" w14:textId="77777777" w:rsidR="00D878DE" w:rsidRPr="00E424CA" w:rsidRDefault="00D878DE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Mandatory?</w:t>
            </w:r>
          </w:p>
        </w:tc>
      </w:tr>
      <w:tr w:rsidR="00833219" w:rsidRPr="0066613A" w14:paraId="5CAED988" w14:textId="77777777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3EE77" w14:textId="77777777" w:rsidR="00833219" w:rsidRPr="00E424C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001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04C69" w14:textId="77777777" w:rsidR="00833219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</w:rPr>
            </w:pPr>
            <w:r w:rsidRPr="00375F9A">
              <w:rPr>
                <w:rFonts w:asciiTheme="minorHAnsi" w:hAnsiTheme="minorHAnsi"/>
                <w:b/>
              </w:rPr>
              <w:t xml:space="preserve">Headline: </w:t>
            </w:r>
            <w:proofErr w:type="spellStart"/>
            <w:r>
              <w:rPr>
                <w:rFonts w:asciiTheme="minorHAnsi" w:hAnsiTheme="minorHAnsi"/>
                <w:b/>
              </w:rPr>
              <w:t>Sendungen</w:t>
            </w:r>
            <w:proofErr w:type="spellEnd"/>
          </w:p>
          <w:p w14:paraId="1DB01151" w14:textId="77777777" w:rsidR="00833219" w:rsidRPr="00375F9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51A9C" w14:textId="77777777" w:rsidR="00833219" w:rsidRPr="00E424CA" w:rsidRDefault="00833219" w:rsidP="00AD119F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A8AE8" w14:textId="77777777" w:rsidR="00833219" w:rsidRPr="00E424C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FB943" w14:textId="77777777" w:rsidR="00833219" w:rsidRPr="00E424C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332C4" w14:textId="77777777" w:rsidR="00833219" w:rsidRPr="00E424C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F6F55" w14:textId="77777777" w:rsidR="00833219" w:rsidRPr="00E424C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833219" w:rsidRPr="0066613A" w14:paraId="55BF2CE8" w14:textId="77777777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C2573" w14:textId="77777777" w:rsidR="00833219" w:rsidRPr="00E424C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002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58DF6" w14:textId="77777777" w:rsidR="00833219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</w:rPr>
            </w:pPr>
            <w:r w:rsidRPr="00375F9A">
              <w:rPr>
                <w:rFonts w:asciiTheme="minorHAnsi" w:hAnsiTheme="minorHAnsi"/>
                <w:b/>
              </w:rPr>
              <w:t xml:space="preserve">Copy: </w:t>
            </w:r>
            <w:proofErr w:type="spellStart"/>
            <w:r>
              <w:rPr>
                <w:rFonts w:asciiTheme="minorHAnsi" w:hAnsiTheme="minorHAnsi"/>
                <w:b/>
              </w:rPr>
              <w:t>Sendungen</w:t>
            </w:r>
            <w:proofErr w:type="spellEnd"/>
          </w:p>
          <w:p w14:paraId="4673E065" w14:textId="77777777" w:rsidR="00833219" w:rsidRPr="00375F9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46E36" w14:textId="77777777" w:rsidR="00833219" w:rsidRPr="00E424CA" w:rsidRDefault="00833219" w:rsidP="00AD119F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5008F" w14:textId="77777777" w:rsidR="00833219" w:rsidRPr="00E424C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339DB" w14:textId="77777777" w:rsidR="00833219" w:rsidRPr="00E424C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F3A1B" w14:textId="77777777" w:rsidR="00833219" w:rsidRPr="00E424C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51CD0" w14:textId="77777777" w:rsidR="00833219" w:rsidRPr="00E424C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833219" w:rsidRPr="0066613A" w14:paraId="45F7AF85" w14:textId="77777777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A95DA" w14:textId="77777777" w:rsidR="00A618AE" w:rsidRPr="00E424C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003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3904E" w14:textId="77777777" w:rsidR="00833219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</w:rPr>
            </w:pPr>
            <w:proofErr w:type="spellStart"/>
            <w:r w:rsidRPr="00375F9A">
              <w:rPr>
                <w:rFonts w:asciiTheme="minorHAnsi" w:hAnsiTheme="minorHAnsi"/>
                <w:b/>
              </w:rPr>
              <w:t>Suchfeld</w:t>
            </w:r>
            <w:proofErr w:type="spellEnd"/>
            <w:r w:rsidRPr="00375F9A">
              <w:rPr>
                <w:rFonts w:asciiTheme="minorHAnsi" w:hAnsiTheme="minorHAnsi"/>
                <w:b/>
              </w:rPr>
              <w:t xml:space="preserve">: </w:t>
            </w:r>
            <w:proofErr w:type="spellStart"/>
            <w:r>
              <w:rPr>
                <w:rFonts w:asciiTheme="minorHAnsi" w:hAnsiTheme="minorHAnsi"/>
                <w:b/>
              </w:rPr>
              <w:t>Sendungen</w:t>
            </w:r>
            <w:proofErr w:type="spellEnd"/>
          </w:p>
          <w:p w14:paraId="2783DE73" w14:textId="77777777" w:rsidR="00833219" w:rsidRPr="00375F9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99AA7" w14:textId="77777777" w:rsidR="00833219" w:rsidRPr="00E424CA" w:rsidRDefault="00833219" w:rsidP="00AD119F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EA6F9" w14:textId="77777777" w:rsidR="00833219" w:rsidRPr="00E424C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Suchfeld</w:t>
            </w:r>
            <w:proofErr w:type="spellEnd"/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88209" w14:textId="77777777" w:rsidR="00833219" w:rsidRPr="00E424C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17C77" w14:textId="77777777" w:rsidR="00833219" w:rsidRPr="00E424C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0E256" w14:textId="77777777" w:rsidR="00833219" w:rsidRPr="00E424C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833219" w:rsidRPr="0066613A" w14:paraId="452816EA" w14:textId="77777777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55696" w14:textId="77777777" w:rsidR="00833219" w:rsidRPr="00E424C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004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78718" w14:textId="77777777" w:rsidR="00833219" w:rsidRPr="00415818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415818">
              <w:rPr>
                <w:rFonts w:asciiTheme="minorHAnsi" w:hAnsiTheme="minorHAnsi"/>
                <w:b/>
                <w:lang w:val="de-DE"/>
              </w:rPr>
              <w:t>Auswahl: Sortierung</w:t>
            </w:r>
          </w:p>
          <w:p w14:paraId="48F66BF3" w14:textId="77777777" w:rsidR="00833219" w:rsidRPr="00375F9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375F9A">
              <w:rPr>
                <w:rFonts w:asciiTheme="minorHAnsi" w:hAnsiTheme="minorHAnsi"/>
                <w:lang w:val="de-DE"/>
              </w:rPr>
              <w:t>Der User kann zwischen “Älteste”, “Neueste”, “Bestbewertet” und “Meistgesehen” sortieren.</w:t>
            </w:r>
            <w:r w:rsidR="000D425C">
              <w:rPr>
                <w:rFonts w:asciiTheme="minorHAnsi" w:hAnsiTheme="minorHAnsi"/>
                <w:lang w:val="de-DE"/>
              </w:rPr>
              <w:t xml:space="preserve"> Entsprechend der Sortierung werden die Sendungen angezeigt.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82704" w14:textId="77777777" w:rsidR="00833219" w:rsidRPr="00375F9A" w:rsidRDefault="00833219" w:rsidP="00AD119F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D80D8" w14:textId="77777777" w:rsidR="00833219" w:rsidRPr="00375F9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4C7BD" w14:textId="77777777" w:rsidR="00833219" w:rsidRPr="00375F9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FA5BB" w14:textId="77777777" w:rsidR="00833219" w:rsidRPr="00375F9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5CB61" w14:textId="77777777" w:rsidR="00833219" w:rsidRPr="00375F9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833219" w:rsidRPr="0066613A" w14:paraId="61E0D5C1" w14:textId="77777777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3DE35" w14:textId="77777777" w:rsidR="00833219" w:rsidRPr="00E424C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005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070DE" w14:textId="77777777" w:rsidR="00833219" w:rsidRPr="00415818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415818">
              <w:rPr>
                <w:rFonts w:asciiTheme="minorHAnsi" w:hAnsiTheme="minorHAnsi"/>
                <w:b/>
                <w:lang w:val="de-DE"/>
              </w:rPr>
              <w:t>Auswahl: Semesterbereich</w:t>
            </w:r>
          </w:p>
          <w:p w14:paraId="25A6D7C8" w14:textId="77777777" w:rsidR="00833219" w:rsidRPr="00375F9A" w:rsidRDefault="00833219" w:rsidP="0083321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375F9A">
              <w:rPr>
                <w:rFonts w:asciiTheme="minorHAnsi" w:hAnsiTheme="minorHAnsi"/>
                <w:lang w:val="de-DE"/>
              </w:rPr>
              <w:t xml:space="preserve">Der User kann ein Semester oder einen Semesterbereich wählen, aus dem er </w:t>
            </w:r>
            <w:r>
              <w:rPr>
                <w:rFonts w:asciiTheme="minorHAnsi" w:hAnsiTheme="minorHAnsi"/>
                <w:lang w:val="de-DE"/>
              </w:rPr>
              <w:t>Sendungen</w:t>
            </w:r>
            <w:r w:rsidRPr="00375F9A">
              <w:rPr>
                <w:rFonts w:asciiTheme="minorHAnsi" w:hAnsiTheme="minorHAnsi"/>
                <w:lang w:val="de-DE"/>
              </w:rPr>
              <w:t xml:space="preserve"> angezeigt bekommen möchte.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0D30D" w14:textId="77777777" w:rsidR="00833219" w:rsidRPr="00375F9A" w:rsidRDefault="00833219" w:rsidP="00AD119F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D4075" w14:textId="77777777" w:rsidR="00833219" w:rsidRPr="00375F9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Schieberegler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EC530" w14:textId="77777777" w:rsidR="00833219" w:rsidRPr="00375F9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F7F80" w14:textId="77777777" w:rsidR="00833219" w:rsidRPr="00375F9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5320" w14:textId="77777777" w:rsidR="00833219" w:rsidRPr="00375F9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833219" w:rsidRPr="0066613A" w14:paraId="5873398E" w14:textId="77777777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532DF" w14:textId="77777777" w:rsidR="00833219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006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D3BBF" w14:textId="77777777" w:rsidR="00833219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375F9A">
              <w:rPr>
                <w:rFonts w:asciiTheme="minorHAnsi" w:hAnsiTheme="minorHAnsi"/>
                <w:b/>
                <w:lang w:val="de-DE"/>
              </w:rPr>
              <w:t>Beitrag</w:t>
            </w:r>
            <w:r>
              <w:rPr>
                <w:rFonts w:asciiTheme="minorHAnsi" w:hAnsiTheme="minorHAnsi"/>
                <w:b/>
                <w:lang w:val="de-DE"/>
              </w:rPr>
              <w:t xml:space="preserve">: Status </w:t>
            </w:r>
            <w:proofErr w:type="spellStart"/>
            <w:r>
              <w:rPr>
                <w:rFonts w:asciiTheme="minorHAnsi" w:hAnsiTheme="minorHAnsi"/>
                <w:b/>
                <w:lang w:val="de-DE"/>
              </w:rPr>
              <w:t>default</w:t>
            </w:r>
            <w:proofErr w:type="spellEnd"/>
          </w:p>
          <w:p w14:paraId="125A0B12" w14:textId="77777777" w:rsidR="00833219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Teaserkachel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mit Bild und Text.</w:t>
            </w:r>
          </w:p>
          <w:p w14:paraId="23676E9C" w14:textId="77777777" w:rsidR="00833219" w:rsidRPr="0065646A" w:rsidRDefault="00833219" w:rsidP="0083321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OnClick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kommt man zur Sendungsseite und kann sich die Sendungen ansehen.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B0B92" w14:textId="77777777" w:rsidR="00833219" w:rsidRPr="00375F9A" w:rsidRDefault="00833219" w:rsidP="00AD119F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7C306" w14:textId="77777777" w:rsidR="00833219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Teaser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16EA1" w14:textId="77777777" w:rsidR="00833219" w:rsidRPr="00375F9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E1231" w14:textId="77777777" w:rsidR="00833219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CDDBB" w14:textId="77777777" w:rsidR="00833219" w:rsidRPr="00375F9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833219" w:rsidRPr="0066613A" w14:paraId="22409DA6" w14:textId="77777777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3E8B5" w14:textId="77777777" w:rsidR="00833219" w:rsidRPr="0065646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006</w:t>
            </w:r>
            <w:r w:rsidRPr="0065646A">
              <w:rPr>
                <w:rFonts w:asciiTheme="minorHAnsi" w:hAnsiTheme="minorHAnsi"/>
                <w:lang w:val="de-DE"/>
              </w:rPr>
              <w:t>-1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345B8" w14:textId="77777777" w:rsidR="00833219" w:rsidRPr="00375F9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>
              <w:rPr>
                <w:rFonts w:asciiTheme="minorHAnsi" w:hAnsiTheme="minorHAnsi"/>
                <w:b/>
                <w:lang w:val="de-DE"/>
              </w:rPr>
              <w:t>Vorschaub</w:t>
            </w:r>
            <w:r w:rsidRPr="00375F9A">
              <w:rPr>
                <w:rFonts w:asciiTheme="minorHAnsi" w:hAnsiTheme="minorHAnsi"/>
                <w:b/>
                <w:lang w:val="de-DE"/>
              </w:rPr>
              <w:t>ild</w:t>
            </w:r>
          </w:p>
          <w:p w14:paraId="3C864EC7" w14:textId="77777777" w:rsidR="00833219" w:rsidRPr="00375F9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375F9A">
              <w:rPr>
                <w:rFonts w:asciiTheme="minorHAnsi" w:hAnsiTheme="minorHAnsi"/>
                <w:lang w:val="de-DE"/>
              </w:rPr>
              <w:t>Vorschaubild zum Beitrag</w:t>
            </w:r>
            <w:r>
              <w:rPr>
                <w:rFonts w:asciiTheme="minorHAnsi" w:hAnsiTheme="minorHAnsi"/>
                <w:lang w:val="de-DE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90535" w14:textId="77777777" w:rsidR="00833219" w:rsidRPr="00375F9A" w:rsidRDefault="00833219" w:rsidP="00AD119F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97EB9" w14:textId="77777777" w:rsidR="00833219" w:rsidRPr="00375F9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Clickable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Image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F4916" w14:textId="77777777" w:rsidR="00833219" w:rsidRPr="00375F9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3AE93" w14:textId="77777777" w:rsidR="00833219" w:rsidRPr="00375F9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D3895" w14:textId="77777777" w:rsidR="00833219" w:rsidRPr="00375F9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833219" w:rsidRPr="0066613A" w14:paraId="02C24FFA" w14:textId="77777777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CA3FA" w14:textId="77777777" w:rsidR="00833219" w:rsidRPr="0065646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006</w:t>
            </w:r>
            <w:r w:rsidRPr="0065646A">
              <w:rPr>
                <w:rFonts w:asciiTheme="minorHAnsi" w:hAnsiTheme="minorHAnsi"/>
                <w:lang w:val="de-DE"/>
              </w:rPr>
              <w:t>-2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B69EA" w14:textId="77777777" w:rsidR="00833219" w:rsidRPr="00375F9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>
              <w:rPr>
                <w:rFonts w:asciiTheme="minorHAnsi" w:hAnsiTheme="minorHAnsi"/>
                <w:b/>
                <w:lang w:val="de-DE"/>
              </w:rPr>
              <w:t>Sendungstext</w:t>
            </w:r>
          </w:p>
          <w:p w14:paraId="75FB0368" w14:textId="77777777" w:rsidR="00833219" w:rsidRPr="00375F9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375F9A">
              <w:rPr>
                <w:rFonts w:asciiTheme="minorHAnsi" w:hAnsiTheme="minorHAnsi"/>
                <w:lang w:val="de-DE"/>
              </w:rPr>
              <w:t>Knapper beschreibender Text.</w:t>
            </w:r>
          </w:p>
          <w:p w14:paraId="39BE9EF9" w14:textId="77777777" w:rsidR="00833219" w:rsidRPr="00375F9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 xml:space="preserve">Max. Zeichenanzahl </w:t>
            </w:r>
            <w:proofErr w:type="spellStart"/>
            <w:r>
              <w:rPr>
                <w:rFonts w:asciiTheme="minorHAnsi" w:hAnsiTheme="minorHAnsi"/>
                <w:lang w:val="de-DE"/>
              </w:rPr>
              <w:t>tbd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. </w:t>
            </w:r>
            <w:proofErr w:type="spellStart"/>
            <w:r>
              <w:rPr>
                <w:rFonts w:asciiTheme="minorHAnsi" w:hAnsiTheme="minorHAnsi"/>
                <w:lang w:val="de-DE"/>
              </w:rPr>
              <w:t>By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Design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58967" w14:textId="77777777" w:rsidR="00833219" w:rsidRPr="00375F9A" w:rsidRDefault="00833219" w:rsidP="00AD119F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5112D" w14:textId="77777777" w:rsidR="00833219" w:rsidRPr="00375F9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Clickable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0E69A" w14:textId="77777777" w:rsidR="00833219" w:rsidRPr="00375F9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B9A6E" w14:textId="77777777" w:rsidR="00833219" w:rsidRPr="00375F9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04ACD" w14:textId="77777777" w:rsidR="00833219" w:rsidRPr="00375F9A" w:rsidRDefault="0083321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CA3239" w:rsidRPr="0066613A" w14:paraId="7583AFA4" w14:textId="77777777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2D174" w14:textId="77777777" w:rsidR="00CA3239" w:rsidRDefault="00CA323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006-3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A52B7" w14:textId="77777777" w:rsidR="00CA3239" w:rsidRDefault="00CA3239" w:rsidP="00CA323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>
              <w:rPr>
                <w:rFonts w:asciiTheme="minorHAnsi" w:hAnsiTheme="minorHAnsi"/>
                <w:b/>
                <w:lang w:val="de-DE"/>
              </w:rPr>
              <w:t xml:space="preserve">Background: </w:t>
            </w:r>
            <w:proofErr w:type="spellStart"/>
            <w:r>
              <w:rPr>
                <w:rFonts w:asciiTheme="minorHAnsi" w:hAnsiTheme="minorHAnsi"/>
                <w:b/>
                <w:lang w:val="de-DE"/>
              </w:rPr>
              <w:t>Teasertext</w:t>
            </w:r>
            <w:proofErr w:type="spellEnd"/>
          </w:p>
          <w:p w14:paraId="2D3425E6" w14:textId="77777777" w:rsidR="00CA3239" w:rsidRDefault="00CA3239" w:rsidP="00CA323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 xml:space="preserve">Am Unteren Rand der Kachel. Genaue Größe </w:t>
            </w:r>
            <w:proofErr w:type="spellStart"/>
            <w:r>
              <w:rPr>
                <w:rFonts w:asciiTheme="minorHAnsi" w:hAnsiTheme="minorHAnsi"/>
                <w:lang w:val="de-DE"/>
              </w:rPr>
              <w:t>tbd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. </w:t>
            </w:r>
            <w:proofErr w:type="spellStart"/>
            <w:r>
              <w:rPr>
                <w:rFonts w:asciiTheme="minorHAnsi" w:hAnsiTheme="minorHAnsi"/>
                <w:lang w:val="de-DE"/>
              </w:rPr>
              <w:t>By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Design.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EC64A" w14:textId="77777777" w:rsidR="00CA3239" w:rsidRPr="00375F9A" w:rsidRDefault="00CA3239" w:rsidP="00AD119F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9E7A4" w14:textId="77777777" w:rsidR="00CA3239" w:rsidRDefault="00CA323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8417D" w14:textId="77777777" w:rsidR="00CA3239" w:rsidRPr="00375F9A" w:rsidRDefault="00CA323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53A1E" w14:textId="77777777" w:rsidR="00CA3239" w:rsidRDefault="00CA323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36557" w14:textId="77777777" w:rsidR="00CA3239" w:rsidRPr="00375F9A" w:rsidRDefault="00CA3239" w:rsidP="00AD119F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</w:tbl>
    <w:p w14:paraId="57F61C24" w14:textId="77777777" w:rsidR="00D878DE" w:rsidRPr="00CA3239" w:rsidRDefault="00D878DE" w:rsidP="00D878DE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D878DE" w:rsidRPr="0066613A" w14:paraId="4D122A9B" w14:textId="77777777" w:rsidTr="00243E82">
        <w:trPr>
          <w:cantSplit/>
          <w:trHeight w:val="1680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26AC5" w14:textId="77777777" w:rsidR="00D878DE" w:rsidRPr="002463C9" w:rsidRDefault="00D878DE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bookmarkStart w:id="6" w:name="_TOC468"/>
            <w:bookmarkStart w:id="7" w:name="TOC209581477"/>
            <w:bookmarkEnd w:id="6"/>
            <w:bookmarkEnd w:id="7"/>
            <w:proofErr w:type="spellStart"/>
            <w:r w:rsidRPr="002463C9">
              <w:rPr>
                <w:rFonts w:asciiTheme="majorHAnsi" w:hAnsiTheme="majorHAnsi"/>
                <w:lang w:val="de-DE"/>
              </w:rPr>
              <w:lastRenderedPageBreak/>
              <w:t>Responsive</w:t>
            </w:r>
            <w:proofErr w:type="spellEnd"/>
            <w:r w:rsidRPr="002463C9">
              <w:rPr>
                <w:rFonts w:asciiTheme="minorHAnsi" w:hAnsiTheme="minorHAnsi"/>
                <w:lang w:val="de-DE"/>
              </w:rPr>
              <w:t xml:space="preserve"> </w:t>
            </w:r>
            <w:r w:rsidRPr="002463C9">
              <w:rPr>
                <w:rFonts w:asciiTheme="majorHAnsi" w:hAnsiTheme="majorHAnsi"/>
                <w:lang w:val="de-DE"/>
              </w:rPr>
              <w:t>Design</w:t>
            </w:r>
          </w:p>
          <w:p w14:paraId="4CE6CB4D" w14:textId="77777777" w:rsidR="00D878DE" w:rsidRPr="002463C9" w:rsidRDefault="00F45B4A" w:rsidP="00F45B4A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b w:val="0"/>
                <w:lang w:val="de-DE"/>
              </w:rPr>
            </w:pPr>
            <w:r w:rsidRPr="002463C9">
              <w:rPr>
                <w:rFonts w:asciiTheme="minorHAnsi" w:hAnsiTheme="minorHAnsi"/>
                <w:b w:val="0"/>
                <w:lang w:val="de-DE"/>
              </w:rPr>
              <w:t>Die Filter verbergen sich hinter einem Button. Beim Klick auf den Button wird der Filterbereich angezeigt und die Sendungskacheln werden nach unten verschoben.</w:t>
            </w:r>
          </w:p>
        </w:tc>
      </w:tr>
    </w:tbl>
    <w:p w14:paraId="4CF949C9" w14:textId="77777777" w:rsidR="00D878DE" w:rsidRPr="002463C9" w:rsidRDefault="00D878DE" w:rsidP="00D878DE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129076D2" w14:textId="77777777" w:rsidR="00D878DE" w:rsidRPr="002463C9" w:rsidRDefault="00D878DE" w:rsidP="00D878DE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D878DE" w:rsidRPr="0066613A" w14:paraId="6BA21DD6" w14:textId="77777777" w:rsidTr="00243E82">
        <w:trPr>
          <w:cantSplit/>
          <w:trHeight w:val="1680"/>
        </w:trPr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AFEC0" w14:textId="77777777" w:rsidR="00D878DE" w:rsidRPr="00E424CA" w:rsidRDefault="00D878DE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ajorHAnsi" w:hAnsiTheme="majorHAnsi"/>
              </w:rPr>
            </w:pPr>
            <w:r w:rsidRPr="00E424CA">
              <w:rPr>
                <w:rFonts w:asciiTheme="majorHAnsi" w:hAnsiTheme="majorHAnsi"/>
              </w:rPr>
              <w:t>Design</w:t>
            </w:r>
          </w:p>
          <w:p w14:paraId="4B7BE8E3" w14:textId="77777777" w:rsidR="00D878DE" w:rsidRPr="00E424CA" w:rsidRDefault="00D878DE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</w:tr>
    </w:tbl>
    <w:p w14:paraId="455F7E9F" w14:textId="77777777" w:rsidR="00D878DE" w:rsidRPr="0066613A" w:rsidRDefault="00D878DE" w:rsidP="00D878DE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</w:p>
    <w:p w14:paraId="7B89788B" w14:textId="77777777" w:rsidR="00D878DE" w:rsidRPr="0066613A" w:rsidRDefault="00D878DE" w:rsidP="00D878DE">
      <w:pPr>
        <w:pStyle w:val="FreieForm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  <w:r w:rsidRPr="0066613A">
        <w:rPr>
          <w:rFonts w:asciiTheme="minorHAnsi" w:hAnsiTheme="minorHAnsi"/>
          <w:lang w:val="en-US"/>
        </w:rPr>
        <w:br w:type="page"/>
      </w:r>
    </w:p>
    <w:p w14:paraId="63E26414" w14:textId="77777777" w:rsidR="006E558E" w:rsidRPr="00E424CA" w:rsidRDefault="006E558E" w:rsidP="006E558E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</w:rPr>
      </w:pPr>
      <w:bookmarkStart w:id="8" w:name="_TOC510"/>
      <w:bookmarkStart w:id="9" w:name="TOC209581478"/>
      <w:bookmarkStart w:id="10" w:name="_TOC639"/>
      <w:bookmarkStart w:id="11" w:name="TOC209581482"/>
      <w:bookmarkStart w:id="12" w:name="_TOC651"/>
      <w:bookmarkStart w:id="13" w:name="TOC209581483"/>
      <w:bookmarkEnd w:id="8"/>
      <w:bookmarkEnd w:id="9"/>
      <w:bookmarkEnd w:id="10"/>
      <w:bookmarkEnd w:id="11"/>
      <w:bookmarkEnd w:id="12"/>
      <w:bookmarkEnd w:id="13"/>
      <w:proofErr w:type="spellStart"/>
      <w:r>
        <w:rPr>
          <w:rFonts w:asciiTheme="majorHAnsi" w:hAnsiTheme="majorHAnsi"/>
        </w:rPr>
        <w:lastRenderedPageBreak/>
        <w:t>Änderungsverlauf</w:t>
      </w:r>
      <w:proofErr w:type="spellEnd"/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98"/>
        <w:gridCol w:w="1134"/>
        <w:gridCol w:w="6804"/>
        <w:gridCol w:w="1270"/>
      </w:tblGrid>
      <w:tr w:rsidR="006E558E" w:rsidRPr="00E424CA" w14:paraId="4917B021" w14:textId="77777777" w:rsidTr="00606570">
        <w:trPr>
          <w:cantSplit/>
          <w:trHeight w:val="35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64F91" w14:textId="77777777" w:rsidR="006E558E" w:rsidRPr="00E424CA" w:rsidRDefault="006E558E" w:rsidP="00606570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77AFD" w14:textId="77777777" w:rsidR="006E558E" w:rsidRPr="00E424CA" w:rsidRDefault="006E558E" w:rsidP="00606570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Date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62BEE" w14:textId="77777777" w:rsidR="006E558E" w:rsidRPr="00E424CA" w:rsidRDefault="006E558E" w:rsidP="00606570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Reason For Changes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01238" w14:textId="77777777" w:rsidR="006E558E" w:rsidRPr="00E424CA" w:rsidRDefault="006E558E" w:rsidP="00606570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Version</w:t>
            </w:r>
          </w:p>
        </w:tc>
      </w:tr>
      <w:tr w:rsidR="006E558E" w:rsidRPr="00E424CA" w14:paraId="361AE78D" w14:textId="77777777" w:rsidTr="00606570">
        <w:trPr>
          <w:cantSplit/>
          <w:trHeight w:val="56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CCE43" w14:textId="77777777" w:rsidR="006E558E" w:rsidRPr="00E424CA" w:rsidRDefault="006E558E" w:rsidP="0060657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ailvoe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1A5E0" w14:textId="77777777" w:rsidR="006E558E" w:rsidRPr="00E424CA" w:rsidRDefault="008C2642" w:rsidP="0060657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</w:t>
            </w:r>
            <w:r w:rsidR="006E558E">
              <w:rPr>
                <w:rFonts w:asciiTheme="minorHAnsi" w:hAnsiTheme="minorHAnsi"/>
              </w:rPr>
              <w:t>.06.13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54B6E" w14:textId="77777777" w:rsidR="006E558E" w:rsidRPr="002C624D" w:rsidRDefault="006E558E" w:rsidP="00606570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Änderungen Konzept nach Besprechung am 11.06.13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98A0" w14:textId="77777777" w:rsidR="006E558E" w:rsidRPr="00E424CA" w:rsidRDefault="006E558E" w:rsidP="00606570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0.7</w:t>
            </w:r>
          </w:p>
        </w:tc>
      </w:tr>
      <w:tr w:rsidR="006E558E" w:rsidRPr="00E424CA" w14:paraId="37EE6825" w14:textId="77777777" w:rsidTr="00606570">
        <w:trPr>
          <w:cantSplit/>
          <w:trHeight w:val="56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1D341" w14:textId="29035A43" w:rsidR="006E558E" w:rsidRPr="00E424CA" w:rsidRDefault="00884C26" w:rsidP="0060657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ailvoe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245F2" w14:textId="08CFDAA3" w:rsidR="006E558E" w:rsidRPr="00E424CA" w:rsidRDefault="00884C26" w:rsidP="0060657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10.07.13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22CE2" w14:textId="00AA74EA" w:rsidR="006E558E" w:rsidRPr="00E424CA" w:rsidRDefault="00884C26" w:rsidP="00884C26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Änderungen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bezüglich</w:t>
            </w:r>
            <w:proofErr w:type="spellEnd"/>
            <w:r>
              <w:rPr>
                <w:rFonts w:asciiTheme="minorHAnsi" w:hAnsiTheme="minorHAnsi"/>
              </w:rPr>
              <w:t xml:space="preserve"> infinite Scrolling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09705" w14:textId="2653EDCE" w:rsidR="006E558E" w:rsidRPr="00E424CA" w:rsidRDefault="00884C26" w:rsidP="00606570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0.8</w:t>
            </w:r>
          </w:p>
        </w:tc>
      </w:tr>
    </w:tbl>
    <w:p w14:paraId="501E184D" w14:textId="77777777" w:rsidR="006E558E" w:rsidRPr="00E424CA" w:rsidRDefault="006E558E" w:rsidP="006E558E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2D97190A" w14:textId="77777777" w:rsidR="00710BBB" w:rsidRPr="00D878DE" w:rsidRDefault="00DC0454" w:rsidP="006E558E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</w:pPr>
    </w:p>
    <w:sectPr w:rsidR="00710BBB" w:rsidRPr="00D878DE" w:rsidSect="00710BBB">
      <w:headerReference w:type="even" r:id="rId7"/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53B50E" w14:textId="77777777" w:rsidR="00DC0454" w:rsidRDefault="00DC0454">
      <w:r>
        <w:separator/>
      </w:r>
    </w:p>
  </w:endnote>
  <w:endnote w:type="continuationSeparator" w:id="0">
    <w:p w14:paraId="20F007C4" w14:textId="77777777" w:rsidR="00DC0454" w:rsidRDefault="00DC0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Cambria Bold">
    <w:panose1 w:val="02040803050406030204"/>
    <w:charset w:val="00"/>
    <w:family w:val="auto"/>
    <w:pitch w:val="variable"/>
    <w:sig w:usb0="00000003" w:usb1="00000000" w:usb2="00000000" w:usb3="00000000" w:csb0="00000001" w:csb1="00000000"/>
  </w:font>
  <w:font w:name="Cambria Italic">
    <w:panose1 w:val="020405030504060A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7F3468" w14:textId="77777777" w:rsidR="00710BBB" w:rsidRDefault="00DC0454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49033" w14:textId="77777777" w:rsidR="00710BBB" w:rsidRDefault="00DC0454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90847" w14:textId="77777777" w:rsidR="00DC0454" w:rsidRDefault="00DC0454">
      <w:r>
        <w:separator/>
      </w:r>
    </w:p>
  </w:footnote>
  <w:footnote w:type="continuationSeparator" w:id="0">
    <w:p w14:paraId="62091412" w14:textId="77777777" w:rsidR="00DC0454" w:rsidRDefault="00DC04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D78A62" w14:textId="77777777" w:rsidR="00710BBB" w:rsidRDefault="00DC0454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6BA7DB" w14:textId="77777777" w:rsidR="00710BBB" w:rsidRDefault="00DC0454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"/>
  <w:embedSystemFonts/>
  <w:bordersDoNotSurroundHeader/>
  <w:bordersDoNotSurroundFooter/>
  <w:proofState w:spelling="clean" w:grammar="clean"/>
  <w:attachedTemplate r:id="rId1"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20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D0C"/>
    <w:rsid w:val="00043D7D"/>
    <w:rsid w:val="000D425C"/>
    <w:rsid w:val="000E6D77"/>
    <w:rsid w:val="00187FCA"/>
    <w:rsid w:val="002463C9"/>
    <w:rsid w:val="002A0BA3"/>
    <w:rsid w:val="002B1137"/>
    <w:rsid w:val="002B4258"/>
    <w:rsid w:val="002E38B4"/>
    <w:rsid w:val="002F36F5"/>
    <w:rsid w:val="003A334C"/>
    <w:rsid w:val="0047680B"/>
    <w:rsid w:val="005C1352"/>
    <w:rsid w:val="005D5795"/>
    <w:rsid w:val="00603DB9"/>
    <w:rsid w:val="006E558E"/>
    <w:rsid w:val="00750BBE"/>
    <w:rsid w:val="007F7ED6"/>
    <w:rsid w:val="00833219"/>
    <w:rsid w:val="00884C26"/>
    <w:rsid w:val="008C2642"/>
    <w:rsid w:val="00910D0C"/>
    <w:rsid w:val="00A618AE"/>
    <w:rsid w:val="00B57A96"/>
    <w:rsid w:val="00BD183F"/>
    <w:rsid w:val="00BD1D16"/>
    <w:rsid w:val="00C63212"/>
    <w:rsid w:val="00CA1191"/>
    <w:rsid w:val="00CA3239"/>
    <w:rsid w:val="00D21A3F"/>
    <w:rsid w:val="00D878DE"/>
    <w:rsid w:val="00DB2A71"/>
    <w:rsid w:val="00DC0454"/>
    <w:rsid w:val="00DD0F41"/>
    <w:rsid w:val="00E010A3"/>
    <w:rsid w:val="00E424CA"/>
    <w:rsid w:val="00F45B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A1530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semiHidden="1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Standard">
    <w:name w:val="Normal"/>
    <w:qFormat/>
    <w:rsid w:val="00710BBB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berschrift1">
    <w:name w:val="heading 1"/>
    <w:next w:val="Text"/>
    <w:link w:val="berschrift1Zchn"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styleId="berschrift2">
    <w:name w:val="heading 2"/>
    <w:next w:val="Text"/>
    <w:rsid w:val="00710BBB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styleId="berschrift3">
    <w:name w:val="heading 3"/>
    <w:next w:val="Text"/>
    <w:rsid w:val="00710BBB"/>
    <w:pPr>
      <w:keepNext/>
      <w:outlineLvl w:val="2"/>
    </w:pPr>
    <w:rPr>
      <w:rFonts w:ascii="Helvetica" w:eastAsia="ヒラギノ角ゴ Pro W3" w:hAnsi="Helvetica"/>
      <w:b/>
      <w:color w:val="000000"/>
      <w:sz w:val="24"/>
    </w:rPr>
  </w:style>
  <w:style w:type="paragraph" w:styleId="berschrift4">
    <w:name w:val="heading 4"/>
    <w:next w:val="Text"/>
    <w:rsid w:val="00710BBB"/>
    <w:pPr>
      <w:keepNext/>
      <w:outlineLvl w:val="3"/>
    </w:pPr>
    <w:rPr>
      <w:rFonts w:ascii="Helvetica" w:eastAsia="ヒラギノ角ゴ Pro W3" w:hAnsi="Helvetica"/>
      <w:b/>
      <w:color w:val="000000"/>
      <w:sz w:val="24"/>
    </w:rPr>
  </w:style>
  <w:style w:type="paragraph" w:styleId="berschrift5">
    <w:name w:val="heading 5"/>
    <w:next w:val="Text"/>
    <w:rsid w:val="00710BBB"/>
    <w:pPr>
      <w:keepNext/>
      <w:outlineLvl w:val="4"/>
    </w:pPr>
    <w:rPr>
      <w:rFonts w:ascii="Helvetica" w:eastAsia="ヒラギノ角ゴ Pro W3" w:hAnsi="Helvetica"/>
      <w:b/>
      <w:color w:val="000000"/>
      <w:sz w:val="24"/>
    </w:rPr>
  </w:style>
  <w:style w:type="paragraph" w:styleId="berschrift6">
    <w:name w:val="heading 6"/>
    <w:next w:val="Text"/>
    <w:rsid w:val="00710BBB"/>
    <w:pPr>
      <w:keepNext/>
      <w:outlineLvl w:val="5"/>
    </w:pPr>
    <w:rPr>
      <w:rFonts w:ascii="Helvetica" w:eastAsia="ヒラギノ角ゴ Pro W3" w:hAnsi="Helvetica"/>
      <w:b/>
      <w:color w:val="000000"/>
      <w:sz w:val="24"/>
    </w:rPr>
  </w:style>
  <w:style w:type="paragraph" w:styleId="berschrift7">
    <w:name w:val="heading 7"/>
    <w:next w:val="Text"/>
    <w:rsid w:val="00710BBB"/>
    <w:pPr>
      <w:keepNext/>
      <w:outlineLvl w:val="6"/>
    </w:pPr>
    <w:rPr>
      <w:rFonts w:ascii="Helvetica" w:eastAsia="ヒラギノ角ゴ Pro W3" w:hAnsi="Helvetica"/>
      <w:b/>
      <w:color w:val="000000"/>
      <w:sz w:val="24"/>
    </w:rPr>
  </w:style>
  <w:style w:type="paragraph" w:styleId="berschrift8">
    <w:name w:val="heading 8"/>
    <w:next w:val="Text"/>
    <w:rsid w:val="00710BBB"/>
    <w:pPr>
      <w:keepNext/>
      <w:outlineLvl w:val="7"/>
    </w:pPr>
    <w:rPr>
      <w:rFonts w:ascii="Helvetica" w:eastAsia="ヒラギノ角ゴ Pro W3" w:hAnsi="Helvetica"/>
      <w:b/>
      <w:color w:val="000000"/>
      <w:sz w:val="24"/>
    </w:rPr>
  </w:style>
  <w:style w:type="paragraph" w:styleId="berschrift9">
    <w:name w:val="heading 9"/>
    <w:next w:val="Text"/>
    <w:rsid w:val="00710BBB"/>
    <w:pPr>
      <w:keepNext/>
      <w:outlineLvl w:val="8"/>
    </w:pPr>
    <w:rPr>
      <w:rFonts w:ascii="Helvetica" w:eastAsia="ヒラギノ角ゴ Pro W3" w:hAnsi="Helvetica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reieForm">
    <w:name w:val="Freie Form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Headline1">
    <w:name w:val="Headline 1"/>
    <w:rsid w:val="00710BBB"/>
    <w:pPr>
      <w:spacing w:before="100" w:after="100"/>
      <w:outlineLvl w:val="0"/>
    </w:pPr>
    <w:rPr>
      <w:rFonts w:ascii="Arial" w:eastAsia="ヒラギノ角ゴ Pro W3" w:hAnsi="Arial"/>
      <w:b/>
      <w:color w:val="000000"/>
      <w:kern w:val="36"/>
      <w:sz w:val="48"/>
      <w:lang w:val="en-US"/>
    </w:rPr>
  </w:style>
  <w:style w:type="paragraph" w:customStyle="1" w:styleId="Headline2">
    <w:name w:val="Headline 2"/>
    <w:rsid w:val="00710BBB"/>
    <w:pPr>
      <w:spacing w:before="100" w:after="100"/>
      <w:outlineLvl w:val="1"/>
    </w:pPr>
    <w:rPr>
      <w:rFonts w:ascii="Arial" w:eastAsia="ヒラギノ角ゴ Pro W3" w:hAnsi="Arial"/>
      <w:b/>
      <w:color w:val="000000"/>
      <w:sz w:val="36"/>
      <w:lang w:val="en-US"/>
    </w:rPr>
  </w:style>
  <w:style w:type="paragraph" w:customStyle="1" w:styleId="Description">
    <w:name w:val="Description"/>
    <w:rsid w:val="00710BBB"/>
    <w:rPr>
      <w:rFonts w:ascii="Arial" w:eastAsia="ヒラギノ角ゴ Pro W3" w:hAnsi="Arial"/>
      <w:b/>
      <w:color w:val="000000"/>
      <w:sz w:val="24"/>
      <w:lang w:val="en-US"/>
    </w:rPr>
  </w:style>
  <w:style w:type="paragraph" w:customStyle="1" w:styleId="Content">
    <w:name w:val="Content"/>
    <w:rsid w:val="00710BBB"/>
    <w:rPr>
      <w:rFonts w:ascii="Arial" w:eastAsia="ヒラギノ角ゴ Pro W3" w:hAnsi="Arial"/>
      <w:color w:val="000000"/>
      <w:sz w:val="24"/>
      <w:lang w:val="en-US"/>
    </w:rPr>
  </w:style>
  <w:style w:type="paragraph" w:customStyle="1" w:styleId="Alles">
    <w:name w:val="Alles"/>
    <w:rsid w:val="00710BBB"/>
    <w:rPr>
      <w:rFonts w:ascii="Arial" w:eastAsia="ヒラギノ角ゴ Pro W3" w:hAnsi="Arial"/>
      <w:color w:val="000000"/>
      <w:sz w:val="24"/>
    </w:rPr>
  </w:style>
  <w:style w:type="paragraph" w:customStyle="1" w:styleId="Kommentartext1">
    <w:name w:val="Kommentartext1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Inhaltsverzeichnisberschrift1">
    <w:name w:val="Inhaltsverzeichnisüberschrift1"/>
    <w:next w:val="Standard"/>
    <w:rsid w:val="00710BBB"/>
    <w:pPr>
      <w:keepNext/>
      <w:keepLines/>
      <w:spacing w:before="480" w:line="276" w:lineRule="auto"/>
    </w:pPr>
    <w:rPr>
      <w:rFonts w:ascii="Calibri Bold" w:eastAsia="ヒラギノ角ゴ Pro W3" w:hAnsi="Calibri Bold"/>
      <w:color w:val="284980"/>
      <w:sz w:val="28"/>
    </w:rPr>
  </w:style>
  <w:style w:type="paragraph" w:customStyle="1" w:styleId="Verzeichnis11">
    <w:name w:val="Verzeichnis 11"/>
    <w:rsid w:val="00710BBB"/>
    <w:pPr>
      <w:tabs>
        <w:tab w:val="right" w:leader="dot" w:pos="9066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</w:rPr>
  </w:style>
  <w:style w:type="paragraph" w:customStyle="1" w:styleId="Verzeichnis21">
    <w:name w:val="Verzeichnis 21"/>
    <w:basedOn w:val="Verzeichnis110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110">
    <w:name w:val="Verzeichnis 1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31">
    <w:name w:val="Verzeichnis 31"/>
    <w:next w:val="Standard"/>
    <w:rsid w:val="00710BBB"/>
    <w:pPr>
      <w:tabs>
        <w:tab w:val="right" w:leader="dot" w:pos="9056"/>
      </w:tabs>
      <w:ind w:left="240"/>
      <w:outlineLvl w:val="0"/>
    </w:pPr>
    <w:rPr>
      <w:rFonts w:ascii="Cambria Italic" w:eastAsia="ヒラギノ角ゴ Pro W3" w:hAnsi="Cambria Italic"/>
      <w:color w:val="000000"/>
      <w:sz w:val="22"/>
    </w:rPr>
  </w:style>
  <w:style w:type="paragraph" w:customStyle="1" w:styleId="Verzeichnis41">
    <w:name w:val="Verzeichnis 41"/>
    <w:rsid w:val="00710BBB"/>
    <w:pPr>
      <w:tabs>
        <w:tab w:val="right" w:leader="dot" w:pos="9066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Verzeichnis51">
    <w:name w:val="Verzeichnis 51"/>
    <w:basedOn w:val="Verzeichnis31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61">
    <w:name w:val="Verzeichnis 61"/>
    <w:rsid w:val="00710BBB"/>
    <w:pPr>
      <w:tabs>
        <w:tab w:val="right" w:leader="dot" w:pos="9066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Verzeichnis71">
    <w:name w:val="Verzeichnis 7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81">
    <w:name w:val="Verzeichnis 81"/>
    <w:next w:val="Standard"/>
    <w:rsid w:val="00710BBB"/>
    <w:pPr>
      <w:tabs>
        <w:tab w:val="right" w:leader="dot" w:pos="9056"/>
      </w:tabs>
      <w:ind w:left="480"/>
      <w:outlineLvl w:val="0"/>
    </w:pPr>
    <w:rPr>
      <w:rFonts w:ascii="Cambria" w:eastAsia="ヒラギノ角ゴ Pro W3" w:hAnsi="Cambria"/>
      <w:color w:val="000000"/>
      <w:sz w:val="22"/>
    </w:rPr>
  </w:style>
  <w:style w:type="paragraph" w:customStyle="1" w:styleId="berschrift11">
    <w:name w:val="Überschrift 11"/>
    <w:rsid w:val="00710BBB"/>
    <w:pPr>
      <w:spacing w:before="100" w:after="100"/>
      <w:outlineLvl w:val="0"/>
    </w:pPr>
    <w:rPr>
      <w:rFonts w:eastAsia="ヒラギノ角ゴ Pro W3"/>
      <w:b/>
      <w:color w:val="000000"/>
      <w:kern w:val="36"/>
      <w:sz w:val="48"/>
    </w:rPr>
  </w:style>
  <w:style w:type="paragraph" w:customStyle="1" w:styleId="berschrift31">
    <w:name w:val="Überschrift 31"/>
    <w:next w:val="Standard"/>
    <w:rsid w:val="00710BBB"/>
    <w:pPr>
      <w:keepNext/>
      <w:keepLines/>
      <w:spacing w:before="200"/>
      <w:outlineLvl w:val="2"/>
    </w:pPr>
    <w:rPr>
      <w:rFonts w:ascii="Calibri Bold" w:eastAsia="ヒラギノ角ゴ Pro W3" w:hAnsi="Calibri Bold"/>
      <w:color w:val="3D6AB1"/>
      <w:sz w:val="24"/>
    </w:rPr>
  </w:style>
  <w:style w:type="paragraph" w:customStyle="1" w:styleId="berschrift21">
    <w:name w:val="Überschrift 21"/>
    <w:rsid w:val="00710BBB"/>
    <w:pPr>
      <w:spacing w:before="100" w:after="100"/>
      <w:outlineLvl w:val="1"/>
    </w:pPr>
    <w:rPr>
      <w:rFonts w:eastAsia="ヒラギノ角ゴ Pro W3"/>
      <w:b/>
      <w:color w:val="000000"/>
      <w:sz w:val="36"/>
      <w:lang w:val="en-US"/>
    </w:rPr>
  </w:style>
  <w:style w:type="paragraph" w:customStyle="1" w:styleId="Text">
    <w:name w:val="Text"/>
    <w:rsid w:val="00710BBB"/>
    <w:rPr>
      <w:rFonts w:ascii="Helvetica" w:eastAsia="ヒラギノ角ゴ Pro W3" w:hAnsi="Helvetica"/>
      <w:color w:val="000000"/>
      <w:sz w:val="24"/>
    </w:rPr>
  </w:style>
  <w:style w:type="paragraph" w:styleId="Titel">
    <w:name w:val="Title"/>
    <w:next w:val="Text"/>
    <w:qFormat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styleId="Sprechblasentext">
    <w:name w:val="Balloon Text"/>
    <w:basedOn w:val="Standard"/>
    <w:link w:val="SprechblasentextZchn"/>
    <w:locked/>
    <w:rsid w:val="00406B7F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406B7F"/>
    <w:rPr>
      <w:rFonts w:ascii="Lucida Grande" w:eastAsia="ヒラギノ角ゴ Pro W3" w:hAnsi="Lucida Grande"/>
      <w:color w:val="000000"/>
      <w:sz w:val="18"/>
      <w:szCs w:val="18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9B1E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1E2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locked/>
    <w:rsid w:val="007F7ED6"/>
    <w:pPr>
      <w:tabs>
        <w:tab w:val="right" w:pos="9056"/>
      </w:tabs>
      <w:spacing w:before="120"/>
      <w:ind w:left="-851"/>
    </w:pPr>
    <w:rPr>
      <w:rFonts w:asciiTheme="minorHAnsi" w:hAnsiTheme="minorHAnsi"/>
      <w:b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locked/>
    <w:rsid w:val="007F7ED6"/>
    <w:pPr>
      <w:tabs>
        <w:tab w:val="right" w:pos="9056"/>
      </w:tabs>
      <w:ind w:left="-851"/>
    </w:pPr>
    <w:rPr>
      <w:rFonts w:asciiTheme="minorHAnsi" w:hAnsiTheme="minorHAnsi"/>
      <w:i/>
      <w:sz w:val="22"/>
      <w:szCs w:val="22"/>
    </w:rPr>
  </w:style>
  <w:style w:type="paragraph" w:styleId="Verzeichnis3">
    <w:name w:val="toc 3"/>
    <w:basedOn w:val="Standard"/>
    <w:next w:val="Standard"/>
    <w:autoRedefine/>
    <w:locked/>
    <w:rsid w:val="009B1E2E"/>
    <w:pPr>
      <w:ind w:left="480"/>
    </w:pPr>
    <w:rPr>
      <w:rFonts w:asciiTheme="minorHAnsi" w:hAnsiTheme="minorHAnsi"/>
      <w:sz w:val="22"/>
      <w:szCs w:val="22"/>
    </w:rPr>
  </w:style>
  <w:style w:type="paragraph" w:styleId="Verzeichnis4">
    <w:name w:val="toc 4"/>
    <w:basedOn w:val="Standard"/>
    <w:next w:val="Standard"/>
    <w:autoRedefine/>
    <w:locked/>
    <w:rsid w:val="009B1E2E"/>
    <w:pPr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locked/>
    <w:rsid w:val="009B1E2E"/>
    <w:pPr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locked/>
    <w:rsid w:val="009B1E2E"/>
    <w:pPr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locked/>
    <w:rsid w:val="009B1E2E"/>
    <w:pPr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locked/>
    <w:rsid w:val="009B1E2E"/>
    <w:pPr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locked/>
    <w:rsid w:val="009B1E2E"/>
    <w:pPr>
      <w:ind w:left="1920"/>
    </w:pPr>
    <w:rPr>
      <w:rFonts w:asciiTheme="minorHAnsi" w:hAnsiTheme="minorHAnsi"/>
      <w:sz w:val="20"/>
      <w:szCs w:val="20"/>
    </w:rPr>
  </w:style>
  <w:style w:type="character" w:styleId="Kommentarzeichen">
    <w:name w:val="annotation reference"/>
    <w:basedOn w:val="Absatz-Standardschriftart"/>
    <w:locked/>
    <w:rsid w:val="009B1E2E"/>
    <w:rPr>
      <w:sz w:val="18"/>
      <w:szCs w:val="18"/>
    </w:rPr>
  </w:style>
  <w:style w:type="paragraph" w:styleId="Kommentartext">
    <w:name w:val="annotation text"/>
    <w:basedOn w:val="Standard"/>
    <w:link w:val="KommentartextZchn"/>
    <w:locked/>
    <w:rsid w:val="009B1E2E"/>
  </w:style>
  <w:style w:type="character" w:customStyle="1" w:styleId="KommentartextZchn">
    <w:name w:val="Kommentartext Zchn"/>
    <w:basedOn w:val="Absatz-Standardschriftart"/>
    <w:link w:val="Kommentartext"/>
    <w:rsid w:val="009B1E2E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locked/>
    <w:rsid w:val="009B1E2E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rsid w:val="009B1E2E"/>
    <w:rPr>
      <w:rFonts w:ascii="Cambria" w:eastAsia="ヒラギノ角ゴ Pro W3" w:hAnsi="Cambria"/>
      <w:b/>
      <w:bCs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semiHidden="1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Standard">
    <w:name w:val="Normal"/>
    <w:qFormat/>
    <w:rsid w:val="00710BBB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berschrift1">
    <w:name w:val="heading 1"/>
    <w:next w:val="Text"/>
    <w:link w:val="berschrift1Zchn"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styleId="berschrift2">
    <w:name w:val="heading 2"/>
    <w:next w:val="Text"/>
    <w:rsid w:val="00710BBB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styleId="berschrift3">
    <w:name w:val="heading 3"/>
    <w:next w:val="Text"/>
    <w:rsid w:val="00710BBB"/>
    <w:pPr>
      <w:keepNext/>
      <w:outlineLvl w:val="2"/>
    </w:pPr>
    <w:rPr>
      <w:rFonts w:ascii="Helvetica" w:eastAsia="ヒラギノ角ゴ Pro W3" w:hAnsi="Helvetica"/>
      <w:b/>
      <w:color w:val="000000"/>
      <w:sz w:val="24"/>
    </w:rPr>
  </w:style>
  <w:style w:type="paragraph" w:styleId="berschrift4">
    <w:name w:val="heading 4"/>
    <w:next w:val="Text"/>
    <w:rsid w:val="00710BBB"/>
    <w:pPr>
      <w:keepNext/>
      <w:outlineLvl w:val="3"/>
    </w:pPr>
    <w:rPr>
      <w:rFonts w:ascii="Helvetica" w:eastAsia="ヒラギノ角ゴ Pro W3" w:hAnsi="Helvetica"/>
      <w:b/>
      <w:color w:val="000000"/>
      <w:sz w:val="24"/>
    </w:rPr>
  </w:style>
  <w:style w:type="paragraph" w:styleId="berschrift5">
    <w:name w:val="heading 5"/>
    <w:next w:val="Text"/>
    <w:rsid w:val="00710BBB"/>
    <w:pPr>
      <w:keepNext/>
      <w:outlineLvl w:val="4"/>
    </w:pPr>
    <w:rPr>
      <w:rFonts w:ascii="Helvetica" w:eastAsia="ヒラギノ角ゴ Pro W3" w:hAnsi="Helvetica"/>
      <w:b/>
      <w:color w:val="000000"/>
      <w:sz w:val="24"/>
    </w:rPr>
  </w:style>
  <w:style w:type="paragraph" w:styleId="berschrift6">
    <w:name w:val="heading 6"/>
    <w:next w:val="Text"/>
    <w:rsid w:val="00710BBB"/>
    <w:pPr>
      <w:keepNext/>
      <w:outlineLvl w:val="5"/>
    </w:pPr>
    <w:rPr>
      <w:rFonts w:ascii="Helvetica" w:eastAsia="ヒラギノ角ゴ Pro W3" w:hAnsi="Helvetica"/>
      <w:b/>
      <w:color w:val="000000"/>
      <w:sz w:val="24"/>
    </w:rPr>
  </w:style>
  <w:style w:type="paragraph" w:styleId="berschrift7">
    <w:name w:val="heading 7"/>
    <w:next w:val="Text"/>
    <w:rsid w:val="00710BBB"/>
    <w:pPr>
      <w:keepNext/>
      <w:outlineLvl w:val="6"/>
    </w:pPr>
    <w:rPr>
      <w:rFonts w:ascii="Helvetica" w:eastAsia="ヒラギノ角ゴ Pro W3" w:hAnsi="Helvetica"/>
      <w:b/>
      <w:color w:val="000000"/>
      <w:sz w:val="24"/>
    </w:rPr>
  </w:style>
  <w:style w:type="paragraph" w:styleId="berschrift8">
    <w:name w:val="heading 8"/>
    <w:next w:val="Text"/>
    <w:rsid w:val="00710BBB"/>
    <w:pPr>
      <w:keepNext/>
      <w:outlineLvl w:val="7"/>
    </w:pPr>
    <w:rPr>
      <w:rFonts w:ascii="Helvetica" w:eastAsia="ヒラギノ角ゴ Pro W3" w:hAnsi="Helvetica"/>
      <w:b/>
      <w:color w:val="000000"/>
      <w:sz w:val="24"/>
    </w:rPr>
  </w:style>
  <w:style w:type="paragraph" w:styleId="berschrift9">
    <w:name w:val="heading 9"/>
    <w:next w:val="Text"/>
    <w:rsid w:val="00710BBB"/>
    <w:pPr>
      <w:keepNext/>
      <w:outlineLvl w:val="8"/>
    </w:pPr>
    <w:rPr>
      <w:rFonts w:ascii="Helvetica" w:eastAsia="ヒラギノ角ゴ Pro W3" w:hAnsi="Helvetica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reieForm">
    <w:name w:val="Freie Form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Headline1">
    <w:name w:val="Headline 1"/>
    <w:rsid w:val="00710BBB"/>
    <w:pPr>
      <w:spacing w:before="100" w:after="100"/>
      <w:outlineLvl w:val="0"/>
    </w:pPr>
    <w:rPr>
      <w:rFonts w:ascii="Arial" w:eastAsia="ヒラギノ角ゴ Pro W3" w:hAnsi="Arial"/>
      <w:b/>
      <w:color w:val="000000"/>
      <w:kern w:val="36"/>
      <w:sz w:val="48"/>
      <w:lang w:val="en-US"/>
    </w:rPr>
  </w:style>
  <w:style w:type="paragraph" w:customStyle="1" w:styleId="Headline2">
    <w:name w:val="Headline 2"/>
    <w:rsid w:val="00710BBB"/>
    <w:pPr>
      <w:spacing w:before="100" w:after="100"/>
      <w:outlineLvl w:val="1"/>
    </w:pPr>
    <w:rPr>
      <w:rFonts w:ascii="Arial" w:eastAsia="ヒラギノ角ゴ Pro W3" w:hAnsi="Arial"/>
      <w:b/>
      <w:color w:val="000000"/>
      <w:sz w:val="36"/>
      <w:lang w:val="en-US"/>
    </w:rPr>
  </w:style>
  <w:style w:type="paragraph" w:customStyle="1" w:styleId="Description">
    <w:name w:val="Description"/>
    <w:rsid w:val="00710BBB"/>
    <w:rPr>
      <w:rFonts w:ascii="Arial" w:eastAsia="ヒラギノ角ゴ Pro W3" w:hAnsi="Arial"/>
      <w:b/>
      <w:color w:val="000000"/>
      <w:sz w:val="24"/>
      <w:lang w:val="en-US"/>
    </w:rPr>
  </w:style>
  <w:style w:type="paragraph" w:customStyle="1" w:styleId="Content">
    <w:name w:val="Content"/>
    <w:rsid w:val="00710BBB"/>
    <w:rPr>
      <w:rFonts w:ascii="Arial" w:eastAsia="ヒラギノ角ゴ Pro W3" w:hAnsi="Arial"/>
      <w:color w:val="000000"/>
      <w:sz w:val="24"/>
      <w:lang w:val="en-US"/>
    </w:rPr>
  </w:style>
  <w:style w:type="paragraph" w:customStyle="1" w:styleId="Alles">
    <w:name w:val="Alles"/>
    <w:rsid w:val="00710BBB"/>
    <w:rPr>
      <w:rFonts w:ascii="Arial" w:eastAsia="ヒラギノ角ゴ Pro W3" w:hAnsi="Arial"/>
      <w:color w:val="000000"/>
      <w:sz w:val="24"/>
    </w:rPr>
  </w:style>
  <w:style w:type="paragraph" w:customStyle="1" w:styleId="Kommentartext1">
    <w:name w:val="Kommentartext1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Inhaltsverzeichnisberschrift1">
    <w:name w:val="Inhaltsverzeichnisüberschrift1"/>
    <w:next w:val="Standard"/>
    <w:rsid w:val="00710BBB"/>
    <w:pPr>
      <w:keepNext/>
      <w:keepLines/>
      <w:spacing w:before="480" w:line="276" w:lineRule="auto"/>
    </w:pPr>
    <w:rPr>
      <w:rFonts w:ascii="Calibri Bold" w:eastAsia="ヒラギノ角ゴ Pro W3" w:hAnsi="Calibri Bold"/>
      <w:color w:val="284980"/>
      <w:sz w:val="28"/>
    </w:rPr>
  </w:style>
  <w:style w:type="paragraph" w:customStyle="1" w:styleId="Verzeichnis11">
    <w:name w:val="Verzeichnis 11"/>
    <w:rsid w:val="00710BBB"/>
    <w:pPr>
      <w:tabs>
        <w:tab w:val="right" w:leader="dot" w:pos="9066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</w:rPr>
  </w:style>
  <w:style w:type="paragraph" w:customStyle="1" w:styleId="Verzeichnis21">
    <w:name w:val="Verzeichnis 21"/>
    <w:basedOn w:val="Verzeichnis110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110">
    <w:name w:val="Verzeichnis 1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31">
    <w:name w:val="Verzeichnis 31"/>
    <w:next w:val="Standard"/>
    <w:rsid w:val="00710BBB"/>
    <w:pPr>
      <w:tabs>
        <w:tab w:val="right" w:leader="dot" w:pos="9056"/>
      </w:tabs>
      <w:ind w:left="240"/>
      <w:outlineLvl w:val="0"/>
    </w:pPr>
    <w:rPr>
      <w:rFonts w:ascii="Cambria Italic" w:eastAsia="ヒラギノ角ゴ Pro W3" w:hAnsi="Cambria Italic"/>
      <w:color w:val="000000"/>
      <w:sz w:val="22"/>
    </w:rPr>
  </w:style>
  <w:style w:type="paragraph" w:customStyle="1" w:styleId="Verzeichnis41">
    <w:name w:val="Verzeichnis 41"/>
    <w:rsid w:val="00710BBB"/>
    <w:pPr>
      <w:tabs>
        <w:tab w:val="right" w:leader="dot" w:pos="9066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Verzeichnis51">
    <w:name w:val="Verzeichnis 51"/>
    <w:basedOn w:val="Verzeichnis31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61">
    <w:name w:val="Verzeichnis 61"/>
    <w:rsid w:val="00710BBB"/>
    <w:pPr>
      <w:tabs>
        <w:tab w:val="right" w:leader="dot" w:pos="9066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Verzeichnis71">
    <w:name w:val="Verzeichnis 7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81">
    <w:name w:val="Verzeichnis 81"/>
    <w:next w:val="Standard"/>
    <w:rsid w:val="00710BBB"/>
    <w:pPr>
      <w:tabs>
        <w:tab w:val="right" w:leader="dot" w:pos="9056"/>
      </w:tabs>
      <w:ind w:left="480"/>
      <w:outlineLvl w:val="0"/>
    </w:pPr>
    <w:rPr>
      <w:rFonts w:ascii="Cambria" w:eastAsia="ヒラギノ角ゴ Pro W3" w:hAnsi="Cambria"/>
      <w:color w:val="000000"/>
      <w:sz w:val="22"/>
    </w:rPr>
  </w:style>
  <w:style w:type="paragraph" w:customStyle="1" w:styleId="berschrift11">
    <w:name w:val="Überschrift 11"/>
    <w:rsid w:val="00710BBB"/>
    <w:pPr>
      <w:spacing w:before="100" w:after="100"/>
      <w:outlineLvl w:val="0"/>
    </w:pPr>
    <w:rPr>
      <w:rFonts w:eastAsia="ヒラギノ角ゴ Pro W3"/>
      <w:b/>
      <w:color w:val="000000"/>
      <w:kern w:val="36"/>
      <w:sz w:val="48"/>
    </w:rPr>
  </w:style>
  <w:style w:type="paragraph" w:customStyle="1" w:styleId="berschrift31">
    <w:name w:val="Überschrift 31"/>
    <w:next w:val="Standard"/>
    <w:rsid w:val="00710BBB"/>
    <w:pPr>
      <w:keepNext/>
      <w:keepLines/>
      <w:spacing w:before="200"/>
      <w:outlineLvl w:val="2"/>
    </w:pPr>
    <w:rPr>
      <w:rFonts w:ascii="Calibri Bold" w:eastAsia="ヒラギノ角ゴ Pro W3" w:hAnsi="Calibri Bold"/>
      <w:color w:val="3D6AB1"/>
      <w:sz w:val="24"/>
    </w:rPr>
  </w:style>
  <w:style w:type="paragraph" w:customStyle="1" w:styleId="berschrift21">
    <w:name w:val="Überschrift 21"/>
    <w:rsid w:val="00710BBB"/>
    <w:pPr>
      <w:spacing w:before="100" w:after="100"/>
      <w:outlineLvl w:val="1"/>
    </w:pPr>
    <w:rPr>
      <w:rFonts w:eastAsia="ヒラギノ角ゴ Pro W3"/>
      <w:b/>
      <w:color w:val="000000"/>
      <w:sz w:val="36"/>
      <w:lang w:val="en-US"/>
    </w:rPr>
  </w:style>
  <w:style w:type="paragraph" w:customStyle="1" w:styleId="Text">
    <w:name w:val="Text"/>
    <w:rsid w:val="00710BBB"/>
    <w:rPr>
      <w:rFonts w:ascii="Helvetica" w:eastAsia="ヒラギノ角ゴ Pro W3" w:hAnsi="Helvetica"/>
      <w:color w:val="000000"/>
      <w:sz w:val="24"/>
    </w:rPr>
  </w:style>
  <w:style w:type="paragraph" w:styleId="Titel">
    <w:name w:val="Title"/>
    <w:next w:val="Text"/>
    <w:qFormat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styleId="Sprechblasentext">
    <w:name w:val="Balloon Text"/>
    <w:basedOn w:val="Standard"/>
    <w:link w:val="SprechblasentextZchn"/>
    <w:locked/>
    <w:rsid w:val="00406B7F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406B7F"/>
    <w:rPr>
      <w:rFonts w:ascii="Lucida Grande" w:eastAsia="ヒラギノ角ゴ Pro W3" w:hAnsi="Lucida Grande"/>
      <w:color w:val="000000"/>
      <w:sz w:val="18"/>
      <w:szCs w:val="18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9B1E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1E2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locked/>
    <w:rsid w:val="007F7ED6"/>
    <w:pPr>
      <w:tabs>
        <w:tab w:val="right" w:pos="9056"/>
      </w:tabs>
      <w:spacing w:before="120"/>
      <w:ind w:left="-851"/>
    </w:pPr>
    <w:rPr>
      <w:rFonts w:asciiTheme="minorHAnsi" w:hAnsiTheme="minorHAnsi"/>
      <w:b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locked/>
    <w:rsid w:val="007F7ED6"/>
    <w:pPr>
      <w:tabs>
        <w:tab w:val="right" w:pos="9056"/>
      </w:tabs>
      <w:ind w:left="-851"/>
    </w:pPr>
    <w:rPr>
      <w:rFonts w:asciiTheme="minorHAnsi" w:hAnsiTheme="minorHAnsi"/>
      <w:i/>
      <w:sz w:val="22"/>
      <w:szCs w:val="22"/>
    </w:rPr>
  </w:style>
  <w:style w:type="paragraph" w:styleId="Verzeichnis3">
    <w:name w:val="toc 3"/>
    <w:basedOn w:val="Standard"/>
    <w:next w:val="Standard"/>
    <w:autoRedefine/>
    <w:locked/>
    <w:rsid w:val="009B1E2E"/>
    <w:pPr>
      <w:ind w:left="480"/>
    </w:pPr>
    <w:rPr>
      <w:rFonts w:asciiTheme="minorHAnsi" w:hAnsiTheme="minorHAnsi"/>
      <w:sz w:val="22"/>
      <w:szCs w:val="22"/>
    </w:rPr>
  </w:style>
  <w:style w:type="paragraph" w:styleId="Verzeichnis4">
    <w:name w:val="toc 4"/>
    <w:basedOn w:val="Standard"/>
    <w:next w:val="Standard"/>
    <w:autoRedefine/>
    <w:locked/>
    <w:rsid w:val="009B1E2E"/>
    <w:pPr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locked/>
    <w:rsid w:val="009B1E2E"/>
    <w:pPr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locked/>
    <w:rsid w:val="009B1E2E"/>
    <w:pPr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locked/>
    <w:rsid w:val="009B1E2E"/>
    <w:pPr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locked/>
    <w:rsid w:val="009B1E2E"/>
    <w:pPr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locked/>
    <w:rsid w:val="009B1E2E"/>
    <w:pPr>
      <w:ind w:left="1920"/>
    </w:pPr>
    <w:rPr>
      <w:rFonts w:asciiTheme="minorHAnsi" w:hAnsiTheme="minorHAnsi"/>
      <w:sz w:val="20"/>
      <w:szCs w:val="20"/>
    </w:rPr>
  </w:style>
  <w:style w:type="character" w:styleId="Kommentarzeichen">
    <w:name w:val="annotation reference"/>
    <w:basedOn w:val="Absatz-Standardschriftart"/>
    <w:locked/>
    <w:rsid w:val="009B1E2E"/>
    <w:rPr>
      <w:sz w:val="18"/>
      <w:szCs w:val="18"/>
    </w:rPr>
  </w:style>
  <w:style w:type="paragraph" w:styleId="Kommentartext">
    <w:name w:val="annotation text"/>
    <w:basedOn w:val="Standard"/>
    <w:link w:val="KommentartextZchn"/>
    <w:locked/>
    <w:rsid w:val="009B1E2E"/>
  </w:style>
  <w:style w:type="character" w:customStyle="1" w:styleId="KommentartextZchn">
    <w:name w:val="Kommentartext Zchn"/>
    <w:basedOn w:val="Absatz-Standardschriftart"/>
    <w:link w:val="Kommentartext"/>
    <w:rsid w:val="009B1E2E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locked/>
    <w:rsid w:val="009B1E2E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rsid w:val="009B1E2E"/>
    <w:rPr>
      <w:rFonts w:ascii="Cambria" w:eastAsia="ヒラギノ角ゴ Pro W3" w:hAnsi="Cambria"/>
      <w:b/>
      <w:bCs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leen%20V&#246;lker\Desktop\Studium\04_Semester\Projektstudium_1\Konzept\Specs\Template_Specifications_20130521_ailvoe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Template_Specifications_20130521_ailvoe.dotx</Template>
  <TotalTime>0</TotalTime>
  <Pages>4</Pages>
  <Words>342</Words>
  <Characters>2159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Aileen Völker</dc:creator>
  <cp:lastModifiedBy>Aileen Völker</cp:lastModifiedBy>
  <cp:revision>24</cp:revision>
  <dcterms:created xsi:type="dcterms:W3CDTF">2013-05-21T16:03:00Z</dcterms:created>
  <dcterms:modified xsi:type="dcterms:W3CDTF">2013-07-17T19:15:00Z</dcterms:modified>
</cp:coreProperties>
</file>