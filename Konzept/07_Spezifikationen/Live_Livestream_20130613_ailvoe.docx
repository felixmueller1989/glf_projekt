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649E2" w14:textId="77777777" w:rsidR="008C2899" w:rsidRPr="00E424CA" w:rsidRDefault="00826D3F" w:rsidP="007F7ED6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Live: </w:t>
      </w:r>
      <w:proofErr w:type="spellStart"/>
      <w:r>
        <w:rPr>
          <w:rFonts w:asciiTheme="majorHAnsi" w:hAnsiTheme="majorHAnsi"/>
        </w:rPr>
        <w:t>Livestream</w:t>
      </w:r>
      <w:proofErr w:type="spellEnd"/>
    </w:p>
    <w:p w14:paraId="054D517A" w14:textId="77777777" w:rsidR="00710BBB" w:rsidRPr="00E424CA" w:rsidRDefault="003B233B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05"/>
        <w:gridCol w:w="2127"/>
        <w:gridCol w:w="3812"/>
        <w:gridCol w:w="2462"/>
      </w:tblGrid>
      <w:tr w:rsidR="00710BBB" w:rsidRPr="00E424CA" w14:paraId="1C5270C8" w14:textId="77777777" w:rsidTr="00910D0C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B57CB" w14:textId="77777777" w:rsidR="00710BBB" w:rsidRPr="00E424CA" w:rsidRDefault="007F7ED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Created By: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3A924" w14:textId="77777777" w:rsidR="00710BBB" w:rsidRPr="00E424CA" w:rsidRDefault="00826D3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Aileen </w:t>
            </w:r>
            <w:proofErr w:type="spellStart"/>
            <w:r>
              <w:rPr>
                <w:rFonts w:asciiTheme="minorHAnsi" w:hAnsiTheme="minorHAnsi"/>
              </w:rPr>
              <w:t>Völker</w:t>
            </w:r>
            <w:proofErr w:type="spellEnd"/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C8BDE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Last Updated By: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EA08F" w14:textId="77777777" w:rsidR="00710BBB" w:rsidRPr="00E424CA" w:rsidRDefault="00DD3FB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</w:tr>
      <w:tr w:rsidR="00710BBB" w:rsidRPr="00E424CA" w14:paraId="79DF5D81" w14:textId="77777777" w:rsidTr="00910D0C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728A" w14:textId="77777777" w:rsidR="00710BBB" w:rsidRPr="00E424CA" w:rsidRDefault="007F7ED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Created: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FCF5A" w14:textId="77777777" w:rsidR="00746B34" w:rsidRDefault="00746B34" w:rsidP="00746B34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13.06.2013</w:t>
            </w:r>
          </w:p>
          <w:p w14:paraId="5422AAE0" w14:textId="77777777" w:rsidR="00710BBB" w:rsidRPr="00E424CA" w:rsidRDefault="003B233B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244E4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Last Updated: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9BFC9" w14:textId="77777777" w:rsidR="00710BBB" w:rsidRPr="00E424CA" w:rsidRDefault="00826D3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  <w:lang w:val="de-DE"/>
              </w:rPr>
              <w:instrText xml:space="preserve"> TIME \@ "dd.MM.yyyy"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013D8D">
              <w:rPr>
                <w:rFonts w:asciiTheme="minorHAnsi" w:hAnsiTheme="minorHAnsi"/>
                <w:noProof/>
                <w:lang w:val="de-DE"/>
              </w:rPr>
              <w:t>17.07.2013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14:paraId="091315C1" w14:textId="77777777" w:rsidR="00710BBB" w:rsidRPr="00E424CA" w:rsidRDefault="003B233B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3C363234" w14:textId="77777777" w:rsidR="00710BBB" w:rsidRPr="00E424CA" w:rsidRDefault="003B233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bookmarkStart w:id="0" w:name="_TOC384"/>
      <w:bookmarkEnd w:id="0"/>
    </w:p>
    <w:p w14:paraId="0630CB5D" w14:textId="77777777" w:rsidR="00710BBB" w:rsidRPr="00E424CA" w:rsidRDefault="00885A9F" w:rsidP="007F7ED6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1" w:name="_TOC424"/>
      <w:bookmarkStart w:id="2" w:name="TOC209581475"/>
      <w:bookmarkEnd w:id="1"/>
      <w:bookmarkEnd w:id="2"/>
      <w:proofErr w:type="spellStart"/>
      <w:r>
        <w:rPr>
          <w:rFonts w:asciiTheme="majorHAnsi" w:hAnsiTheme="majorHAnsi"/>
        </w:rPr>
        <w:t>Generelle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Beschreibung</w:t>
      </w:r>
      <w:proofErr w:type="spellEnd"/>
    </w:p>
    <w:p w14:paraId="18F6536E" w14:textId="77777777" w:rsidR="00710BBB" w:rsidRPr="00E424CA" w:rsidRDefault="003B233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6"/>
        <w:gridCol w:w="8300"/>
      </w:tblGrid>
      <w:tr w:rsidR="00710BBB" w:rsidRPr="00826D3F" w14:paraId="63F476C2" w14:textId="77777777" w:rsidTr="00910D0C">
        <w:trPr>
          <w:cantSplit/>
          <w:trHeight w:val="56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B4F9E" w14:textId="77777777" w:rsidR="00710BBB" w:rsidRPr="00E424CA" w:rsidRDefault="00885A9F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Kurz-Beschreibung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A4421" w14:textId="77777777" w:rsidR="00710BBB" w:rsidRPr="00826D3F" w:rsidRDefault="00826D3F" w:rsidP="00910D0C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 w:rsidRPr="00826D3F">
              <w:rPr>
                <w:rFonts w:asciiTheme="minorHAnsi" w:hAnsiTheme="minorHAnsi"/>
                <w:lang w:val="de-DE"/>
              </w:rPr>
              <w:t xml:space="preserve">Seite auf der der </w:t>
            </w:r>
            <w:proofErr w:type="spellStart"/>
            <w:r w:rsidRPr="00826D3F">
              <w:rPr>
                <w:rFonts w:asciiTheme="minorHAnsi" w:hAnsiTheme="minorHAnsi"/>
                <w:lang w:val="de-DE"/>
              </w:rPr>
              <w:t>Livestream</w:t>
            </w:r>
            <w:proofErr w:type="spellEnd"/>
            <w:r w:rsidRPr="00826D3F">
              <w:rPr>
                <w:rFonts w:asciiTheme="minorHAnsi" w:hAnsiTheme="minorHAnsi"/>
                <w:lang w:val="de-DE"/>
              </w:rPr>
              <w:t xml:space="preserve"> abgerufen </w:t>
            </w:r>
            <w:proofErr w:type="spellStart"/>
            <w:r w:rsidRPr="00826D3F">
              <w:rPr>
                <w:rFonts w:asciiTheme="minorHAnsi" w:hAnsiTheme="minorHAnsi"/>
                <w:lang w:val="de-DE"/>
              </w:rPr>
              <w:t>warden</w:t>
            </w:r>
            <w:proofErr w:type="spellEnd"/>
            <w:r w:rsidRPr="00826D3F">
              <w:rPr>
                <w:rFonts w:asciiTheme="minorHAnsi" w:hAnsiTheme="minorHAnsi"/>
                <w:lang w:val="de-DE"/>
              </w:rPr>
              <w:t xml:space="preserve"> kann</w:t>
            </w:r>
          </w:p>
        </w:tc>
      </w:tr>
      <w:tr w:rsidR="00710BBB" w:rsidRPr="00826D3F" w14:paraId="3CD92B21" w14:textId="77777777" w:rsidTr="00910D0C">
        <w:trPr>
          <w:cantSplit/>
          <w:trHeight w:val="35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CE956" w14:textId="77777777" w:rsidR="00710BBB" w:rsidRPr="00E424CA" w:rsidRDefault="00885A9F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Beschreibung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0618F" w14:textId="77777777" w:rsidR="00710BBB" w:rsidRDefault="005F3EB3" w:rsidP="00826D3F">
            <w:pPr>
              <w:pStyle w:val="Kommentartext"/>
              <w:rPr>
                <w:rFonts w:asciiTheme="minorHAnsi" w:hAnsiTheme="minorHAnsi"/>
              </w:rPr>
            </w:pPr>
            <w:r w:rsidRPr="005F3EB3">
              <w:rPr>
                <w:rFonts w:asciiTheme="minorHAnsi" w:hAnsiTheme="minorHAnsi"/>
              </w:rPr>
              <w:t>Wenn eine Live-Sendung ausgestrahlt wird</w:t>
            </w:r>
            <w:r w:rsidR="00985BC4">
              <w:rPr>
                <w:rFonts w:asciiTheme="minorHAnsi" w:hAnsiTheme="minorHAnsi"/>
              </w:rPr>
              <w:t xml:space="preserve"> (Dienstag</w:t>
            </w:r>
            <w:r>
              <w:rPr>
                <w:rFonts w:asciiTheme="minorHAnsi" w:hAnsiTheme="minorHAnsi"/>
              </w:rPr>
              <w:t>)</w:t>
            </w:r>
            <w:r w:rsidRPr="005F3EB3">
              <w:rPr>
                <w:rFonts w:asciiTheme="minorHAnsi" w:hAnsiTheme="minorHAnsi"/>
              </w:rPr>
              <w:t xml:space="preserve">, fungiert diese Seite als Startseite. </w:t>
            </w:r>
            <w:r>
              <w:rPr>
                <w:rFonts w:asciiTheme="minorHAnsi" w:hAnsiTheme="minorHAnsi"/>
              </w:rPr>
              <w:t xml:space="preserve">Vor 19:00 Uhr wird statt des Live-Stream – Players der Trailer gezeigt. </w:t>
            </w:r>
            <w:r w:rsidR="00826D3F">
              <w:rPr>
                <w:rFonts w:asciiTheme="minorHAnsi" w:hAnsiTheme="minorHAnsi"/>
              </w:rPr>
              <w:t>Auf dieser Seite befindet sich der Live Stream und der Live Chat, außerdem noch Informationen zu den Themen der aktuellen Sendung.</w:t>
            </w:r>
          </w:p>
          <w:p w14:paraId="0A7B7236" w14:textId="77777777" w:rsidR="00826D3F" w:rsidRPr="00E424CA" w:rsidRDefault="00826D3F" w:rsidP="00826D3F">
            <w:pPr>
              <w:pStyle w:val="Kommentar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User kann den Chat auch in einem Popup Fenster anzeigen lassen, so dass er die Möglichkeit hat bequem den Live Stream und den Chat gleichzeitig zu verfolgen.</w:t>
            </w:r>
          </w:p>
        </w:tc>
      </w:tr>
    </w:tbl>
    <w:p w14:paraId="72585C97" w14:textId="77777777" w:rsidR="00710BBB" w:rsidRPr="00826D3F" w:rsidRDefault="003B233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42E4F142" w14:textId="77777777" w:rsidR="00910D0C" w:rsidRPr="00826D3F" w:rsidRDefault="00910D0C">
      <w:pPr>
        <w:rPr>
          <w:rFonts w:asciiTheme="minorHAnsi" w:hAnsiTheme="minorHAnsi"/>
          <w:b/>
          <w:kern w:val="36"/>
          <w:sz w:val="48"/>
          <w:szCs w:val="20"/>
          <w:lang w:eastAsia="de-DE"/>
        </w:rPr>
      </w:pPr>
      <w:bookmarkStart w:id="3" w:name="_TOC451"/>
      <w:bookmarkStart w:id="4" w:name="TOC209581476"/>
      <w:bookmarkEnd w:id="3"/>
      <w:bookmarkEnd w:id="4"/>
      <w:r w:rsidRPr="00826D3F">
        <w:rPr>
          <w:rFonts w:asciiTheme="minorHAnsi" w:hAnsiTheme="minorHAnsi"/>
        </w:rPr>
        <w:br w:type="page"/>
      </w:r>
    </w:p>
    <w:p w14:paraId="70D110B2" w14:textId="1F7A627E" w:rsidR="005639F4" w:rsidRDefault="005639F4" w:rsidP="005639F4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>Spezifikation: Live Stream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5BDCE30C" w14:textId="77777777" w:rsidTr="007F7ED6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56B37" w14:textId="77777777" w:rsidR="00710BBB" w:rsidRPr="00826D3F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826D3F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469EF9AB" w14:textId="77777777" w:rsidR="00710BBB" w:rsidRPr="00826D3F" w:rsidRDefault="003B233B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43FF199A" w14:textId="77777777" w:rsidR="00710BBB" w:rsidRPr="00E424CA" w:rsidRDefault="003B233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885A9F" w:rsidRPr="00E424CA" w14:paraId="244087C3" w14:textId="77777777" w:rsidTr="00E424CA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60569" w14:textId="77777777" w:rsidR="00885A9F" w:rsidRPr="0066613A" w:rsidRDefault="00885A9F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A462B" w14:textId="77777777" w:rsidR="00885A9F" w:rsidRPr="0066613A" w:rsidRDefault="00885A9F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ECD8" w14:textId="77777777" w:rsidR="00013D8D" w:rsidRDefault="00013D8D" w:rsidP="00013D8D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14:paraId="4FB29BDD" w14:textId="66DCE91E" w:rsidR="00885A9F" w:rsidRPr="0066613A" w:rsidRDefault="00885A9F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48A0" w14:textId="77777777" w:rsidR="00885A9F" w:rsidRPr="0066613A" w:rsidRDefault="00885A9F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8E5B5" w14:textId="77777777" w:rsidR="00885A9F" w:rsidRPr="0066613A" w:rsidRDefault="00885A9F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66613A">
              <w:rPr>
                <w:rFonts w:asciiTheme="minorHAnsi" w:hAnsiTheme="minorHAnsi"/>
              </w:rPr>
              <w:t>Requi</w:t>
            </w:r>
            <w:proofErr w:type="spellEnd"/>
            <w:r w:rsidRPr="0066613A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66613A">
              <w:rPr>
                <w:rFonts w:asciiTheme="minorHAnsi" w:hAnsiTheme="minorHAnsi"/>
              </w:rPr>
              <w:t>Ver-sion</w:t>
            </w:r>
            <w:proofErr w:type="spellEnd"/>
            <w:r w:rsidRPr="0066613A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14AD0" w14:textId="77777777" w:rsidR="00885A9F" w:rsidRPr="0066613A" w:rsidRDefault="00885A9F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596FE347" w14:textId="77777777" w:rsidR="00885A9F" w:rsidRPr="0066613A" w:rsidRDefault="00885A9F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F1334" w14:textId="77777777" w:rsidR="00885A9F" w:rsidRPr="00E424CA" w:rsidRDefault="00885A9F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187FCA" w:rsidRPr="00E424CA" w14:paraId="386141CA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4FD75" w14:textId="77777777" w:rsidR="00187FCA" w:rsidRPr="00E424CA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C657F" w14:textId="77777777" w:rsidR="00187FCA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826D3F">
              <w:rPr>
                <w:rFonts w:asciiTheme="minorHAnsi" w:hAnsiTheme="minorHAnsi"/>
                <w:b/>
              </w:rPr>
              <w:t>Headline</w:t>
            </w:r>
          </w:p>
          <w:p w14:paraId="38EE7382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Sendung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208CF" w14:textId="77777777" w:rsidR="00187FCA" w:rsidRPr="00E424CA" w:rsidRDefault="00187FC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8CB16" w14:textId="77777777" w:rsidR="00187FCA" w:rsidRPr="00E424CA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D552" w14:textId="77777777" w:rsidR="00187FCA" w:rsidRPr="00E424CA" w:rsidRDefault="00187FC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B8BD3" w14:textId="77777777" w:rsidR="00187FCA" w:rsidRPr="00E424CA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FD9BE" w14:textId="77777777" w:rsidR="00187FCA" w:rsidRPr="00E424CA" w:rsidRDefault="00187FC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826D3F" w:rsidRPr="00E424CA" w14:paraId="2C9E4FC8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5AE37" w14:textId="77777777" w:rsidR="00826D3F" w:rsidRPr="00E424CA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9208F" w14:textId="77777777" w:rsidR="00826D3F" w:rsidRPr="00324C07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324C07">
              <w:rPr>
                <w:rFonts w:asciiTheme="minorHAnsi" w:hAnsiTheme="minorHAnsi"/>
                <w:b/>
                <w:lang w:val="de-DE"/>
              </w:rPr>
              <w:t>Copy</w:t>
            </w:r>
            <w:proofErr w:type="spellEnd"/>
            <w:r w:rsidRPr="00324C07">
              <w:rPr>
                <w:rFonts w:asciiTheme="minorHAnsi" w:hAnsiTheme="minorHAnsi"/>
                <w:b/>
                <w:lang w:val="de-DE"/>
              </w:rPr>
              <w:t xml:space="preserve"> (?)</w:t>
            </w:r>
          </w:p>
          <w:p w14:paraId="03831114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826D3F">
              <w:rPr>
                <w:rFonts w:asciiTheme="minorHAnsi" w:hAnsiTheme="minorHAnsi"/>
                <w:lang w:val="de-DE"/>
              </w:rPr>
              <w:t>Ggfs.</w:t>
            </w:r>
            <w:r>
              <w:rPr>
                <w:rFonts w:asciiTheme="minorHAnsi" w:hAnsiTheme="minorHAnsi"/>
                <w:lang w:val="de-DE"/>
              </w:rPr>
              <w:t xml:space="preserve"> &lt;Sendung&gt; vom </w:t>
            </w:r>
            <w:proofErr w:type="spellStart"/>
            <w:r>
              <w:rPr>
                <w:rFonts w:asciiTheme="minorHAnsi" w:hAnsiTheme="minorHAnsi"/>
                <w:lang w:val="de-DE"/>
              </w:rPr>
              <w:t>xx.xx.xxxx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2DAF2" w14:textId="77777777" w:rsidR="00826D3F" w:rsidRPr="00826D3F" w:rsidRDefault="00826D3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55F8" w14:textId="77777777" w:rsidR="00826D3F" w:rsidRPr="00826D3F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D060E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DFD69" w14:textId="77777777" w:rsidR="00826D3F" w:rsidRPr="00826D3F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F7311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26D3F" w:rsidRPr="00E424CA" w14:paraId="0F0311E5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78831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826D3F">
              <w:rPr>
                <w:rFonts w:asciiTheme="minorHAnsi" w:hAnsiTheme="minorHAnsi"/>
                <w:lang w:val="de-DE"/>
              </w:rPr>
              <w:t>003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0A627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Live Stream Player</w:t>
            </w:r>
          </w:p>
          <w:p w14:paraId="7B5304A6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65661" w14:textId="77777777" w:rsidR="00826D3F" w:rsidRPr="00826D3F" w:rsidRDefault="00826D3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CADAB" w14:textId="77777777" w:rsidR="00826D3F" w:rsidRPr="00826D3F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Videoplayer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3835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C4736" w14:textId="77777777" w:rsidR="00826D3F" w:rsidRPr="00826D3F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4A322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26D3F" w:rsidRPr="00E424CA" w14:paraId="6874EAA8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2513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826D3F">
              <w:rPr>
                <w:rFonts w:asciiTheme="minorHAnsi" w:hAnsiTheme="minorHAnsi"/>
                <w:lang w:val="de-DE"/>
              </w:rPr>
              <w:t>004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F88C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26D3F">
              <w:rPr>
                <w:rFonts w:asciiTheme="minorHAnsi" w:hAnsiTheme="minorHAnsi"/>
                <w:b/>
                <w:lang w:val="de-DE"/>
              </w:rPr>
              <w:t>Sharing-Funktion</w:t>
            </w:r>
          </w:p>
          <w:p w14:paraId="7E1FDC40" w14:textId="77777777" w:rsidR="00826D3F" w:rsidRPr="00826D3F" w:rsidRDefault="005B17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öffnet sich ein </w:t>
            </w:r>
            <w:proofErr w:type="spellStart"/>
            <w:r>
              <w:rPr>
                <w:rFonts w:asciiTheme="minorHAnsi" w:hAnsiTheme="minorHAnsi"/>
                <w:lang w:val="de-DE"/>
              </w:rPr>
              <w:t>Overlay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. Auf dem </w:t>
            </w:r>
            <w:proofErr w:type="spellStart"/>
            <w:r>
              <w:rPr>
                <w:rFonts w:asciiTheme="minorHAnsi" w:hAnsiTheme="minorHAnsi"/>
                <w:lang w:val="de-DE"/>
              </w:rPr>
              <w:t>Overlay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sind jeweils Buttons für Facebook/</w:t>
            </w:r>
            <w:proofErr w:type="spellStart"/>
            <w:r>
              <w:rPr>
                <w:rFonts w:asciiTheme="minorHAnsi" w:hAnsiTheme="minorHAnsi"/>
                <w:lang w:val="de-DE"/>
              </w:rPr>
              <w:t>Twitter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teilen und ein Feld mit dem direkten Link zum Player.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16D17" w14:textId="77777777" w:rsidR="00826D3F" w:rsidRPr="00826D3F" w:rsidRDefault="00826D3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2C187" w14:textId="77777777" w:rsidR="00826D3F" w:rsidRPr="00826D3F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73E66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18754" w14:textId="77777777" w:rsidR="00826D3F" w:rsidRPr="00826D3F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164CE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26D3F" w:rsidRPr="00E424CA" w14:paraId="292E9D64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B153B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826D3F">
              <w:rPr>
                <w:rFonts w:asciiTheme="minorHAnsi" w:hAnsiTheme="minorHAnsi"/>
                <w:lang w:val="de-DE"/>
              </w:rPr>
              <w:t>005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A6F59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26D3F">
              <w:rPr>
                <w:rFonts w:asciiTheme="minorHAnsi" w:hAnsiTheme="minorHAnsi"/>
                <w:b/>
                <w:lang w:val="de-DE"/>
              </w:rPr>
              <w:t>Chatbereich</w:t>
            </w:r>
          </w:p>
          <w:p w14:paraId="079E66ED" w14:textId="77777777" w:rsidR="00826D3F" w:rsidRPr="00826D3F" w:rsidRDefault="00AA21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Abgesendete Chat Nachrichten werden angezeigt. Folgende Informationen werden zu einer einzelnen Nachricht angezeigt: Name, Datum, Uhrzeit und Nachricht.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F5169" w14:textId="77777777" w:rsidR="00826D3F" w:rsidRPr="00826D3F" w:rsidRDefault="00826D3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315A4" w14:textId="77777777" w:rsidR="00826D3F" w:rsidRPr="00826D3F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Chatwindow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20F05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6EF81" w14:textId="77777777" w:rsidR="00826D3F" w:rsidRPr="00826D3F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F2D04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26D3F" w:rsidRPr="00E424CA" w14:paraId="59BE9EC0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8BBDF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826D3F">
              <w:rPr>
                <w:rFonts w:asciiTheme="minorHAnsi" w:hAnsiTheme="minorHAnsi"/>
                <w:lang w:val="de-DE"/>
              </w:rPr>
              <w:t>006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C6334" w14:textId="77777777" w:rsid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26D3F">
              <w:rPr>
                <w:rFonts w:asciiTheme="minorHAnsi" w:hAnsiTheme="minorHAnsi"/>
                <w:b/>
                <w:lang w:val="de-DE"/>
              </w:rPr>
              <w:t>Button: Chat als Popup öffnen</w:t>
            </w:r>
          </w:p>
          <w:p w14:paraId="08E6B236" w14:textId="77777777" w:rsidR="00826D3F" w:rsidRPr="00826D3F" w:rsidRDefault="00AA21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öffnet der Chat in einem </w:t>
            </w:r>
            <w:proofErr w:type="spellStart"/>
            <w:r>
              <w:rPr>
                <w:rFonts w:asciiTheme="minorHAnsi" w:hAnsiTheme="minorHAnsi"/>
                <w:lang w:val="de-DE"/>
              </w:rPr>
              <w:t>seperaten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Popup Fenster. Genauere Beschreibung des Fensters, siehe unten.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F7FE3" w14:textId="77777777" w:rsidR="00826D3F" w:rsidRPr="00826D3F" w:rsidRDefault="00826D3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9D8C5" w14:textId="77777777" w:rsidR="00826D3F" w:rsidRPr="00826D3F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C4FA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A6244" w14:textId="77777777" w:rsidR="00826D3F" w:rsidRPr="00826D3F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8B46E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26D3F" w:rsidRPr="00E424CA" w14:paraId="6D4A6AE9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D0DD6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826D3F">
              <w:rPr>
                <w:rFonts w:asciiTheme="minorHAnsi" w:hAnsiTheme="minorHAnsi"/>
                <w:lang w:val="de-DE"/>
              </w:rPr>
              <w:t>007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8754D" w14:textId="77777777" w:rsid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826D3F">
              <w:rPr>
                <w:rFonts w:asciiTheme="minorHAnsi" w:hAnsiTheme="minorHAnsi"/>
                <w:b/>
              </w:rPr>
              <w:t>Input: Chat – Name</w:t>
            </w:r>
          </w:p>
          <w:p w14:paraId="3168EB68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BD152" w14:textId="77777777" w:rsidR="00826D3F" w:rsidRPr="00E424CA" w:rsidRDefault="00826D3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9F6C7" w14:textId="77777777" w:rsidR="00826D3F" w:rsidRPr="00E424CA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Inputfield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0EC8" w14:textId="77777777" w:rsidR="00826D3F" w:rsidRPr="00E424CA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CC401" w14:textId="77777777" w:rsidR="00826D3F" w:rsidRPr="00E424CA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840CA" w14:textId="77777777" w:rsidR="00826D3F" w:rsidRPr="00E424CA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826D3F" w:rsidRPr="00E424CA" w14:paraId="45820969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44B34" w14:textId="77777777" w:rsidR="00826D3F" w:rsidRPr="00E424CA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008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5ECB8" w14:textId="77777777" w:rsid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826D3F">
              <w:rPr>
                <w:rFonts w:asciiTheme="minorHAnsi" w:hAnsiTheme="minorHAnsi"/>
                <w:b/>
              </w:rPr>
              <w:t xml:space="preserve">Input: Chat – </w:t>
            </w:r>
            <w:proofErr w:type="spellStart"/>
            <w:r w:rsidRPr="00826D3F">
              <w:rPr>
                <w:rFonts w:asciiTheme="minorHAnsi" w:hAnsiTheme="minorHAnsi"/>
                <w:b/>
              </w:rPr>
              <w:t>Nachricht</w:t>
            </w:r>
            <w:proofErr w:type="spellEnd"/>
          </w:p>
          <w:p w14:paraId="3D873F16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C0C95" w14:textId="77777777" w:rsidR="00826D3F" w:rsidRPr="00E424CA" w:rsidRDefault="00826D3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5E95" w14:textId="77777777" w:rsidR="00826D3F" w:rsidRPr="00E424CA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Inputfield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86BA5" w14:textId="77777777" w:rsidR="00826D3F" w:rsidRPr="00E424CA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79F9" w14:textId="77777777" w:rsidR="00826D3F" w:rsidRPr="00E424CA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227EA" w14:textId="77777777" w:rsidR="00826D3F" w:rsidRPr="00E424CA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826D3F" w:rsidRPr="00E424CA" w14:paraId="4FF4C687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CCF9" w14:textId="77777777" w:rsidR="00826D3F" w:rsidRPr="00E424CA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009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73F66" w14:textId="77777777" w:rsid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826D3F">
              <w:rPr>
                <w:rFonts w:asciiTheme="minorHAnsi" w:hAnsiTheme="minorHAnsi"/>
                <w:b/>
              </w:rPr>
              <w:t xml:space="preserve">Button: Chat – </w:t>
            </w:r>
            <w:proofErr w:type="spellStart"/>
            <w:r w:rsidRPr="00826D3F">
              <w:rPr>
                <w:rFonts w:asciiTheme="minorHAnsi" w:hAnsiTheme="minorHAnsi"/>
                <w:b/>
              </w:rPr>
              <w:t>Absenden</w:t>
            </w:r>
            <w:proofErr w:type="spellEnd"/>
          </w:p>
          <w:p w14:paraId="5D282F2E" w14:textId="77777777" w:rsidR="00826D3F" w:rsidRPr="00826D3F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6CCC1" w14:textId="77777777" w:rsidR="00826D3F" w:rsidRPr="00E424CA" w:rsidRDefault="00826D3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9E82C" w14:textId="77777777" w:rsidR="00826D3F" w:rsidRPr="00E424CA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CB493" w14:textId="77777777" w:rsidR="00826D3F" w:rsidRPr="00E424CA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86E61" w14:textId="77777777" w:rsidR="00826D3F" w:rsidRPr="00E424CA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F4633" w14:textId="77777777" w:rsidR="00826D3F" w:rsidRPr="00E424CA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027367" w:rsidRPr="00E424CA" w14:paraId="2ECFB503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10520" w14:textId="77777777" w:rsidR="00027367" w:rsidRDefault="0002736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010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EA5E5" w14:textId="77777777" w:rsidR="00027367" w:rsidRPr="00521387" w:rsidRDefault="00EA1A4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521387">
              <w:rPr>
                <w:rFonts w:asciiTheme="minorHAnsi" w:hAnsiTheme="minorHAnsi"/>
                <w:b/>
                <w:lang w:val="de-DE"/>
              </w:rPr>
              <w:t>Modul: Mehr Informationen</w:t>
            </w:r>
          </w:p>
          <w:p w14:paraId="74AF7704" w14:textId="77777777" w:rsidR="00027367" w:rsidRDefault="0052138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Platz für beschreibenden Text und </w:t>
            </w:r>
            <w:r w:rsidRPr="00521387">
              <w:rPr>
                <w:rFonts w:asciiTheme="minorHAnsi" w:hAnsiTheme="minorHAnsi"/>
                <w:lang w:val="de-DE"/>
              </w:rPr>
              <w:t>zusätzl</w:t>
            </w:r>
            <w:r>
              <w:rPr>
                <w:rFonts w:asciiTheme="minorHAnsi" w:hAnsiTheme="minorHAnsi"/>
                <w:lang w:val="de-DE"/>
              </w:rPr>
              <w:t>iche Informationen (Links etc.).</w:t>
            </w:r>
          </w:p>
          <w:p w14:paraId="768F1309" w14:textId="61C00CFE" w:rsidR="00521387" w:rsidRPr="00521387" w:rsidRDefault="0052138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Außerdem werden alle Beiträge der aktuellen Sendung angezeigt, mit Vorschaubild, Überschrift, Kategorie und beschreibendem Text.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A4018" w14:textId="77777777" w:rsidR="00027367" w:rsidRPr="00521387" w:rsidRDefault="0002736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9D46C" w14:textId="77777777" w:rsidR="00027367" w:rsidRPr="00521387" w:rsidRDefault="0002736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72F2A" w14:textId="77777777" w:rsidR="00027367" w:rsidRPr="00521387" w:rsidRDefault="0002736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48E2" w14:textId="77777777" w:rsidR="00027367" w:rsidRPr="00521387" w:rsidRDefault="0002736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DCBC8" w14:textId="77777777" w:rsidR="00027367" w:rsidRPr="00521387" w:rsidRDefault="0002736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26D3F" w:rsidRPr="00E424CA" w14:paraId="4A2D9643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00981" w14:textId="77777777" w:rsidR="00826D3F" w:rsidRPr="00521387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521387">
              <w:rPr>
                <w:rFonts w:asciiTheme="minorHAnsi" w:hAnsiTheme="minorHAnsi"/>
                <w:lang w:val="de-DE"/>
              </w:rPr>
              <w:lastRenderedPageBreak/>
              <w:t>010</w:t>
            </w:r>
            <w:r w:rsidR="00027367" w:rsidRPr="00521387">
              <w:rPr>
                <w:rFonts w:asciiTheme="minorHAnsi" w:hAnsiTheme="minorHAnsi"/>
                <w:lang w:val="de-DE"/>
              </w:rPr>
              <w:t>-1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99CC4" w14:textId="77777777" w:rsidR="00826D3F" w:rsidRPr="00521387" w:rsidRDefault="00826D3F" w:rsidP="00EA1A4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521387">
              <w:rPr>
                <w:rFonts w:asciiTheme="minorHAnsi" w:hAnsiTheme="minorHAnsi"/>
                <w:b/>
                <w:lang w:val="de-DE"/>
              </w:rPr>
              <w:t xml:space="preserve">Headline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FCB44" w14:textId="77777777" w:rsidR="00826D3F" w:rsidRPr="00521387" w:rsidRDefault="00826D3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5D527" w14:textId="77777777" w:rsidR="00826D3F" w:rsidRPr="00521387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521387"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F371F" w14:textId="77777777" w:rsidR="00826D3F" w:rsidRPr="00521387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28724" w14:textId="77777777" w:rsidR="00826D3F" w:rsidRPr="00521387" w:rsidRDefault="00AA21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521387"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7329D" w14:textId="77777777" w:rsidR="00826D3F" w:rsidRPr="00521387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26D3F" w:rsidRPr="00E424CA" w14:paraId="3AF18C50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A7163" w14:textId="77777777" w:rsidR="00826D3F" w:rsidRPr="00521387" w:rsidRDefault="0002736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521387">
              <w:rPr>
                <w:rFonts w:asciiTheme="minorHAnsi" w:hAnsiTheme="minorHAnsi"/>
                <w:lang w:val="de-DE"/>
              </w:rPr>
              <w:t>010-2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D622" w14:textId="77777777" w:rsidR="00826D3F" w:rsidRPr="00521387" w:rsidRDefault="00EA1A4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521387">
              <w:rPr>
                <w:rFonts w:asciiTheme="minorHAnsi" w:hAnsiTheme="minorHAnsi"/>
                <w:b/>
                <w:lang w:val="de-DE"/>
              </w:rPr>
              <w:t>Copy</w:t>
            </w:r>
            <w:proofErr w:type="spellEnd"/>
          </w:p>
          <w:p w14:paraId="497F90CC" w14:textId="77777777" w:rsidR="00826D3F" w:rsidRPr="00521387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2AFA9" w14:textId="77777777" w:rsidR="00826D3F" w:rsidRPr="00521387" w:rsidRDefault="00826D3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9C029" w14:textId="77777777" w:rsidR="00826D3F" w:rsidRPr="00521387" w:rsidRDefault="00CF534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521387">
              <w:rPr>
                <w:rFonts w:asciiTheme="minorHAnsi" w:hAnsiTheme="minorHAnsi"/>
                <w:lang w:val="de-DE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DAF9A" w14:textId="77777777" w:rsidR="00826D3F" w:rsidRPr="00521387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5E17" w14:textId="77777777" w:rsidR="00826D3F" w:rsidRPr="00521387" w:rsidRDefault="00EA1A4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521387"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48C91" w14:textId="77777777" w:rsidR="00826D3F" w:rsidRPr="00521387" w:rsidRDefault="00826D3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521387" w:rsidRPr="00E424CA" w14:paraId="14642E79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0BB3F" w14:textId="6257A535" w:rsidR="00521387" w:rsidRPr="00521387" w:rsidRDefault="0052138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010-3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9C682" w14:textId="77777777" w:rsidR="00521387" w:rsidRDefault="0052138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Beiträge der Sendung</w:t>
            </w:r>
          </w:p>
          <w:p w14:paraId="48FC4ABC" w14:textId="35DA7285" w:rsidR="00521387" w:rsidRPr="00521387" w:rsidRDefault="0052138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Werden als Vorschau angezeigt, mit Bild, Titel, </w:t>
            </w:r>
            <w:proofErr w:type="spellStart"/>
            <w:r>
              <w:rPr>
                <w:rFonts w:asciiTheme="minorHAnsi" w:hAnsiTheme="minorHAnsi"/>
                <w:lang w:val="de-DE"/>
              </w:rPr>
              <w:t>Kategorieeinordnung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und kurzem Text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BE8E3" w14:textId="77777777" w:rsidR="00521387" w:rsidRPr="00521387" w:rsidRDefault="0052138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21718" w14:textId="77777777" w:rsidR="00521387" w:rsidRPr="00521387" w:rsidRDefault="0052138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CA44" w14:textId="77777777" w:rsidR="00521387" w:rsidRPr="00521387" w:rsidRDefault="0052138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83E50" w14:textId="77777777" w:rsidR="00521387" w:rsidRPr="00521387" w:rsidRDefault="0052138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B51F6" w14:textId="77777777" w:rsidR="00521387" w:rsidRPr="00521387" w:rsidRDefault="0052138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5FA0B9A5" w14:textId="0FF1446B" w:rsidR="00324C07" w:rsidRDefault="00324C07">
      <w:pPr>
        <w:rPr>
          <w:rFonts w:asciiTheme="majorHAnsi" w:hAnsiTheme="majorHAnsi"/>
          <w:b/>
          <w:kern w:val="36"/>
          <w:sz w:val="48"/>
          <w:szCs w:val="20"/>
          <w:lang w:eastAsia="de-DE"/>
        </w:rPr>
      </w:pPr>
      <w:r>
        <w:rPr>
          <w:rFonts w:asciiTheme="majorHAnsi" w:hAnsiTheme="majorHAnsi"/>
        </w:rPr>
        <w:br w:type="page"/>
      </w:r>
    </w:p>
    <w:p w14:paraId="33FECDF4" w14:textId="14AFFCF0" w:rsidR="00324C07" w:rsidRPr="00826D3F" w:rsidRDefault="005639F4" w:rsidP="005639F4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 xml:space="preserve">Spezifikation: Live Stream </w:t>
      </w:r>
      <w:r w:rsidR="00324C07">
        <w:rPr>
          <w:rFonts w:asciiTheme="majorHAnsi" w:hAnsiTheme="majorHAnsi"/>
          <w:lang w:val="de-DE"/>
        </w:rPr>
        <w:t>Chat-Popup-Fenster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324C07" w:rsidRPr="00E424CA" w14:paraId="276D0580" w14:textId="77777777" w:rsidTr="00FF56D8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FC967" w14:textId="77777777" w:rsidR="00324C07" w:rsidRPr="00826D3F" w:rsidRDefault="00324C07" w:rsidP="00FF56D8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826D3F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314E645D" w14:textId="77777777" w:rsidR="00324C07" w:rsidRPr="00826D3F" w:rsidRDefault="00324C07" w:rsidP="00FF56D8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1C78BE71" w14:textId="77777777" w:rsidR="00324C07" w:rsidRPr="00E424CA" w:rsidRDefault="00324C07" w:rsidP="00324C07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885A9F" w:rsidRPr="00E424CA" w14:paraId="43ED5D7C" w14:textId="77777777" w:rsidTr="00FF56D8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EBEB4" w14:textId="77777777" w:rsidR="00885A9F" w:rsidRPr="0066613A" w:rsidRDefault="00885A9F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6EE70" w14:textId="77777777" w:rsidR="00885A9F" w:rsidRPr="0066613A" w:rsidRDefault="00885A9F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CF4F9" w14:textId="77777777" w:rsidR="00013D8D" w:rsidRDefault="00013D8D" w:rsidP="00013D8D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14:paraId="6505F981" w14:textId="1470F70A" w:rsidR="00885A9F" w:rsidRPr="0066613A" w:rsidRDefault="00885A9F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5" w:name="_GoBack"/>
            <w:bookmarkEnd w:id="5"/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BA42" w14:textId="77777777" w:rsidR="00885A9F" w:rsidRPr="0066613A" w:rsidRDefault="00885A9F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33B23" w14:textId="77777777" w:rsidR="00885A9F" w:rsidRPr="0066613A" w:rsidRDefault="00885A9F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66613A">
              <w:rPr>
                <w:rFonts w:asciiTheme="minorHAnsi" w:hAnsiTheme="minorHAnsi"/>
              </w:rPr>
              <w:t>Requi</w:t>
            </w:r>
            <w:proofErr w:type="spellEnd"/>
            <w:r w:rsidRPr="0066613A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66613A">
              <w:rPr>
                <w:rFonts w:asciiTheme="minorHAnsi" w:hAnsiTheme="minorHAnsi"/>
              </w:rPr>
              <w:t>Ver-sion</w:t>
            </w:r>
            <w:proofErr w:type="spellEnd"/>
            <w:r w:rsidRPr="0066613A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07A4B" w14:textId="77777777" w:rsidR="00885A9F" w:rsidRPr="0066613A" w:rsidRDefault="00885A9F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52705B26" w14:textId="77777777" w:rsidR="00885A9F" w:rsidRPr="0066613A" w:rsidRDefault="00885A9F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59AB8" w14:textId="77777777" w:rsidR="00885A9F" w:rsidRPr="00E424CA" w:rsidRDefault="00885A9F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324C07" w:rsidRPr="00E424CA" w14:paraId="043F9BB9" w14:textId="77777777" w:rsidTr="00FF56D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83352" w14:textId="77777777" w:rsidR="00324C07" w:rsidRPr="00E424CA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57907" w14:textId="77777777" w:rsidR="00324C07" w:rsidRPr="00324C07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Popup-</w:t>
            </w:r>
            <w:proofErr w:type="spellStart"/>
            <w:r>
              <w:rPr>
                <w:rFonts w:asciiTheme="minorHAnsi" w:hAnsiTheme="minorHAnsi"/>
                <w:b/>
              </w:rPr>
              <w:t>Fenster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0C9C7" w14:textId="77777777" w:rsidR="00324C07" w:rsidRPr="00E424CA" w:rsidRDefault="00324C07" w:rsidP="00FF56D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98EAA" w14:textId="77777777" w:rsidR="00324C07" w:rsidRPr="00E424CA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F283" w14:textId="77777777" w:rsidR="00324C07" w:rsidRPr="00E424CA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E74DE" w14:textId="77777777" w:rsidR="00324C07" w:rsidRPr="00E424CA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623FE" w14:textId="77777777" w:rsidR="00324C07" w:rsidRPr="00E424CA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324C07" w:rsidRPr="00E424CA" w14:paraId="2A06B5AF" w14:textId="77777777" w:rsidTr="00FF56D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5B085" w14:textId="77777777" w:rsidR="00324C07" w:rsidRPr="00826D3F" w:rsidRDefault="0002736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1AD83" w14:textId="77777777" w:rsidR="00324C07" w:rsidRPr="00826D3F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26D3F">
              <w:rPr>
                <w:rFonts w:asciiTheme="minorHAnsi" w:hAnsiTheme="minorHAnsi"/>
                <w:b/>
                <w:lang w:val="de-DE"/>
              </w:rPr>
              <w:t>Chatbereich</w:t>
            </w:r>
          </w:p>
          <w:p w14:paraId="5ABA7A91" w14:textId="77777777" w:rsidR="00324C07" w:rsidRPr="00826D3F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Abgesendete Chat Nachrichten werden angezeigt. Folgende Informationen werden zu einer einzelnen Nachricht angezeigt: Name, Datum, Uhrzeit und Nachricht.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EFCE" w14:textId="77777777" w:rsidR="00324C07" w:rsidRPr="00826D3F" w:rsidRDefault="00324C07" w:rsidP="00FF56D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89798" w14:textId="77777777" w:rsidR="00324C07" w:rsidRPr="00826D3F" w:rsidRDefault="00CF534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Chatwindow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C48F4" w14:textId="77777777" w:rsidR="00324C07" w:rsidRPr="00826D3F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7B552" w14:textId="77777777" w:rsidR="00324C07" w:rsidRPr="00826D3F" w:rsidRDefault="00CF534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3EE37" w14:textId="77777777" w:rsidR="00324C07" w:rsidRPr="00826D3F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324C07" w:rsidRPr="00E424CA" w14:paraId="6C2E16EE" w14:textId="77777777" w:rsidTr="00FF56D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4BE3C" w14:textId="77777777" w:rsidR="00324C07" w:rsidRPr="00826D3F" w:rsidRDefault="0002736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2DE76" w14:textId="77777777" w:rsidR="00324C07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826D3F">
              <w:rPr>
                <w:rFonts w:asciiTheme="minorHAnsi" w:hAnsiTheme="minorHAnsi"/>
                <w:b/>
              </w:rPr>
              <w:t>Input: Chat – Name</w:t>
            </w:r>
          </w:p>
          <w:p w14:paraId="4C0D2677" w14:textId="77777777" w:rsidR="00324C07" w:rsidRPr="00826D3F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975A7" w14:textId="77777777" w:rsidR="00324C07" w:rsidRPr="00E424CA" w:rsidRDefault="00324C07" w:rsidP="00FF56D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35A04" w14:textId="77777777" w:rsidR="00324C07" w:rsidRPr="00E424CA" w:rsidRDefault="00CF534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Inputfield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116D5" w14:textId="77777777" w:rsidR="00324C07" w:rsidRPr="00E424CA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B8E0" w14:textId="77777777" w:rsidR="00324C07" w:rsidRPr="00E424CA" w:rsidRDefault="00CF534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25EDE" w14:textId="77777777" w:rsidR="00324C07" w:rsidRPr="00E424CA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324C07" w:rsidRPr="00E424CA" w14:paraId="0998B683" w14:textId="77777777" w:rsidTr="00FF56D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28FB6" w14:textId="77777777" w:rsidR="00324C07" w:rsidRPr="00E424CA" w:rsidRDefault="0002736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01EA6" w14:textId="77777777" w:rsidR="00324C07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826D3F">
              <w:rPr>
                <w:rFonts w:asciiTheme="minorHAnsi" w:hAnsiTheme="minorHAnsi"/>
                <w:b/>
              </w:rPr>
              <w:t xml:space="preserve">Input: Chat – </w:t>
            </w:r>
            <w:proofErr w:type="spellStart"/>
            <w:r w:rsidRPr="00826D3F">
              <w:rPr>
                <w:rFonts w:asciiTheme="minorHAnsi" w:hAnsiTheme="minorHAnsi"/>
                <w:b/>
              </w:rPr>
              <w:t>Nachricht</w:t>
            </w:r>
            <w:proofErr w:type="spellEnd"/>
          </w:p>
          <w:p w14:paraId="12647E81" w14:textId="77777777" w:rsidR="00324C07" w:rsidRPr="00826D3F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5D72E" w14:textId="77777777" w:rsidR="00324C07" w:rsidRPr="00E424CA" w:rsidRDefault="00324C07" w:rsidP="00FF56D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CE204" w14:textId="77777777" w:rsidR="00324C07" w:rsidRPr="00E424CA" w:rsidRDefault="00CF534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Inputfield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9948" w14:textId="77777777" w:rsidR="00324C07" w:rsidRPr="00E424CA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0333B" w14:textId="77777777" w:rsidR="00324C07" w:rsidRPr="00E424CA" w:rsidRDefault="00CF534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A0A45" w14:textId="77777777" w:rsidR="00324C07" w:rsidRPr="00E424CA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324C07" w:rsidRPr="00E424CA" w14:paraId="6A876EC7" w14:textId="77777777" w:rsidTr="00FF56D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E70F8" w14:textId="77777777" w:rsidR="00324C07" w:rsidRPr="00E424CA" w:rsidRDefault="0002736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A878" w14:textId="77777777" w:rsidR="00324C07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826D3F">
              <w:rPr>
                <w:rFonts w:asciiTheme="minorHAnsi" w:hAnsiTheme="minorHAnsi"/>
                <w:b/>
              </w:rPr>
              <w:t xml:space="preserve">Button: Chat – </w:t>
            </w:r>
            <w:proofErr w:type="spellStart"/>
            <w:r w:rsidRPr="00826D3F">
              <w:rPr>
                <w:rFonts w:asciiTheme="minorHAnsi" w:hAnsiTheme="minorHAnsi"/>
                <w:b/>
              </w:rPr>
              <w:t>Absenden</w:t>
            </w:r>
            <w:proofErr w:type="spellEnd"/>
          </w:p>
          <w:p w14:paraId="3E2BDD49" w14:textId="77777777" w:rsidR="00324C07" w:rsidRPr="00826D3F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4FD41" w14:textId="77777777" w:rsidR="00324C07" w:rsidRPr="00E424CA" w:rsidRDefault="00324C07" w:rsidP="00FF56D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48840" w14:textId="77777777" w:rsidR="00324C07" w:rsidRPr="00E424CA" w:rsidRDefault="00CF534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BA65E" w14:textId="77777777" w:rsidR="00324C07" w:rsidRPr="00E424CA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A1095" w14:textId="77777777" w:rsidR="00324C07" w:rsidRPr="00E424CA" w:rsidRDefault="00CF534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AF2F5" w14:textId="77777777" w:rsidR="00324C07" w:rsidRPr="00E424CA" w:rsidRDefault="00324C07" w:rsidP="00FF56D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</w:tbl>
    <w:p w14:paraId="68B1B6F6" w14:textId="77777777" w:rsidR="00324C07" w:rsidRPr="00E424CA" w:rsidRDefault="00324C07" w:rsidP="00324C07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04C4E013" w14:textId="77777777" w:rsidR="00710BBB" w:rsidRPr="00E424CA" w:rsidRDefault="003B233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351D0860" w14:textId="77777777" w:rsidTr="00910D0C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4F12D" w14:textId="77777777" w:rsidR="00910D0C" w:rsidRPr="00521387" w:rsidRDefault="00910D0C" w:rsidP="00910D0C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6" w:name="_TOC468"/>
            <w:bookmarkStart w:id="7" w:name="TOC209581477"/>
            <w:bookmarkEnd w:id="6"/>
            <w:bookmarkEnd w:id="7"/>
            <w:proofErr w:type="spellStart"/>
            <w:r w:rsidRPr="00521387">
              <w:rPr>
                <w:rFonts w:asciiTheme="majorHAnsi" w:hAnsiTheme="majorHAnsi"/>
                <w:lang w:val="de-DE"/>
              </w:rPr>
              <w:t>Responsive</w:t>
            </w:r>
            <w:proofErr w:type="spellEnd"/>
            <w:r w:rsidRPr="00521387">
              <w:rPr>
                <w:rFonts w:asciiTheme="minorHAnsi" w:hAnsiTheme="minorHAnsi"/>
                <w:lang w:val="de-DE"/>
              </w:rPr>
              <w:t xml:space="preserve"> </w:t>
            </w:r>
            <w:r w:rsidRPr="00521387">
              <w:rPr>
                <w:rFonts w:asciiTheme="majorHAnsi" w:hAnsiTheme="majorHAnsi"/>
                <w:lang w:val="de-DE"/>
              </w:rPr>
              <w:t>Design</w:t>
            </w:r>
          </w:p>
          <w:p w14:paraId="77350EA1" w14:textId="77777777" w:rsidR="00710BBB" w:rsidRPr="00521387" w:rsidRDefault="00992940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b w:val="0"/>
                <w:lang w:val="de-DE"/>
              </w:rPr>
            </w:pPr>
            <w:r w:rsidRPr="00521387">
              <w:rPr>
                <w:rFonts w:asciiTheme="minorHAnsi" w:hAnsiTheme="minorHAnsi"/>
                <w:b w:val="0"/>
                <w:lang w:val="de-DE"/>
              </w:rPr>
              <w:t>Über zwei Tabs kann zwischen Informationen zu den Themen der Sendung und dem Chat gewechselt werden.</w:t>
            </w:r>
          </w:p>
          <w:p w14:paraId="497F3B09" w14:textId="77777777" w:rsidR="00992940" w:rsidRPr="00521387" w:rsidRDefault="00992940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b w:val="0"/>
                <w:lang w:val="de-DE"/>
              </w:rPr>
            </w:pPr>
            <w:r w:rsidRPr="00521387">
              <w:rPr>
                <w:rFonts w:asciiTheme="minorHAnsi" w:hAnsiTheme="minorHAnsi"/>
                <w:b w:val="0"/>
                <w:lang w:val="de-DE"/>
              </w:rPr>
              <w:t xml:space="preserve">Das Drehen des </w:t>
            </w:r>
            <w:proofErr w:type="spellStart"/>
            <w:r w:rsidRPr="00521387">
              <w:rPr>
                <w:rFonts w:asciiTheme="minorHAnsi" w:hAnsiTheme="minorHAnsi"/>
                <w:b w:val="0"/>
                <w:lang w:val="de-DE"/>
              </w:rPr>
              <w:t>Smartphones</w:t>
            </w:r>
            <w:proofErr w:type="spellEnd"/>
            <w:r w:rsidRPr="00521387">
              <w:rPr>
                <w:rFonts w:asciiTheme="minorHAnsi" w:hAnsiTheme="minorHAnsi"/>
                <w:b w:val="0"/>
                <w:lang w:val="de-DE"/>
              </w:rPr>
              <w:t xml:space="preserve"> vergrößert den </w:t>
            </w:r>
            <w:proofErr w:type="spellStart"/>
            <w:r w:rsidRPr="00521387">
              <w:rPr>
                <w:rFonts w:asciiTheme="minorHAnsi" w:hAnsiTheme="minorHAnsi"/>
                <w:b w:val="0"/>
                <w:lang w:val="de-DE"/>
              </w:rPr>
              <w:t>Livestream</w:t>
            </w:r>
            <w:proofErr w:type="spellEnd"/>
            <w:r w:rsidRPr="00521387">
              <w:rPr>
                <w:rFonts w:asciiTheme="minorHAnsi" w:hAnsiTheme="minorHAnsi"/>
                <w:b w:val="0"/>
                <w:lang w:val="de-DE"/>
              </w:rPr>
              <w:t xml:space="preserve"> bildschirmfüllend.</w:t>
            </w:r>
          </w:p>
          <w:p w14:paraId="3108AE8C" w14:textId="77777777" w:rsidR="00992940" w:rsidRPr="00521387" w:rsidRDefault="00992940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b w:val="0"/>
                <w:lang w:val="de-DE"/>
              </w:rPr>
            </w:pPr>
            <w:r w:rsidRPr="00521387">
              <w:rPr>
                <w:rFonts w:asciiTheme="minorHAnsi" w:hAnsiTheme="minorHAnsi"/>
                <w:b w:val="0"/>
                <w:lang w:val="de-DE"/>
              </w:rPr>
              <w:t>Der Chatverlauf kann gesamten Bildschirm vergrößert werden.</w:t>
            </w:r>
          </w:p>
        </w:tc>
      </w:tr>
    </w:tbl>
    <w:p w14:paraId="35D72AB6" w14:textId="77777777" w:rsidR="00710BBB" w:rsidRPr="00E424CA" w:rsidRDefault="003B233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1A8E47CF" w14:textId="77777777" w:rsidR="00710BBB" w:rsidRPr="00E424CA" w:rsidRDefault="003B233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5162369E" w14:textId="77777777" w:rsidTr="007F7ED6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592CF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E424CA">
              <w:rPr>
                <w:rFonts w:asciiTheme="majorHAnsi" w:hAnsiTheme="majorHAnsi"/>
              </w:rPr>
              <w:t>Design</w:t>
            </w:r>
          </w:p>
          <w:p w14:paraId="56BDFB65" w14:textId="77777777" w:rsidR="00710BBB" w:rsidRPr="00E424CA" w:rsidRDefault="003B233B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3FD63EF0" w14:textId="77777777" w:rsidR="00710BBB" w:rsidRPr="00E424CA" w:rsidRDefault="003B233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19395A7A" w14:textId="77777777" w:rsidR="00710BBB" w:rsidRPr="00E424CA" w:rsidRDefault="007F7ED6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  <w:r w:rsidRPr="00E424CA">
        <w:rPr>
          <w:rFonts w:asciiTheme="minorHAnsi" w:hAnsiTheme="minorHAnsi"/>
        </w:rPr>
        <w:br w:type="page"/>
      </w:r>
    </w:p>
    <w:p w14:paraId="4850B344" w14:textId="77777777" w:rsidR="00CA1D60" w:rsidRDefault="00CA1D60" w:rsidP="00CA1D60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8" w:name="_TOC510"/>
      <w:bookmarkStart w:id="9" w:name="TOC209581478"/>
      <w:bookmarkStart w:id="10" w:name="_TOC639"/>
      <w:bookmarkStart w:id="11" w:name="TOC209581482"/>
      <w:bookmarkStart w:id="12" w:name="_TOC651"/>
      <w:bookmarkStart w:id="13" w:name="TOC209581483"/>
      <w:bookmarkEnd w:id="8"/>
      <w:bookmarkEnd w:id="9"/>
      <w:bookmarkEnd w:id="10"/>
      <w:bookmarkEnd w:id="11"/>
      <w:bookmarkEnd w:id="12"/>
      <w:bookmarkEnd w:id="13"/>
      <w:proofErr w:type="spellStart"/>
      <w:r>
        <w:rPr>
          <w:rFonts w:asciiTheme="majorHAnsi" w:hAnsiTheme="majorHAnsi"/>
        </w:rPr>
        <w:lastRenderedPageBreak/>
        <w:t>Änderungsverlauf</w:t>
      </w:r>
      <w:proofErr w:type="spellEnd"/>
    </w:p>
    <w:tbl>
      <w:tblPr>
        <w:tblW w:w="10200" w:type="dxa"/>
        <w:tblInd w:w="-851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98"/>
        <w:gridCol w:w="1133"/>
        <w:gridCol w:w="6800"/>
        <w:gridCol w:w="1269"/>
      </w:tblGrid>
      <w:tr w:rsidR="00CA1D60" w14:paraId="217FBF09" w14:textId="77777777" w:rsidTr="00CA1D60">
        <w:trPr>
          <w:cantSplit/>
          <w:trHeight w:val="35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A1357" w14:textId="77777777" w:rsidR="00CA1D60" w:rsidRDefault="00CA1D60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4D010" w14:textId="77777777" w:rsidR="00CA1D60" w:rsidRDefault="00CA1D60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EDF64" w14:textId="77777777" w:rsidR="00CA1D60" w:rsidRDefault="00CA1D60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Reason For Changes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CB02E" w14:textId="77777777" w:rsidR="00CA1D60" w:rsidRDefault="00CA1D60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Version</w:t>
            </w:r>
          </w:p>
        </w:tc>
      </w:tr>
      <w:tr w:rsidR="00CA1D60" w14:paraId="4D7798F5" w14:textId="77777777" w:rsidTr="00CA1D60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08C71" w14:textId="77777777" w:rsidR="00CA1D60" w:rsidRDefault="00CA1D6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8B287" w14:textId="77777777" w:rsidR="00CA1D60" w:rsidRDefault="00CA1D60" w:rsidP="00515A5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515A5E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.06.13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5B8F7" w14:textId="77777777" w:rsidR="00CA1D60" w:rsidRPr="004D7DE5" w:rsidRDefault="00CA1D6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 w:rsidRPr="004D7DE5">
              <w:rPr>
                <w:rFonts w:asciiTheme="minorHAnsi" w:hAnsiTheme="minorHAnsi"/>
                <w:lang w:val="de-DE"/>
              </w:rPr>
              <w:t>Änderungen Konzept</w:t>
            </w:r>
            <w:r w:rsidR="004D7DE5" w:rsidRPr="004D7DE5">
              <w:rPr>
                <w:rFonts w:asciiTheme="minorHAnsi" w:hAnsiTheme="minorHAnsi"/>
                <w:lang w:val="de-DE"/>
              </w:rPr>
              <w:t xml:space="preserve"> nach Besprechung am 11.06.13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59FFD" w14:textId="77777777" w:rsidR="00CA1D60" w:rsidRDefault="00CA1D6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</w:t>
            </w:r>
          </w:p>
        </w:tc>
      </w:tr>
      <w:tr w:rsidR="00CA1D60" w14:paraId="6DB21E56" w14:textId="77777777" w:rsidTr="00CA1D60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3C600" w14:textId="77777777" w:rsidR="00CA1D60" w:rsidRDefault="00CA1D6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9D0E" w14:textId="77777777" w:rsidR="00CA1D60" w:rsidRDefault="00CA1D6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FE9F" w14:textId="77777777" w:rsidR="00CA1D60" w:rsidRDefault="00CA1D6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0E7F" w14:textId="77777777" w:rsidR="00CA1D60" w:rsidRDefault="00CA1D6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6542C15A" w14:textId="77777777" w:rsidR="00CA1D60" w:rsidRDefault="00CA1D60" w:rsidP="00CA1D60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4D007A21" w14:textId="77777777" w:rsidR="00CA1D60" w:rsidRDefault="00CA1D60" w:rsidP="00CA1D60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265A1510" w14:textId="77777777" w:rsidR="00CA1D60" w:rsidRDefault="00CA1D60" w:rsidP="00CA1D60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eastAsia="Times New Roman" w:hAnsiTheme="minorHAnsi"/>
          <w:color w:val="auto"/>
          <w:sz w:val="20"/>
        </w:rPr>
      </w:pPr>
    </w:p>
    <w:p w14:paraId="68E6CED1" w14:textId="77777777" w:rsidR="00CA1D60" w:rsidRDefault="00CA1D60" w:rsidP="00CA1D60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inorHAnsi" w:eastAsia="Times New Roman" w:hAnsiTheme="minorHAnsi"/>
          <w:color w:val="auto"/>
          <w:sz w:val="20"/>
        </w:rPr>
      </w:pPr>
    </w:p>
    <w:p w14:paraId="7999171E" w14:textId="77777777" w:rsidR="00710BBB" w:rsidRPr="00E424CA" w:rsidRDefault="003B233B" w:rsidP="00CA1D60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inorHAnsi" w:eastAsia="Times New Roman" w:hAnsiTheme="minorHAnsi"/>
          <w:color w:val="auto"/>
          <w:sz w:val="20"/>
        </w:rPr>
      </w:pPr>
    </w:p>
    <w:sectPr w:rsidR="00710BBB" w:rsidRPr="00E424CA" w:rsidSect="00710BBB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4E361" w14:textId="77777777" w:rsidR="003B233B" w:rsidRDefault="003B233B">
      <w:r>
        <w:separator/>
      </w:r>
    </w:p>
  </w:endnote>
  <w:endnote w:type="continuationSeparator" w:id="0">
    <w:p w14:paraId="0958D666" w14:textId="77777777" w:rsidR="003B233B" w:rsidRDefault="003B2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Bold">
    <w:panose1 w:val="02040803050406030204"/>
    <w:charset w:val="00"/>
    <w:family w:val="auto"/>
    <w:pitch w:val="variable"/>
    <w:sig w:usb0="00000003" w:usb1="00000000" w:usb2="00000000" w:usb3="00000000" w:csb0="00000001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A1002AE7" w:usb1="C0000063" w:usb2="00000038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F589E" w14:textId="77777777" w:rsidR="00710BBB" w:rsidRDefault="003B233B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DC91D" w14:textId="77777777" w:rsidR="00710BBB" w:rsidRDefault="003B233B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05706" w14:textId="77777777" w:rsidR="003B233B" w:rsidRDefault="003B233B">
      <w:r>
        <w:separator/>
      </w:r>
    </w:p>
  </w:footnote>
  <w:footnote w:type="continuationSeparator" w:id="0">
    <w:p w14:paraId="0FD10F5D" w14:textId="77777777" w:rsidR="003B233B" w:rsidRDefault="003B2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9D7D5" w14:textId="77777777" w:rsidR="00710BBB" w:rsidRDefault="003B233B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F02D1" w14:textId="77777777" w:rsidR="00710BBB" w:rsidRDefault="003B233B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embedSystemFonts/>
  <w:bordersDoNotSurroundHeader/>
  <w:bordersDoNotSurroundFooter/>
  <w:proofState w:spelling="clean" w:grammar="clean"/>
  <w:attachedTemplate r:id="rId1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0C"/>
    <w:rsid w:val="00013D8D"/>
    <w:rsid w:val="00027367"/>
    <w:rsid w:val="00187FCA"/>
    <w:rsid w:val="00203CC1"/>
    <w:rsid w:val="0024331B"/>
    <w:rsid w:val="002D134D"/>
    <w:rsid w:val="00324C07"/>
    <w:rsid w:val="003B233B"/>
    <w:rsid w:val="004D7DE5"/>
    <w:rsid w:val="00515A5E"/>
    <w:rsid w:val="00521387"/>
    <w:rsid w:val="005639F4"/>
    <w:rsid w:val="005B17F0"/>
    <w:rsid w:val="005D5795"/>
    <w:rsid w:val="005F3EB3"/>
    <w:rsid w:val="00746B34"/>
    <w:rsid w:val="00772DC0"/>
    <w:rsid w:val="007F7ED6"/>
    <w:rsid w:val="00826D3F"/>
    <w:rsid w:val="00885A9F"/>
    <w:rsid w:val="00910D0C"/>
    <w:rsid w:val="00953C59"/>
    <w:rsid w:val="00985BC4"/>
    <w:rsid w:val="00992940"/>
    <w:rsid w:val="00994DF0"/>
    <w:rsid w:val="00A05329"/>
    <w:rsid w:val="00A12E0B"/>
    <w:rsid w:val="00AA21C0"/>
    <w:rsid w:val="00B57A96"/>
    <w:rsid w:val="00B87F46"/>
    <w:rsid w:val="00CA1D60"/>
    <w:rsid w:val="00CB5AF5"/>
    <w:rsid w:val="00CB71F0"/>
    <w:rsid w:val="00CF5347"/>
    <w:rsid w:val="00D322E2"/>
    <w:rsid w:val="00DD0F41"/>
    <w:rsid w:val="00DD3FB7"/>
    <w:rsid w:val="00E010A3"/>
    <w:rsid w:val="00E25E9C"/>
    <w:rsid w:val="00E424CA"/>
    <w:rsid w:val="00E7441F"/>
    <w:rsid w:val="00EA1A43"/>
    <w:rsid w:val="00F025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7C9F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leen%20V&#246;lker\Desktop\Studium\04_Semester\Projektstudium_1\Konzept\Specs\Template_Specifications_20130521_ailvo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Template_Specifications_20130521_ailvoe.dotx</Template>
  <TotalTime>0</TotalTime>
  <Pages>5</Pages>
  <Words>415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Aileen Völker</cp:lastModifiedBy>
  <cp:revision>26</cp:revision>
  <dcterms:created xsi:type="dcterms:W3CDTF">2013-05-21T16:03:00Z</dcterms:created>
  <dcterms:modified xsi:type="dcterms:W3CDTF">2013-07-17T19:15:00Z</dcterms:modified>
</cp:coreProperties>
</file>