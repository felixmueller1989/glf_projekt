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6D" w:rsidRPr="00E424CA" w:rsidRDefault="001024E7" w:rsidP="0063476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Thema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Detailansicht</w:t>
      </w:r>
      <w:proofErr w:type="spellEnd"/>
    </w:p>
    <w:p w:rsidR="0063476D" w:rsidRPr="00E424CA" w:rsidRDefault="0063476D" w:rsidP="0063476D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63476D" w:rsidRPr="00E424CA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1024E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1024E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</w:tr>
      <w:tr w:rsidR="0063476D" w:rsidRPr="00E424CA" w:rsidTr="00243E82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1024E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13.06.2013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1024E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710ED5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:rsidR="0063476D" w:rsidRPr="00E424CA" w:rsidRDefault="0063476D" w:rsidP="0063476D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:rsidR="0063476D" w:rsidRPr="00E424C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bookmarkStart w:id="0" w:name="_TOC384"/>
      <w:bookmarkEnd w:id="0"/>
    </w:p>
    <w:p w:rsidR="0063476D" w:rsidRPr="00E424CA" w:rsidRDefault="0063476D" w:rsidP="0063476D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1" w:name="_TOC424"/>
      <w:bookmarkStart w:id="2" w:name="TOC209581475"/>
      <w:bookmarkEnd w:id="1"/>
      <w:bookmarkEnd w:id="2"/>
      <w:proofErr w:type="spellStart"/>
      <w:r>
        <w:rPr>
          <w:rFonts w:asciiTheme="majorHAnsi" w:hAnsiTheme="majorHAnsi"/>
        </w:rPr>
        <w:t>Generelle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Beschreibung</w:t>
      </w:r>
      <w:proofErr w:type="spellEnd"/>
    </w:p>
    <w:p w:rsidR="0063476D" w:rsidRPr="00E424C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63476D" w:rsidRPr="0066613A" w:rsidTr="00243E82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Kurz-beschreibung</w:t>
            </w:r>
            <w:proofErr w:type="spellEnd"/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1024E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Detailseite eines Themas</w:t>
            </w:r>
          </w:p>
        </w:tc>
      </w:tr>
      <w:tr w:rsidR="0063476D" w:rsidRPr="0066613A" w:rsidTr="00243E82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 w:rsidRPr="00E424CA"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1024E7" w:rsidP="00243E82">
            <w:pPr>
              <w:pStyle w:val="Kommentartex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 dieser Seite erhält der Nutzer mehr Informationen zu einem Thema. Außerdem kann er dieses Bewerten und Kommentieren.</w:t>
            </w:r>
          </w:p>
        </w:tc>
      </w:tr>
    </w:tbl>
    <w:p w:rsidR="0063476D" w:rsidRPr="0066613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:rsidR="0063476D" w:rsidRPr="0066613A" w:rsidRDefault="0063476D" w:rsidP="0063476D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66613A">
        <w:rPr>
          <w:rFonts w:asciiTheme="minorHAnsi" w:hAnsiTheme="minorHAnsi"/>
        </w:rPr>
        <w:br w:type="page"/>
      </w:r>
    </w:p>
    <w:p w:rsidR="007B753D" w:rsidRDefault="007B753D" w:rsidP="007B753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63476D" w:rsidRPr="00E424CA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66613A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:rsidR="0063476D" w:rsidRPr="0066613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:rsidR="0063476D" w:rsidRPr="00E424C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63476D" w:rsidRPr="00E424CA" w:rsidTr="00243E82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10ED5" w:rsidRDefault="00710ED5" w:rsidP="00710ED5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:rsidR="0063476D" w:rsidRPr="0066613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GoBack"/>
            <w:bookmarkEnd w:id="5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66613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:rsidR="0063476D" w:rsidRPr="0066613A" w:rsidRDefault="0063476D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1024E7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1024E7">
              <w:rPr>
                <w:rFonts w:asciiTheme="minorHAnsi" w:hAnsiTheme="minorHAnsi"/>
                <w:b/>
              </w:rPr>
              <w:t xml:space="preserve">Headline: Name des </w:t>
            </w:r>
            <w:proofErr w:type="spellStart"/>
            <w:r w:rsidRPr="001024E7">
              <w:rPr>
                <w:rFonts w:asciiTheme="minorHAnsi" w:hAnsiTheme="minorHAnsi"/>
                <w:b/>
              </w:rPr>
              <w:t>Themas</w:t>
            </w:r>
            <w:proofErr w:type="spellEnd"/>
          </w:p>
          <w:p w:rsidR="001024E7" w:rsidRPr="001024E7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1024E7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1024E7">
              <w:rPr>
                <w:rFonts w:asciiTheme="minorHAnsi" w:hAnsiTheme="minorHAnsi"/>
                <w:b/>
              </w:rPr>
              <w:t xml:space="preserve">Copy: </w:t>
            </w:r>
            <w:proofErr w:type="spellStart"/>
            <w:r w:rsidRPr="001024E7">
              <w:rPr>
                <w:rFonts w:asciiTheme="minorHAnsi" w:hAnsiTheme="minorHAnsi"/>
                <w:b/>
              </w:rPr>
              <w:t>Nutzeransprache</w:t>
            </w:r>
            <w:proofErr w:type="spellEnd"/>
          </w:p>
          <w:p w:rsidR="001024E7" w:rsidRPr="001024E7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1024E7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1024E7">
              <w:rPr>
                <w:rFonts w:asciiTheme="minorHAnsi" w:hAnsiTheme="minorHAnsi"/>
                <w:b/>
              </w:rPr>
              <w:t xml:space="preserve">Copy: </w:t>
            </w:r>
            <w:proofErr w:type="spellStart"/>
            <w:r w:rsidRPr="001024E7">
              <w:rPr>
                <w:rFonts w:asciiTheme="minorHAnsi" w:hAnsiTheme="minorHAnsi"/>
                <w:b/>
              </w:rPr>
              <w:t>Themenbeschreibung</w:t>
            </w:r>
            <w:proofErr w:type="spellEnd"/>
          </w:p>
          <w:p w:rsidR="001024E7" w:rsidRPr="001024E7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1024E7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proofErr w:type="spellStart"/>
            <w:r w:rsidRPr="001024E7">
              <w:rPr>
                <w:rFonts w:asciiTheme="minorHAnsi" w:hAnsiTheme="minorHAnsi"/>
                <w:b/>
              </w:rPr>
              <w:t>Vorschaubild</w:t>
            </w:r>
            <w:proofErr w:type="spellEnd"/>
            <w:r w:rsidRPr="001024E7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1024E7">
              <w:rPr>
                <w:rFonts w:asciiTheme="minorHAnsi" w:hAnsiTheme="minorHAnsi"/>
                <w:b/>
              </w:rPr>
              <w:t>Thema</w:t>
            </w:r>
            <w:proofErr w:type="spellEnd"/>
          </w:p>
          <w:p w:rsidR="001024E7" w:rsidRPr="001024E7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24E7" w:rsidRPr="00E424CA" w:rsidRDefault="001024E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106805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E424CA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8402EA" w:rsidRDefault="00106805" w:rsidP="00952F3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Anzeige: Aktuelle Bewertung</w:t>
            </w:r>
          </w:p>
          <w:p w:rsidR="00106805" w:rsidRPr="008402EA" w:rsidRDefault="00106805" w:rsidP="00952F3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Durchschnittliche Bewertung der abgegebenen Bewertungen mit Anzeige wie viele Nutzer schon bewertet haben.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106805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E424CA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8402EA" w:rsidRDefault="00106805" w:rsidP="00952F3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Eigene Bewertung abgeben</w:t>
            </w:r>
          </w:p>
          <w:p w:rsidR="00106805" w:rsidRPr="008402EA" w:rsidRDefault="00106805" w:rsidP="0010680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Nutzer kann seine eigene Bewertung zum Thema abgeben.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06805" w:rsidRPr="00106805" w:rsidRDefault="00106805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7C092A" w:rsidRPr="0066613A" w:rsidTr="00243E82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092A" w:rsidRPr="00E424CA" w:rsidRDefault="007C092A" w:rsidP="00952F3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007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47C6C" w:rsidRDefault="00147C6C" w:rsidP="00147C6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Modul: Kommentare</w:t>
            </w:r>
          </w:p>
          <w:p w:rsidR="007C092A" w:rsidRPr="003E23B1" w:rsidRDefault="00147C6C" w:rsidP="00147C6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Siehe Spezifikation: </w:t>
            </w:r>
            <w:proofErr w:type="spellStart"/>
            <w:r>
              <w:rPr>
                <w:rFonts w:asciiTheme="minorHAnsi" w:hAnsiTheme="minorHAnsi"/>
                <w:lang w:val="de-DE"/>
              </w:rPr>
              <w:t>C_Modul_Kommentare</w:t>
            </w:r>
            <w:proofErr w:type="spellEnd"/>
            <w:r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092A" w:rsidRPr="003E23B1" w:rsidRDefault="007C092A" w:rsidP="00952F37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092A" w:rsidRPr="003E23B1" w:rsidRDefault="007C092A" w:rsidP="00952F3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092A" w:rsidRPr="003E23B1" w:rsidRDefault="007C092A" w:rsidP="00952F3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092A" w:rsidRPr="003E23B1" w:rsidRDefault="007C092A" w:rsidP="00952F3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092A" w:rsidRPr="003E23B1" w:rsidRDefault="007C092A" w:rsidP="00952F37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:rsidR="0063476D" w:rsidRPr="007C092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63476D" w:rsidRPr="0066613A" w:rsidTr="00243E82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bookmarkStart w:id="6" w:name="_TOC468"/>
            <w:bookmarkStart w:id="7" w:name="TOC209581477"/>
            <w:bookmarkEnd w:id="6"/>
            <w:bookmarkEnd w:id="7"/>
            <w:r w:rsidRPr="00E424CA">
              <w:rPr>
                <w:rFonts w:asciiTheme="majorHAnsi" w:hAnsiTheme="majorHAnsi"/>
              </w:rPr>
              <w:t>Responsive</w:t>
            </w:r>
            <w:r w:rsidRPr="00E424CA">
              <w:rPr>
                <w:rFonts w:asciiTheme="minorHAnsi" w:hAnsiTheme="minorHAnsi"/>
              </w:rPr>
              <w:t xml:space="preserve"> </w:t>
            </w:r>
            <w:r w:rsidRPr="00E424CA">
              <w:rPr>
                <w:rFonts w:asciiTheme="majorHAnsi" w:hAnsiTheme="majorHAnsi"/>
              </w:rPr>
              <w:t>Design</w:t>
            </w:r>
          </w:p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:rsidR="0063476D" w:rsidRPr="0066613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p w:rsidR="0063476D" w:rsidRPr="0066613A" w:rsidRDefault="0063476D" w:rsidP="0063476D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63476D" w:rsidRPr="0066613A" w:rsidTr="00243E82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:rsidR="0063476D" w:rsidRPr="00E424CA" w:rsidRDefault="0063476D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:rsidR="0063476D" w:rsidRPr="0066613A" w:rsidRDefault="0063476D" w:rsidP="0063476D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r w:rsidRPr="0066613A">
        <w:rPr>
          <w:rFonts w:asciiTheme="minorHAnsi" w:hAnsiTheme="minorHAnsi"/>
          <w:lang w:val="en-US"/>
        </w:rPr>
        <w:br w:type="page"/>
      </w:r>
    </w:p>
    <w:p w:rsidR="00501D9D" w:rsidRDefault="00501D9D" w:rsidP="00501D9D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lastRenderedPageBreak/>
        <w:t>Änderungsverlauf</w:t>
      </w:r>
      <w:proofErr w:type="spellEnd"/>
    </w:p>
    <w:tbl>
      <w:tblPr>
        <w:tblW w:w="10200" w:type="dxa"/>
        <w:tblInd w:w="-851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98"/>
        <w:gridCol w:w="1133"/>
        <w:gridCol w:w="6800"/>
        <w:gridCol w:w="1269"/>
      </w:tblGrid>
      <w:tr w:rsidR="00501D9D" w:rsidTr="00501D9D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1D9D" w:rsidRDefault="00501D9D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1D9D" w:rsidRDefault="00501D9D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1D9D" w:rsidRDefault="00501D9D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1D9D" w:rsidRDefault="00501D9D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Version</w:t>
            </w:r>
          </w:p>
        </w:tc>
      </w:tr>
      <w:tr w:rsidR="00501D9D" w:rsidTr="00501D9D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1D9D" w:rsidRDefault="00501D9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1D9D" w:rsidRDefault="00A7710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501D9D"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1D9D" w:rsidRDefault="00501D9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01D9D" w:rsidRDefault="00501D9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501D9D" w:rsidTr="00501D9D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1D9D" w:rsidRDefault="00501D9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1D9D" w:rsidRDefault="00501D9D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1D9D" w:rsidRDefault="00501D9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1D9D" w:rsidRDefault="00501D9D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:rsidR="00710BBB" w:rsidRPr="0063476D" w:rsidRDefault="00A12594" w:rsidP="0063476D"/>
    <w:sectPr w:rsidR="00710BBB" w:rsidRPr="0063476D" w:rsidSect="00710BBB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594" w:rsidRDefault="00A12594">
      <w:r>
        <w:separator/>
      </w:r>
    </w:p>
  </w:endnote>
  <w:endnote w:type="continuationSeparator" w:id="0">
    <w:p w:rsidR="00A12594" w:rsidRDefault="00A1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BB" w:rsidRDefault="00A12594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BB" w:rsidRDefault="00A12594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594" w:rsidRDefault="00A12594">
      <w:r>
        <w:separator/>
      </w:r>
    </w:p>
  </w:footnote>
  <w:footnote w:type="continuationSeparator" w:id="0">
    <w:p w:rsidR="00A12594" w:rsidRDefault="00A12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BB" w:rsidRDefault="00A12594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BB" w:rsidRDefault="00A12594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047292"/>
    <w:rsid w:val="001024E7"/>
    <w:rsid w:val="00106805"/>
    <w:rsid w:val="00147C6C"/>
    <w:rsid w:val="00187FCA"/>
    <w:rsid w:val="00501D9D"/>
    <w:rsid w:val="005D5795"/>
    <w:rsid w:val="0063476D"/>
    <w:rsid w:val="006A13C3"/>
    <w:rsid w:val="006A2F80"/>
    <w:rsid w:val="00710ED5"/>
    <w:rsid w:val="007B753D"/>
    <w:rsid w:val="007C092A"/>
    <w:rsid w:val="007F7ED6"/>
    <w:rsid w:val="00910D0C"/>
    <w:rsid w:val="00A116B4"/>
    <w:rsid w:val="00A12594"/>
    <w:rsid w:val="00A77102"/>
    <w:rsid w:val="00B57A96"/>
    <w:rsid w:val="00CB65A0"/>
    <w:rsid w:val="00DD0F41"/>
    <w:rsid w:val="00E010A3"/>
    <w:rsid w:val="00E424CA"/>
    <w:rsid w:val="00F470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  <w:style w:type="paragraph" w:styleId="Kopfzeile">
    <w:name w:val="header"/>
    <w:basedOn w:val="Standard"/>
    <w:link w:val="KopfzeileZchn"/>
    <w:locked/>
    <w:rsid w:val="006347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3476D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Fuzeile">
    <w:name w:val="footer"/>
    <w:basedOn w:val="Standard"/>
    <w:link w:val="FuzeileZchn"/>
    <w:locked/>
    <w:rsid w:val="006347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3476D"/>
    <w:rPr>
      <w:rFonts w:ascii="Cambria" w:eastAsia="ヒラギノ角ゴ Pro W3" w:hAnsi="Cambria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  <w:style w:type="paragraph" w:styleId="Kopfzeile">
    <w:name w:val="header"/>
    <w:basedOn w:val="Standard"/>
    <w:link w:val="KopfzeileZchn"/>
    <w:locked/>
    <w:rsid w:val="006347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3476D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Fuzeile">
    <w:name w:val="footer"/>
    <w:basedOn w:val="Standard"/>
    <w:link w:val="FuzeileZchn"/>
    <w:locked/>
    <w:rsid w:val="006347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3476D"/>
    <w:rPr>
      <w:rFonts w:ascii="Cambria" w:eastAsia="ヒラギノ角ゴ Pro W3" w:hAnsi="Cambri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3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15</cp:revision>
  <dcterms:created xsi:type="dcterms:W3CDTF">2013-05-21T16:03:00Z</dcterms:created>
  <dcterms:modified xsi:type="dcterms:W3CDTF">2013-07-17T19:13:00Z</dcterms:modified>
</cp:coreProperties>
</file>