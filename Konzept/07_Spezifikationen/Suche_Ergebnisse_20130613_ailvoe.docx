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A1BC34" w14:textId="77777777" w:rsidR="00727470" w:rsidRPr="00E424CA" w:rsidRDefault="00B2191F" w:rsidP="00727470">
      <w:pPr>
        <w:pStyle w:val="Headline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Suche</w:t>
      </w:r>
      <w:proofErr w:type="spellEnd"/>
      <w:r>
        <w:rPr>
          <w:rFonts w:asciiTheme="majorHAnsi" w:hAnsiTheme="majorHAnsi"/>
        </w:rPr>
        <w:t xml:space="preserve">: </w:t>
      </w:r>
      <w:proofErr w:type="spellStart"/>
      <w:r>
        <w:rPr>
          <w:rFonts w:asciiTheme="majorHAnsi" w:hAnsiTheme="majorHAnsi"/>
        </w:rPr>
        <w:t>Suchergebnisseite</w:t>
      </w:r>
      <w:proofErr w:type="spellEnd"/>
    </w:p>
    <w:p w14:paraId="79BDBC94" w14:textId="77777777" w:rsidR="00727470" w:rsidRPr="00E424CA" w:rsidRDefault="00727470" w:rsidP="00727470">
      <w:pPr>
        <w:pStyle w:val="Headline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805"/>
        <w:gridCol w:w="2127"/>
        <w:gridCol w:w="3812"/>
        <w:gridCol w:w="2462"/>
      </w:tblGrid>
      <w:tr w:rsidR="00727470" w:rsidRPr="00E424CA" w14:paraId="47F0498A" w14:textId="77777777" w:rsidTr="00243E82">
        <w:trPr>
          <w:cantSplit/>
          <w:trHeight w:val="350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8619D" w14:textId="77777777" w:rsidR="00727470" w:rsidRPr="00E424CA" w:rsidRDefault="00727470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Created By: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5BAF3" w14:textId="77777777" w:rsidR="00727470" w:rsidRPr="00E424CA" w:rsidRDefault="00B2191F" w:rsidP="00243E82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Aileen </w:t>
            </w:r>
            <w:proofErr w:type="spellStart"/>
            <w:r>
              <w:rPr>
                <w:rFonts w:asciiTheme="minorHAnsi" w:hAnsiTheme="minorHAnsi"/>
              </w:rPr>
              <w:t>Völker</w:t>
            </w:r>
            <w:proofErr w:type="spellEnd"/>
          </w:p>
        </w:tc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1B9F1" w14:textId="77777777" w:rsidR="00727470" w:rsidRPr="00E424CA" w:rsidRDefault="00727470" w:rsidP="00243E8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Last Updated By: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73F32" w14:textId="77777777" w:rsidR="00727470" w:rsidRPr="00E424CA" w:rsidRDefault="00D251F8" w:rsidP="00243E82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ailvoe</w:t>
            </w:r>
            <w:proofErr w:type="spellEnd"/>
          </w:p>
        </w:tc>
      </w:tr>
      <w:tr w:rsidR="00727470" w:rsidRPr="00E424CA" w14:paraId="1B4404C8" w14:textId="77777777" w:rsidTr="00243E82">
        <w:trPr>
          <w:cantSplit/>
          <w:trHeight w:val="350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20DF2" w14:textId="77777777" w:rsidR="00727470" w:rsidRPr="00E424CA" w:rsidRDefault="00727470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Date Created: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DDC73" w14:textId="77777777" w:rsidR="00727470" w:rsidRPr="00B93F30" w:rsidRDefault="00B93F30" w:rsidP="00B93F30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13.06</w:t>
            </w:r>
            <w:r w:rsidR="00B2191F">
              <w:rPr>
                <w:rFonts w:asciiTheme="minorHAnsi" w:hAnsiTheme="minorHAnsi"/>
                <w:lang w:val="de-DE"/>
              </w:rPr>
              <w:t>.2013</w:t>
            </w:r>
          </w:p>
        </w:tc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EF1F6" w14:textId="77777777" w:rsidR="00727470" w:rsidRPr="00B93F30" w:rsidRDefault="00727470" w:rsidP="00243E8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  <w:r w:rsidRPr="00B93F30">
              <w:rPr>
                <w:rFonts w:asciiTheme="minorHAnsi" w:hAnsiTheme="minorHAnsi"/>
                <w:lang w:val="de-DE"/>
              </w:rPr>
              <w:t>Date Last Updated: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5171A" w14:textId="77777777" w:rsidR="00727470" w:rsidRPr="00B93F30" w:rsidRDefault="00B2191F" w:rsidP="00243E82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  <w:lang w:val="de-DE"/>
              </w:rPr>
              <w:instrText xml:space="preserve"> TIME \@ "dd.MM.yyyy" </w:instrText>
            </w:r>
            <w:r>
              <w:rPr>
                <w:rFonts w:asciiTheme="minorHAnsi" w:hAnsiTheme="minorHAnsi"/>
              </w:rPr>
              <w:fldChar w:fldCharType="separate"/>
            </w:r>
            <w:r w:rsidR="00D06900">
              <w:rPr>
                <w:rFonts w:asciiTheme="minorHAnsi" w:hAnsiTheme="minorHAnsi"/>
                <w:noProof/>
                <w:lang w:val="de-DE"/>
              </w:rPr>
              <w:t>17.07.2013</w:t>
            </w:r>
            <w:r>
              <w:rPr>
                <w:rFonts w:asciiTheme="minorHAnsi" w:hAnsiTheme="minorHAnsi"/>
              </w:rPr>
              <w:fldChar w:fldCharType="end"/>
            </w:r>
          </w:p>
        </w:tc>
      </w:tr>
    </w:tbl>
    <w:p w14:paraId="1B783950" w14:textId="77777777" w:rsidR="00727470" w:rsidRPr="00E424CA" w:rsidRDefault="00727470" w:rsidP="00727470">
      <w:pPr>
        <w:pStyle w:val="FreieForm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p w14:paraId="6E3B7592" w14:textId="77777777" w:rsidR="00727470" w:rsidRPr="00B93F30" w:rsidRDefault="00727470" w:rsidP="00727470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  <w:bookmarkStart w:id="0" w:name="_TOC384"/>
      <w:bookmarkEnd w:id="0"/>
    </w:p>
    <w:p w14:paraId="7A1A5520" w14:textId="77777777" w:rsidR="00727470" w:rsidRPr="00B93F30" w:rsidRDefault="00727470" w:rsidP="00727470">
      <w:pPr>
        <w:pStyle w:val="Headline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ajorHAnsi" w:hAnsiTheme="majorHAnsi"/>
          <w:lang w:val="de-DE"/>
        </w:rPr>
      </w:pPr>
      <w:bookmarkStart w:id="1" w:name="_TOC424"/>
      <w:bookmarkStart w:id="2" w:name="TOC209581475"/>
      <w:bookmarkEnd w:id="1"/>
      <w:bookmarkEnd w:id="2"/>
      <w:r w:rsidRPr="00B93F30">
        <w:rPr>
          <w:rFonts w:asciiTheme="majorHAnsi" w:hAnsiTheme="majorHAnsi"/>
          <w:lang w:val="de-DE"/>
        </w:rPr>
        <w:t>Generelle Beschreibung</w:t>
      </w:r>
    </w:p>
    <w:p w14:paraId="5F40ACD3" w14:textId="77777777" w:rsidR="00727470" w:rsidRPr="00B93F30" w:rsidRDefault="00727470" w:rsidP="00727470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06"/>
        <w:gridCol w:w="8300"/>
      </w:tblGrid>
      <w:tr w:rsidR="00727470" w:rsidRPr="0066613A" w14:paraId="0A78A5A3" w14:textId="77777777" w:rsidTr="00243E82">
        <w:trPr>
          <w:cantSplit/>
          <w:trHeight w:val="560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312C3" w14:textId="77777777" w:rsidR="00727470" w:rsidRPr="00B93F30" w:rsidRDefault="00727470" w:rsidP="00243E82">
            <w:pPr>
              <w:pStyle w:val="Description"/>
              <w:tabs>
                <w:tab w:val="left" w:pos="-3168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  <w:r w:rsidRPr="00B93F30">
              <w:rPr>
                <w:rFonts w:asciiTheme="minorHAnsi" w:hAnsiTheme="minorHAnsi"/>
                <w:lang w:val="de-DE"/>
              </w:rPr>
              <w:t>Kurz-beschreibung</w:t>
            </w:r>
          </w:p>
        </w:tc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3A332" w14:textId="77777777" w:rsidR="00727470" w:rsidRPr="0066613A" w:rsidRDefault="00635057" w:rsidP="00243E82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Seite mit Suchergebnissen</w:t>
            </w:r>
          </w:p>
        </w:tc>
      </w:tr>
      <w:tr w:rsidR="00727470" w:rsidRPr="0066613A" w14:paraId="7660D5BE" w14:textId="77777777" w:rsidTr="00243E82">
        <w:trPr>
          <w:cantSplit/>
          <w:trHeight w:val="350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7040E" w14:textId="77777777" w:rsidR="00727470" w:rsidRPr="00E424CA" w:rsidRDefault="00727470" w:rsidP="00243E82">
            <w:pPr>
              <w:pStyle w:val="Description"/>
              <w:tabs>
                <w:tab w:val="left" w:pos="-3168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Beschreibung</w:t>
            </w:r>
            <w:proofErr w:type="spellEnd"/>
            <w:r w:rsidRPr="00E424CA">
              <w:rPr>
                <w:rFonts w:asciiTheme="minorHAnsi" w:hAnsiTheme="minorHAnsi"/>
              </w:rPr>
              <w:t>:</w:t>
            </w:r>
          </w:p>
        </w:tc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35C82" w14:textId="77777777" w:rsidR="00727470" w:rsidRPr="00E424CA" w:rsidRDefault="00635057" w:rsidP="00A14185">
            <w:pPr>
              <w:pStyle w:val="Kommentartext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Seite auf der dem Nutzer die Ergebnisse seiner Suche chronologisch angeordnet (neueste zu Erst) angezeigt werden. Er hat außerdem die Möglichkeit die Suchergebnisse </w:t>
            </w:r>
            <w:r w:rsidR="00A14185">
              <w:rPr>
                <w:rFonts w:asciiTheme="minorHAnsi" w:hAnsiTheme="minorHAnsi"/>
              </w:rPr>
              <w:t xml:space="preserve">zu filtern und zu sortieren. Es gibt drei Hauptsortierungsmöglichkeiten: Alle, Sendungen und Beiträge. Abhängig von dieser Auswahl erscheinen Untersortierungen, die den Filtern und Sortierungen auf der Beitrags- und Sendungsübersichtsseite entsprechen. Bei </w:t>
            </w:r>
            <w:r w:rsidR="00A14185" w:rsidRPr="00A14185">
              <w:rPr>
                <w:rFonts w:asciiTheme="minorHAnsi" w:hAnsiTheme="minorHAnsi"/>
                <w:i/>
              </w:rPr>
              <w:t>Alle</w:t>
            </w:r>
            <w:r w:rsidR="00A14185">
              <w:rPr>
                <w:rFonts w:asciiTheme="minorHAnsi" w:hAnsiTheme="minorHAnsi"/>
              </w:rPr>
              <w:t xml:space="preserve">, kann mit der Sortierungsfunktion (Neueste, Älteste, Bestbewertet) und der Semesterauswahl gefiltert werden. Bei </w:t>
            </w:r>
            <w:r w:rsidR="00A14185" w:rsidRPr="00A14185">
              <w:rPr>
                <w:rFonts w:asciiTheme="minorHAnsi" w:hAnsiTheme="minorHAnsi"/>
                <w:i/>
              </w:rPr>
              <w:t>Sendungen</w:t>
            </w:r>
            <w:r w:rsidR="00A14185">
              <w:rPr>
                <w:rFonts w:asciiTheme="minorHAnsi" w:hAnsiTheme="minorHAnsi"/>
              </w:rPr>
              <w:t xml:space="preserve"> kann mit der Sortierungsfunktion und nach Semestern gefiltert werden. Und bei </w:t>
            </w:r>
            <w:proofErr w:type="gramStart"/>
            <w:r w:rsidR="00A240EA">
              <w:rPr>
                <w:rFonts w:asciiTheme="minorHAnsi" w:hAnsiTheme="minorHAnsi"/>
                <w:i/>
              </w:rPr>
              <w:t>Beiträge</w:t>
            </w:r>
            <w:proofErr w:type="gramEnd"/>
            <w:r w:rsidR="00A14185">
              <w:rPr>
                <w:rFonts w:asciiTheme="minorHAnsi" w:hAnsiTheme="minorHAnsi"/>
              </w:rPr>
              <w:t xml:space="preserve"> werden alle drei Filter- und Sortierungsmöglichkeiten angezeigt.</w:t>
            </w:r>
            <w:r w:rsidR="00D251F8">
              <w:rPr>
                <w:rFonts w:asciiTheme="minorHAnsi" w:hAnsiTheme="minorHAnsi"/>
              </w:rPr>
              <w:t xml:space="preserve"> Außerdem gibt es eine Seite, die angezeigt wird, wenn keine Ergebnisse gefunden wurden-</w:t>
            </w:r>
          </w:p>
        </w:tc>
      </w:tr>
    </w:tbl>
    <w:p w14:paraId="7BF4D726" w14:textId="77777777" w:rsidR="00727470" w:rsidRPr="0066613A" w:rsidRDefault="00727470" w:rsidP="00727470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p w14:paraId="7AEEDA31" w14:textId="77777777" w:rsidR="00727470" w:rsidRPr="0066613A" w:rsidRDefault="00727470" w:rsidP="00727470">
      <w:pPr>
        <w:rPr>
          <w:rFonts w:asciiTheme="minorHAnsi" w:hAnsiTheme="minorHAnsi"/>
          <w:b/>
          <w:kern w:val="36"/>
          <w:sz w:val="48"/>
          <w:szCs w:val="20"/>
          <w:lang w:eastAsia="de-DE"/>
        </w:rPr>
      </w:pPr>
      <w:bookmarkStart w:id="3" w:name="_TOC451"/>
      <w:bookmarkStart w:id="4" w:name="TOC209581476"/>
      <w:bookmarkEnd w:id="3"/>
      <w:bookmarkEnd w:id="4"/>
      <w:r w:rsidRPr="0066613A">
        <w:rPr>
          <w:rFonts w:asciiTheme="minorHAnsi" w:hAnsiTheme="minorHAnsi"/>
        </w:rPr>
        <w:br w:type="page"/>
      </w:r>
    </w:p>
    <w:p w14:paraId="383580B6" w14:textId="512D2B45" w:rsidR="00727470" w:rsidRPr="0066613A" w:rsidRDefault="00325D70" w:rsidP="00325D70">
      <w:pPr>
        <w:pStyle w:val="Headline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ajorHAnsi" w:hAnsiTheme="majorHAnsi"/>
          <w:lang w:val="de-DE"/>
        </w:rPr>
      </w:pPr>
      <w:r>
        <w:rPr>
          <w:rFonts w:asciiTheme="majorHAnsi" w:hAnsiTheme="majorHAnsi"/>
          <w:lang w:val="de-DE"/>
        </w:rPr>
        <w:lastRenderedPageBreak/>
        <w:t>Spezifikation</w:t>
      </w:r>
      <w:r w:rsidRPr="00325D70">
        <w:rPr>
          <w:rFonts w:asciiTheme="majorHAnsi" w:hAnsiTheme="majorHAnsi"/>
          <w:lang w:val="de-DE"/>
        </w:rPr>
        <w:t>: Suchergebnisseite</w:t>
      </w:r>
      <w:r>
        <w:rPr>
          <w:rFonts w:asciiTheme="majorHAnsi" w:hAnsiTheme="majorHAnsi"/>
          <w:lang w:val="de-DE"/>
        </w:rPr>
        <w:t xml:space="preserve"> - alle</w:t>
      </w: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0206"/>
      </w:tblGrid>
      <w:tr w:rsidR="00727470" w:rsidRPr="00E424CA" w14:paraId="632C4684" w14:textId="77777777" w:rsidTr="00243E82">
        <w:trPr>
          <w:cantSplit/>
          <w:trHeight w:val="1680"/>
        </w:trPr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7AA25" w14:textId="77777777" w:rsidR="00727470" w:rsidRPr="0066613A" w:rsidRDefault="00727470" w:rsidP="00243E8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ajorHAnsi" w:hAnsiTheme="majorHAnsi"/>
                <w:lang w:val="de-DE"/>
              </w:rPr>
            </w:pPr>
            <w:proofErr w:type="spellStart"/>
            <w:r w:rsidRPr="0066613A">
              <w:rPr>
                <w:rFonts w:asciiTheme="majorHAnsi" w:hAnsiTheme="majorHAnsi"/>
                <w:lang w:val="de-DE"/>
              </w:rPr>
              <w:t>Wireframe</w:t>
            </w:r>
            <w:proofErr w:type="spellEnd"/>
          </w:p>
          <w:p w14:paraId="10673A17" w14:textId="77777777" w:rsidR="00727470" w:rsidRPr="0066613A" w:rsidRDefault="00727470" w:rsidP="00243E8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</w:tr>
    </w:tbl>
    <w:p w14:paraId="349A1EB4" w14:textId="77777777" w:rsidR="00727470" w:rsidRPr="00E424CA" w:rsidRDefault="00727470" w:rsidP="00727470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tbl>
      <w:tblPr>
        <w:tblW w:w="10213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891"/>
        <w:gridCol w:w="4218"/>
        <w:gridCol w:w="1701"/>
        <w:gridCol w:w="1155"/>
        <w:gridCol w:w="750"/>
        <w:gridCol w:w="749"/>
        <w:gridCol w:w="749"/>
      </w:tblGrid>
      <w:tr w:rsidR="00727470" w:rsidRPr="00E424CA" w14:paraId="6F8D858D" w14:textId="77777777" w:rsidTr="00243E82">
        <w:trPr>
          <w:cantSplit/>
          <w:trHeight w:val="1701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8B6AF" w14:textId="77777777" w:rsidR="00727470" w:rsidRPr="0066613A" w:rsidRDefault="00727470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>Feld ID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52280" w14:textId="77777777" w:rsidR="00727470" w:rsidRPr="0066613A" w:rsidRDefault="00727470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>Feldname und Beschreibung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774A4" w14:textId="77777777" w:rsidR="00D06900" w:rsidRDefault="00D06900" w:rsidP="00D06900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de-DE"/>
              </w:rPr>
              <w:t>Development Informationen</w:t>
            </w:r>
          </w:p>
          <w:p w14:paraId="52297AEA" w14:textId="20E0E9ED" w:rsidR="00727470" w:rsidRPr="0066613A" w:rsidRDefault="00727470" w:rsidP="00243E8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D4ADC" w14:textId="77777777" w:rsidR="00727470" w:rsidRPr="0066613A" w:rsidRDefault="00727470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 xml:space="preserve">UI Typ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DAA52" w14:textId="77777777" w:rsidR="00727470" w:rsidRPr="00D714DD" w:rsidRDefault="00727470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  <w:proofErr w:type="spellStart"/>
            <w:r w:rsidRPr="00D714DD">
              <w:rPr>
                <w:rFonts w:asciiTheme="minorHAnsi" w:hAnsiTheme="minorHAnsi"/>
              </w:rPr>
              <w:t>Requi</w:t>
            </w:r>
            <w:proofErr w:type="spellEnd"/>
            <w:r w:rsidRPr="00D714DD">
              <w:rPr>
                <w:rFonts w:asciiTheme="minorHAnsi" w:hAnsiTheme="minorHAnsi"/>
              </w:rPr>
              <w:t xml:space="preserve">-red in Mo-bile </w:t>
            </w:r>
            <w:proofErr w:type="spellStart"/>
            <w:r w:rsidRPr="00D714DD">
              <w:rPr>
                <w:rFonts w:asciiTheme="minorHAnsi" w:hAnsiTheme="minorHAnsi"/>
              </w:rPr>
              <w:t>Ver-sion</w:t>
            </w:r>
            <w:proofErr w:type="spellEnd"/>
            <w:r w:rsidRPr="00D714DD">
              <w:rPr>
                <w:rFonts w:asciiTheme="minorHAnsi" w:hAnsiTheme="minorHAnsi"/>
              </w:rPr>
              <w:t>?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BE1CF" w14:textId="77777777" w:rsidR="00727470" w:rsidRPr="0066613A" w:rsidRDefault="00727470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>Edit-</w:t>
            </w:r>
            <w:proofErr w:type="spellStart"/>
            <w:r w:rsidRPr="0066613A">
              <w:rPr>
                <w:rFonts w:asciiTheme="minorHAnsi" w:hAnsiTheme="minorHAnsi"/>
                <w:lang w:val="de-DE"/>
              </w:rPr>
              <w:t>able</w:t>
            </w:r>
            <w:proofErr w:type="spellEnd"/>
            <w:r w:rsidRPr="0066613A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66613A">
              <w:rPr>
                <w:rFonts w:asciiTheme="minorHAnsi" w:hAnsiTheme="minorHAnsi"/>
                <w:lang w:val="de-DE"/>
              </w:rPr>
              <w:t>by</w:t>
            </w:r>
            <w:proofErr w:type="spellEnd"/>
            <w:r w:rsidRPr="0066613A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66613A">
              <w:rPr>
                <w:rFonts w:asciiTheme="minorHAnsi" w:hAnsiTheme="minorHAnsi"/>
                <w:lang w:val="de-DE"/>
              </w:rPr>
              <w:t>editor</w:t>
            </w:r>
            <w:proofErr w:type="spellEnd"/>
            <w:r w:rsidRPr="0066613A">
              <w:rPr>
                <w:rFonts w:asciiTheme="minorHAnsi" w:hAnsiTheme="minorHAnsi"/>
                <w:lang w:val="de-DE"/>
              </w:rPr>
              <w:t>?</w:t>
            </w:r>
          </w:p>
          <w:p w14:paraId="772289C1" w14:textId="77777777" w:rsidR="00727470" w:rsidRPr="0066613A" w:rsidRDefault="00727470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B9CDD" w14:textId="77777777" w:rsidR="00727470" w:rsidRPr="00E424CA" w:rsidRDefault="00727470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Mandatory?</w:t>
            </w:r>
          </w:p>
        </w:tc>
      </w:tr>
      <w:tr w:rsidR="00D714DD" w:rsidRPr="0066613A" w14:paraId="2DA8A2A7" w14:textId="77777777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96611" w14:textId="77777777" w:rsidR="00D714DD" w:rsidRPr="00E424CA" w:rsidRDefault="0021291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001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D5DAF" w14:textId="77777777" w:rsidR="00D714DD" w:rsidRDefault="0021291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</w:rPr>
            </w:pPr>
            <w:r w:rsidRPr="00212917">
              <w:rPr>
                <w:rFonts w:asciiTheme="minorHAnsi" w:hAnsiTheme="minorHAnsi"/>
                <w:b/>
              </w:rPr>
              <w:t xml:space="preserve">Headline: </w:t>
            </w:r>
            <w:proofErr w:type="spellStart"/>
            <w:r w:rsidRPr="00212917">
              <w:rPr>
                <w:rFonts w:asciiTheme="minorHAnsi" w:hAnsiTheme="minorHAnsi"/>
                <w:b/>
              </w:rPr>
              <w:t>Seitenname</w:t>
            </w:r>
            <w:proofErr w:type="spellEnd"/>
          </w:p>
          <w:p w14:paraId="345FF5AA" w14:textId="77777777" w:rsidR="00212917" w:rsidRPr="00212917" w:rsidRDefault="0021291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05498" w14:textId="77777777" w:rsidR="00D714DD" w:rsidRPr="00E424CA" w:rsidRDefault="00D714DD" w:rsidP="00243E82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A4340" w14:textId="77777777" w:rsidR="00D714DD" w:rsidRPr="00E424CA" w:rsidRDefault="0021291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Text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2EE01" w14:textId="77777777" w:rsidR="00D714DD" w:rsidRPr="00E424CA" w:rsidRDefault="00D714DD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16A96" w14:textId="77777777" w:rsidR="00D714DD" w:rsidRPr="00E424CA" w:rsidRDefault="00D714DD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2EE9C" w14:textId="77777777" w:rsidR="00D714DD" w:rsidRPr="00E424CA" w:rsidRDefault="00D714DD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</w:tr>
      <w:tr w:rsidR="00D714DD" w:rsidRPr="0066613A" w14:paraId="5B5488B0" w14:textId="77777777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49B30" w14:textId="77777777" w:rsidR="00D714DD" w:rsidRPr="00E424CA" w:rsidRDefault="0021291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002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254F5" w14:textId="77777777" w:rsidR="00D714DD" w:rsidRDefault="0021291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</w:rPr>
            </w:pPr>
            <w:r w:rsidRPr="00212917">
              <w:rPr>
                <w:rFonts w:asciiTheme="minorHAnsi" w:hAnsiTheme="minorHAnsi"/>
                <w:b/>
              </w:rPr>
              <w:t xml:space="preserve">Copy: </w:t>
            </w:r>
            <w:proofErr w:type="spellStart"/>
            <w:r w:rsidRPr="00212917">
              <w:rPr>
                <w:rFonts w:asciiTheme="minorHAnsi" w:hAnsiTheme="minorHAnsi"/>
                <w:b/>
              </w:rPr>
              <w:t>Suchbegriff</w:t>
            </w:r>
            <w:proofErr w:type="spellEnd"/>
          </w:p>
          <w:p w14:paraId="423210A6" w14:textId="77777777" w:rsidR="00212917" w:rsidRPr="00212917" w:rsidRDefault="0021291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57B63" w14:textId="77777777" w:rsidR="00D714DD" w:rsidRPr="00E424CA" w:rsidRDefault="00D714DD" w:rsidP="00243E82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4B3897" w14:textId="77777777" w:rsidR="00D714DD" w:rsidRPr="00E424CA" w:rsidRDefault="0021291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Text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6D877" w14:textId="77777777" w:rsidR="00D714DD" w:rsidRPr="00E424CA" w:rsidRDefault="00D714DD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B1E61" w14:textId="77777777" w:rsidR="00D714DD" w:rsidRPr="00E424CA" w:rsidRDefault="00D714DD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93E37" w14:textId="77777777" w:rsidR="00D714DD" w:rsidRPr="00E424CA" w:rsidRDefault="00D714DD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</w:tr>
      <w:tr w:rsidR="00D714DD" w:rsidRPr="0066613A" w14:paraId="6B8AD626" w14:textId="77777777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CB76E" w14:textId="77777777" w:rsidR="00D714DD" w:rsidRPr="00E424CA" w:rsidRDefault="0021291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003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5DB96" w14:textId="77777777" w:rsidR="00D714DD" w:rsidRPr="00D251F8" w:rsidRDefault="0021291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D251F8">
              <w:rPr>
                <w:rFonts w:asciiTheme="minorHAnsi" w:hAnsiTheme="minorHAnsi"/>
                <w:b/>
                <w:lang w:val="de-DE"/>
              </w:rPr>
              <w:t>Suchfeld</w:t>
            </w:r>
          </w:p>
          <w:p w14:paraId="04260787" w14:textId="77777777" w:rsidR="00212917" w:rsidRPr="00FE55C0" w:rsidRDefault="00FE55C0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FE55C0">
              <w:rPr>
                <w:rFonts w:asciiTheme="minorHAnsi" w:hAnsiTheme="minorHAnsi"/>
                <w:lang w:val="de-DE"/>
              </w:rPr>
              <w:t>Der aktuelle Suchbegriff wird angezeigt und kann geändert werden.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B6716" w14:textId="77777777" w:rsidR="00D714DD" w:rsidRPr="00FE55C0" w:rsidRDefault="00D714DD" w:rsidP="00243E82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E94CD" w14:textId="77777777" w:rsidR="00D714DD" w:rsidRPr="00E424CA" w:rsidRDefault="0021291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Suchfeld</w:t>
            </w:r>
            <w:proofErr w:type="spellEnd"/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F6633" w14:textId="77777777" w:rsidR="00D714DD" w:rsidRPr="00E424CA" w:rsidRDefault="00D714DD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07151" w14:textId="77777777" w:rsidR="00D714DD" w:rsidRPr="00E424CA" w:rsidRDefault="00D714DD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81282" w14:textId="77777777" w:rsidR="00D714DD" w:rsidRPr="00E424CA" w:rsidRDefault="00D714DD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</w:tr>
      <w:tr w:rsidR="00D714DD" w:rsidRPr="0066613A" w14:paraId="70BDF853" w14:textId="77777777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6503D" w14:textId="77777777" w:rsidR="00D714DD" w:rsidRPr="00E424CA" w:rsidRDefault="0021291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004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1054F" w14:textId="77777777" w:rsidR="00D714DD" w:rsidRPr="00FE55C0" w:rsidRDefault="00FE55C0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FE55C0">
              <w:rPr>
                <w:rFonts w:asciiTheme="minorHAnsi" w:hAnsiTheme="minorHAnsi"/>
                <w:b/>
                <w:lang w:val="de-DE"/>
              </w:rPr>
              <w:t>Auswahl: Alle/Sendung/Beiträge</w:t>
            </w:r>
          </w:p>
          <w:p w14:paraId="0CB576AD" w14:textId="77777777" w:rsidR="00212917" w:rsidRPr="00FE55C0" w:rsidRDefault="00FE55C0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FE55C0">
              <w:rPr>
                <w:rFonts w:asciiTheme="minorHAnsi" w:hAnsiTheme="minorHAnsi"/>
                <w:lang w:val="de-DE"/>
              </w:rPr>
              <w:t>Abhängig von der Auswahl die der Nutzer trifft werden ihm noch mehrere Filter und Sortierungsmöglichkeiten angeboten</w:t>
            </w:r>
            <w:r w:rsidR="008C2282">
              <w:rPr>
                <w:rFonts w:asciiTheme="minorHAnsi" w:hAnsiTheme="minorHAnsi"/>
                <w:lang w:val="de-DE"/>
              </w:rPr>
              <w:t xml:space="preserve"> (Siehe unten)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68F8F" w14:textId="77777777" w:rsidR="00D714DD" w:rsidRPr="00FE55C0" w:rsidRDefault="00D714DD" w:rsidP="00243E82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E2A15" w14:textId="77777777" w:rsidR="00D714DD" w:rsidRPr="00E424CA" w:rsidRDefault="00FE55C0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Auswahl</w:t>
            </w:r>
            <w:proofErr w:type="spellEnd"/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125E5" w14:textId="77777777" w:rsidR="00D714DD" w:rsidRPr="00E424CA" w:rsidRDefault="00D714DD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799DC" w14:textId="77777777" w:rsidR="00D714DD" w:rsidRPr="00E424CA" w:rsidRDefault="00D714DD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65455" w14:textId="77777777" w:rsidR="00D714DD" w:rsidRPr="00E424CA" w:rsidRDefault="00D714DD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</w:tr>
      <w:tr w:rsidR="00D714DD" w:rsidRPr="0066613A" w14:paraId="64BE653F" w14:textId="77777777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C71E1" w14:textId="77777777" w:rsidR="00D714DD" w:rsidRPr="00E424CA" w:rsidRDefault="0021291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005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991FE" w14:textId="77777777" w:rsidR="00D714DD" w:rsidRPr="00E22245" w:rsidRDefault="0021291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E22245">
              <w:rPr>
                <w:rFonts w:asciiTheme="minorHAnsi" w:hAnsiTheme="minorHAnsi"/>
                <w:b/>
                <w:lang w:val="de-DE"/>
              </w:rPr>
              <w:t>Kachel</w:t>
            </w:r>
            <w:r w:rsidR="00FE55C0" w:rsidRPr="00E22245">
              <w:rPr>
                <w:rFonts w:asciiTheme="minorHAnsi" w:hAnsiTheme="minorHAnsi"/>
                <w:b/>
                <w:lang w:val="de-DE"/>
              </w:rPr>
              <w:t>: Beitrag/Sendung</w:t>
            </w:r>
          </w:p>
          <w:p w14:paraId="4CC27B2A" w14:textId="77777777" w:rsidR="00E22245" w:rsidRDefault="00E22245" w:rsidP="00E22245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Teaserkachel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mit Bild und Text.</w:t>
            </w:r>
          </w:p>
          <w:p w14:paraId="5BFBD572" w14:textId="77777777" w:rsidR="00212917" w:rsidRPr="00E22245" w:rsidRDefault="00E22245" w:rsidP="00E22245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OnClick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kommt man zur Detailseite der Sendung/ des Beitrages.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8526D" w14:textId="77777777" w:rsidR="00D714DD" w:rsidRPr="00E22245" w:rsidRDefault="00D714DD" w:rsidP="00243E82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EFB88" w14:textId="77777777" w:rsidR="00D714DD" w:rsidRPr="00E22245" w:rsidRDefault="00D714DD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48BBE" w14:textId="77777777" w:rsidR="00D714DD" w:rsidRPr="00E22245" w:rsidRDefault="00D714DD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1AAE6" w14:textId="77777777" w:rsidR="00D714DD" w:rsidRPr="00E22245" w:rsidRDefault="00D714DD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62036" w14:textId="77777777" w:rsidR="00D714DD" w:rsidRPr="00E22245" w:rsidRDefault="00D714DD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4900FB" w:rsidRPr="0066613A" w14:paraId="4E17E113" w14:textId="77777777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F137A" w14:textId="77777777" w:rsidR="004900FB" w:rsidRPr="00E424CA" w:rsidRDefault="004900FB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005-1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B173F" w14:textId="77777777" w:rsidR="004900FB" w:rsidRPr="00375F9A" w:rsidRDefault="004900FB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>
              <w:rPr>
                <w:rFonts w:asciiTheme="minorHAnsi" w:hAnsiTheme="minorHAnsi"/>
                <w:b/>
                <w:lang w:val="de-DE"/>
              </w:rPr>
              <w:t>Vorschaub</w:t>
            </w:r>
            <w:r w:rsidRPr="00375F9A">
              <w:rPr>
                <w:rFonts w:asciiTheme="minorHAnsi" w:hAnsiTheme="minorHAnsi"/>
                <w:b/>
                <w:lang w:val="de-DE"/>
              </w:rPr>
              <w:t>ild</w:t>
            </w:r>
          </w:p>
          <w:p w14:paraId="7517A353" w14:textId="77777777" w:rsidR="004900FB" w:rsidRPr="00375F9A" w:rsidRDefault="004900FB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375F9A">
              <w:rPr>
                <w:rFonts w:asciiTheme="minorHAnsi" w:hAnsiTheme="minorHAnsi"/>
                <w:lang w:val="de-DE"/>
              </w:rPr>
              <w:t>Vorschaubild zum Beitrag</w:t>
            </w:r>
            <w:r w:rsidR="00E22245">
              <w:rPr>
                <w:rFonts w:asciiTheme="minorHAnsi" w:hAnsiTheme="minorHAnsi"/>
                <w:lang w:val="de-DE"/>
              </w:rPr>
              <w:t>/zur Sendung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1A662" w14:textId="77777777" w:rsidR="004900FB" w:rsidRPr="00375F9A" w:rsidRDefault="004900FB" w:rsidP="004A06F7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8C190" w14:textId="77777777" w:rsidR="004900FB" w:rsidRPr="00375F9A" w:rsidRDefault="004900FB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Clickable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Image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6817B" w14:textId="77777777" w:rsidR="004900FB" w:rsidRPr="00375F9A" w:rsidRDefault="004900FB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25986" w14:textId="77777777" w:rsidR="004900FB" w:rsidRPr="00375F9A" w:rsidRDefault="004900FB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Yes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13DAC" w14:textId="77777777" w:rsidR="004900FB" w:rsidRPr="00375F9A" w:rsidRDefault="004900FB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D714DD" w:rsidRPr="0066613A" w14:paraId="76421CE8" w14:textId="77777777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27DD5" w14:textId="77777777" w:rsidR="00D714DD" w:rsidRPr="00E424CA" w:rsidRDefault="0021291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005-2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20563" w14:textId="77777777" w:rsidR="00D714DD" w:rsidRPr="00D251F8" w:rsidRDefault="0021291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D251F8">
              <w:rPr>
                <w:rFonts w:asciiTheme="minorHAnsi" w:hAnsiTheme="minorHAnsi"/>
                <w:b/>
                <w:lang w:val="de-DE"/>
              </w:rPr>
              <w:t>Headline</w:t>
            </w:r>
          </w:p>
          <w:p w14:paraId="5AD5527F" w14:textId="77777777" w:rsidR="00212917" w:rsidRPr="00E22245" w:rsidRDefault="00E22245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E22245">
              <w:rPr>
                <w:rFonts w:asciiTheme="minorHAnsi" w:hAnsiTheme="minorHAnsi"/>
                <w:lang w:val="de-DE"/>
              </w:rPr>
              <w:t>Titel des Beitrags/der Sendung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AC06E" w14:textId="77777777" w:rsidR="00D714DD" w:rsidRPr="00E22245" w:rsidRDefault="00D714DD" w:rsidP="00243E82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52430" w14:textId="77777777" w:rsidR="00D714DD" w:rsidRPr="00E424CA" w:rsidRDefault="0021291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Text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A1250" w14:textId="77777777" w:rsidR="00D714DD" w:rsidRPr="00E424CA" w:rsidRDefault="00D714DD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D6ED6" w14:textId="77777777" w:rsidR="00D714DD" w:rsidRPr="00E424CA" w:rsidRDefault="00D714DD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1F789" w14:textId="77777777" w:rsidR="00D714DD" w:rsidRPr="00E424CA" w:rsidRDefault="00D714DD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</w:tr>
      <w:tr w:rsidR="00212917" w:rsidRPr="0066613A" w14:paraId="3EA578AC" w14:textId="77777777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BDDD3" w14:textId="77777777" w:rsidR="00212917" w:rsidRPr="00E424CA" w:rsidRDefault="0021291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005-3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9D713" w14:textId="77777777" w:rsidR="00212917" w:rsidRPr="00D251F8" w:rsidRDefault="0021291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D251F8">
              <w:rPr>
                <w:rFonts w:asciiTheme="minorHAnsi" w:hAnsiTheme="minorHAnsi"/>
                <w:b/>
                <w:lang w:val="de-DE"/>
              </w:rPr>
              <w:t>Datum</w:t>
            </w:r>
          </w:p>
          <w:p w14:paraId="3D9CAB33" w14:textId="77777777" w:rsidR="00212917" w:rsidRPr="00E22245" w:rsidRDefault="00E22245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E22245">
              <w:rPr>
                <w:rFonts w:asciiTheme="minorHAnsi" w:hAnsiTheme="minorHAnsi"/>
                <w:lang w:val="de-DE"/>
              </w:rPr>
              <w:t>Datum des Beitrags/der Sendung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09F51" w14:textId="77777777" w:rsidR="00212917" w:rsidRPr="00E22245" w:rsidRDefault="00212917" w:rsidP="00243E82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CAD76" w14:textId="77777777" w:rsidR="00212917" w:rsidRDefault="0021291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Text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742D7" w14:textId="77777777" w:rsidR="00212917" w:rsidRPr="00E424CA" w:rsidRDefault="0021291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BE3B4" w14:textId="77777777" w:rsidR="00212917" w:rsidRPr="00E424CA" w:rsidRDefault="0021291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B7A09" w14:textId="77777777" w:rsidR="00212917" w:rsidRPr="00E424CA" w:rsidRDefault="0021291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</w:tr>
      <w:tr w:rsidR="004900FB" w:rsidRPr="0066613A" w14:paraId="068DB6FD" w14:textId="77777777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32A4F" w14:textId="77777777" w:rsidR="004900FB" w:rsidRDefault="004900FB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005-4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B1203" w14:textId="77777777" w:rsidR="004900FB" w:rsidRPr="00375F9A" w:rsidRDefault="00E22245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>
              <w:rPr>
                <w:rFonts w:asciiTheme="minorHAnsi" w:hAnsiTheme="minorHAnsi"/>
                <w:b/>
                <w:lang w:val="de-DE"/>
              </w:rPr>
              <w:t>Vorschautext: Beitrag/Sendung</w:t>
            </w:r>
          </w:p>
          <w:p w14:paraId="41FEB390" w14:textId="77777777" w:rsidR="004900FB" w:rsidRPr="00375F9A" w:rsidRDefault="004900FB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375F9A">
              <w:rPr>
                <w:rFonts w:asciiTheme="minorHAnsi" w:hAnsiTheme="minorHAnsi"/>
                <w:lang w:val="de-DE"/>
              </w:rPr>
              <w:t>Knapper beschreibender Text.</w:t>
            </w:r>
          </w:p>
          <w:p w14:paraId="633B772C" w14:textId="77777777" w:rsidR="004900FB" w:rsidRPr="00375F9A" w:rsidRDefault="004900FB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 xml:space="preserve">Max. Zeichenanzahl </w:t>
            </w:r>
            <w:proofErr w:type="spellStart"/>
            <w:r>
              <w:rPr>
                <w:rFonts w:asciiTheme="minorHAnsi" w:hAnsiTheme="minorHAnsi"/>
                <w:lang w:val="de-DE"/>
              </w:rPr>
              <w:t>tbd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. </w:t>
            </w:r>
            <w:proofErr w:type="spellStart"/>
            <w:r>
              <w:rPr>
                <w:rFonts w:asciiTheme="minorHAnsi" w:hAnsiTheme="minorHAnsi"/>
                <w:lang w:val="de-DE"/>
              </w:rPr>
              <w:t>By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Design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7C758" w14:textId="77777777" w:rsidR="004900FB" w:rsidRPr="00375F9A" w:rsidRDefault="004900FB" w:rsidP="004A06F7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77E8A" w14:textId="77777777" w:rsidR="004900FB" w:rsidRPr="00375F9A" w:rsidRDefault="004900FB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Clickable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Text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E72D5" w14:textId="77777777" w:rsidR="004900FB" w:rsidRPr="00375F9A" w:rsidRDefault="004900FB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85B94" w14:textId="77777777" w:rsidR="004900FB" w:rsidRPr="00375F9A" w:rsidRDefault="004900FB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Yes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DFC88" w14:textId="77777777" w:rsidR="004900FB" w:rsidRPr="00375F9A" w:rsidRDefault="004900FB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727470" w:rsidRPr="0066613A" w14:paraId="304AB346" w14:textId="77777777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1C9A0" w14:textId="77777777" w:rsidR="00727470" w:rsidRPr="00E424CA" w:rsidRDefault="0021291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005-5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90BE11" w14:textId="77777777" w:rsidR="00727470" w:rsidRPr="00D251F8" w:rsidRDefault="0021291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D251F8">
              <w:rPr>
                <w:rFonts w:asciiTheme="minorHAnsi" w:hAnsiTheme="minorHAnsi"/>
                <w:b/>
                <w:lang w:val="de-DE"/>
              </w:rPr>
              <w:t>Text-Background</w:t>
            </w:r>
          </w:p>
          <w:p w14:paraId="1BD85BD5" w14:textId="77777777" w:rsidR="00212917" w:rsidRPr="00E22245" w:rsidRDefault="00E22245" w:rsidP="00E22245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 xml:space="preserve">Am Unteren Rand der Kachel. Genaue Größe </w:t>
            </w:r>
            <w:proofErr w:type="spellStart"/>
            <w:r>
              <w:rPr>
                <w:rFonts w:asciiTheme="minorHAnsi" w:hAnsiTheme="minorHAnsi"/>
                <w:lang w:val="de-DE"/>
              </w:rPr>
              <w:t>tbd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. </w:t>
            </w:r>
            <w:proofErr w:type="spellStart"/>
            <w:r>
              <w:rPr>
                <w:rFonts w:asciiTheme="minorHAnsi" w:hAnsiTheme="minorHAnsi"/>
                <w:lang w:val="de-DE"/>
              </w:rPr>
              <w:t>By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Design.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7C30F" w14:textId="77777777" w:rsidR="00727470" w:rsidRPr="00E22245" w:rsidRDefault="00727470" w:rsidP="00243E82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2F7A2" w14:textId="77777777" w:rsidR="00727470" w:rsidRPr="00D251F8" w:rsidRDefault="00727470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2CBE1" w14:textId="77777777" w:rsidR="00727470" w:rsidRPr="00D251F8" w:rsidRDefault="00727470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46243" w14:textId="77777777" w:rsidR="00727470" w:rsidRPr="00D251F8" w:rsidRDefault="00727470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A70EA" w14:textId="77777777" w:rsidR="00727470" w:rsidRPr="00D251F8" w:rsidRDefault="00727470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</w:tbl>
    <w:p w14:paraId="3CCC5E6B" w14:textId="77777777" w:rsidR="00727470" w:rsidRPr="00D251F8" w:rsidRDefault="00727470" w:rsidP="00727470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0206"/>
      </w:tblGrid>
      <w:tr w:rsidR="00727470" w:rsidRPr="0066613A" w14:paraId="25489B5B" w14:textId="77777777" w:rsidTr="00243E82">
        <w:trPr>
          <w:cantSplit/>
          <w:trHeight w:val="1680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F0E7C" w14:textId="77777777" w:rsidR="00727470" w:rsidRPr="00325D70" w:rsidRDefault="00727470" w:rsidP="00243E8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  <w:bookmarkStart w:id="5" w:name="_TOC468"/>
            <w:bookmarkStart w:id="6" w:name="TOC209581477"/>
            <w:bookmarkEnd w:id="5"/>
            <w:bookmarkEnd w:id="6"/>
            <w:proofErr w:type="spellStart"/>
            <w:r w:rsidRPr="00325D70">
              <w:rPr>
                <w:rFonts w:asciiTheme="majorHAnsi" w:hAnsiTheme="majorHAnsi"/>
                <w:lang w:val="de-DE"/>
              </w:rPr>
              <w:lastRenderedPageBreak/>
              <w:t>Responsive</w:t>
            </w:r>
            <w:proofErr w:type="spellEnd"/>
            <w:r w:rsidRPr="00325D70">
              <w:rPr>
                <w:rFonts w:asciiTheme="minorHAnsi" w:hAnsiTheme="minorHAnsi"/>
                <w:lang w:val="de-DE"/>
              </w:rPr>
              <w:t xml:space="preserve"> </w:t>
            </w:r>
            <w:r w:rsidRPr="00325D70">
              <w:rPr>
                <w:rFonts w:asciiTheme="majorHAnsi" w:hAnsiTheme="majorHAnsi"/>
                <w:lang w:val="de-DE"/>
              </w:rPr>
              <w:t>Design</w:t>
            </w:r>
          </w:p>
          <w:p w14:paraId="7EEB55D4" w14:textId="77777777" w:rsidR="00727470" w:rsidRPr="00325D70" w:rsidRDefault="006307A0" w:rsidP="00243E8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  <w:r w:rsidRPr="00325D70">
              <w:rPr>
                <w:rFonts w:asciiTheme="minorHAnsi" w:hAnsiTheme="minorHAnsi"/>
                <w:b w:val="0"/>
                <w:lang w:val="de-DE"/>
              </w:rPr>
              <w:t>Die Filterung verbirgt sich hinter einem Button. Beim Klicken auf diesen Button werden die Filter sichtbar. Die Suchergebniskacheln verschieben sich nach unten. Je nach Auswahl des ersten Filters (Alle/Beiträge/Sendungen) erscheint entsprechend der zweite (und dritte) Filter.</w:t>
            </w:r>
          </w:p>
        </w:tc>
      </w:tr>
    </w:tbl>
    <w:p w14:paraId="6D7CB6EA" w14:textId="77777777" w:rsidR="00727470" w:rsidRPr="00325D70" w:rsidRDefault="00727470" w:rsidP="00727470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p w14:paraId="64822C70" w14:textId="77777777" w:rsidR="00727470" w:rsidRPr="00325D70" w:rsidRDefault="00727470" w:rsidP="00727470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0206"/>
      </w:tblGrid>
      <w:tr w:rsidR="00727470" w:rsidRPr="0066613A" w14:paraId="55A19415" w14:textId="77777777" w:rsidTr="00243E82">
        <w:trPr>
          <w:cantSplit/>
          <w:trHeight w:val="1680"/>
        </w:trPr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FA139" w14:textId="77777777" w:rsidR="00727470" w:rsidRPr="00E424CA" w:rsidRDefault="00727470" w:rsidP="00243E8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ajorHAnsi" w:hAnsiTheme="majorHAnsi"/>
              </w:rPr>
            </w:pPr>
            <w:r w:rsidRPr="00E424CA">
              <w:rPr>
                <w:rFonts w:asciiTheme="majorHAnsi" w:hAnsiTheme="majorHAnsi"/>
              </w:rPr>
              <w:t>Design</w:t>
            </w:r>
          </w:p>
          <w:p w14:paraId="3408EE0F" w14:textId="77777777" w:rsidR="00727470" w:rsidRPr="00E424CA" w:rsidRDefault="00727470" w:rsidP="00243E8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</w:tr>
    </w:tbl>
    <w:p w14:paraId="32BAD347" w14:textId="77777777" w:rsidR="00727470" w:rsidRPr="0066613A" w:rsidRDefault="00727470" w:rsidP="00727470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  <w:lang w:val="en-US"/>
        </w:rPr>
      </w:pPr>
    </w:p>
    <w:p w14:paraId="444828FA" w14:textId="77777777" w:rsidR="00727470" w:rsidRDefault="00727470" w:rsidP="00727470">
      <w:pPr>
        <w:pStyle w:val="FreieForm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  <w:lang w:val="en-US"/>
        </w:rPr>
      </w:pPr>
      <w:r w:rsidRPr="0066613A">
        <w:rPr>
          <w:rFonts w:asciiTheme="minorHAnsi" w:hAnsiTheme="minorHAnsi"/>
          <w:lang w:val="en-US"/>
        </w:rPr>
        <w:br w:type="page"/>
      </w:r>
    </w:p>
    <w:p w14:paraId="1F58E506" w14:textId="72BCF376" w:rsidR="00D714DD" w:rsidRPr="0066613A" w:rsidRDefault="00B22E9F" w:rsidP="00D714DD">
      <w:pPr>
        <w:pStyle w:val="Headline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ajorHAnsi" w:hAnsiTheme="majorHAnsi"/>
          <w:lang w:val="de-DE"/>
        </w:rPr>
      </w:pPr>
      <w:r>
        <w:rPr>
          <w:rFonts w:asciiTheme="majorHAnsi" w:hAnsiTheme="majorHAnsi"/>
          <w:lang w:val="de-DE"/>
        </w:rPr>
        <w:lastRenderedPageBreak/>
        <w:t>Spezifikation</w:t>
      </w:r>
      <w:r w:rsidRPr="00325D70">
        <w:rPr>
          <w:rFonts w:asciiTheme="majorHAnsi" w:hAnsiTheme="majorHAnsi"/>
          <w:lang w:val="de-DE"/>
        </w:rPr>
        <w:t>: Suchergebnisseite</w:t>
      </w:r>
      <w:r>
        <w:rPr>
          <w:rFonts w:asciiTheme="majorHAnsi" w:hAnsiTheme="majorHAnsi"/>
          <w:lang w:val="de-DE"/>
        </w:rPr>
        <w:t xml:space="preserve"> - Sendungen</w:t>
      </w: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0206"/>
      </w:tblGrid>
      <w:tr w:rsidR="00D714DD" w:rsidRPr="00E424CA" w14:paraId="7BA8305B" w14:textId="77777777" w:rsidTr="004A06F7">
        <w:trPr>
          <w:cantSplit/>
          <w:trHeight w:val="1680"/>
        </w:trPr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6E7BB" w14:textId="77777777" w:rsidR="00D714DD" w:rsidRPr="0066613A" w:rsidRDefault="00D714DD" w:rsidP="004A06F7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ajorHAnsi" w:hAnsiTheme="majorHAnsi"/>
                <w:lang w:val="de-DE"/>
              </w:rPr>
            </w:pPr>
            <w:proofErr w:type="spellStart"/>
            <w:r w:rsidRPr="0066613A">
              <w:rPr>
                <w:rFonts w:asciiTheme="majorHAnsi" w:hAnsiTheme="majorHAnsi"/>
                <w:lang w:val="de-DE"/>
              </w:rPr>
              <w:t>Wireframe</w:t>
            </w:r>
            <w:proofErr w:type="spellEnd"/>
          </w:p>
          <w:p w14:paraId="1104AE87" w14:textId="77777777" w:rsidR="00D714DD" w:rsidRPr="0066613A" w:rsidRDefault="00D714DD" w:rsidP="004A06F7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</w:tr>
    </w:tbl>
    <w:p w14:paraId="7E53FF8D" w14:textId="77777777" w:rsidR="00D714DD" w:rsidRPr="00E424CA" w:rsidRDefault="00D714DD" w:rsidP="00D714DD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tbl>
      <w:tblPr>
        <w:tblW w:w="10213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891"/>
        <w:gridCol w:w="4218"/>
        <w:gridCol w:w="1701"/>
        <w:gridCol w:w="1155"/>
        <w:gridCol w:w="750"/>
        <w:gridCol w:w="749"/>
        <w:gridCol w:w="749"/>
      </w:tblGrid>
      <w:tr w:rsidR="00D714DD" w:rsidRPr="00E424CA" w14:paraId="31782358" w14:textId="77777777" w:rsidTr="004A06F7">
        <w:trPr>
          <w:cantSplit/>
          <w:trHeight w:val="1701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FC505" w14:textId="77777777" w:rsidR="00D714DD" w:rsidRPr="0066613A" w:rsidRDefault="00D714DD" w:rsidP="004A06F7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>Feld ID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65A4E" w14:textId="77777777" w:rsidR="00D714DD" w:rsidRPr="0066613A" w:rsidRDefault="00D714DD" w:rsidP="004A06F7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>Feldname und Beschreibung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F0A95" w14:textId="77777777" w:rsidR="00EE2C38" w:rsidRDefault="00EE2C38" w:rsidP="00EE2C38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de-DE"/>
              </w:rPr>
              <w:t>Development Informationen</w:t>
            </w:r>
          </w:p>
          <w:p w14:paraId="1DB36E87" w14:textId="29CF2D08" w:rsidR="00D714DD" w:rsidRPr="0066613A" w:rsidRDefault="00D714DD" w:rsidP="004A06F7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  <w:bookmarkStart w:id="7" w:name="_GoBack"/>
            <w:bookmarkEnd w:id="7"/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40531" w14:textId="77777777" w:rsidR="00D714DD" w:rsidRPr="0066613A" w:rsidRDefault="00D714DD" w:rsidP="004A06F7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 xml:space="preserve">UI Typ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7DB9A" w14:textId="77777777" w:rsidR="00D714DD" w:rsidRPr="00D714DD" w:rsidRDefault="00D714DD" w:rsidP="004A06F7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  <w:proofErr w:type="spellStart"/>
            <w:r w:rsidRPr="00D714DD">
              <w:rPr>
                <w:rFonts w:asciiTheme="minorHAnsi" w:hAnsiTheme="minorHAnsi"/>
              </w:rPr>
              <w:t>Requi</w:t>
            </w:r>
            <w:proofErr w:type="spellEnd"/>
            <w:r w:rsidRPr="00D714DD">
              <w:rPr>
                <w:rFonts w:asciiTheme="minorHAnsi" w:hAnsiTheme="minorHAnsi"/>
              </w:rPr>
              <w:t xml:space="preserve">-red in Mo-bile </w:t>
            </w:r>
            <w:proofErr w:type="spellStart"/>
            <w:r w:rsidRPr="00D714DD">
              <w:rPr>
                <w:rFonts w:asciiTheme="minorHAnsi" w:hAnsiTheme="minorHAnsi"/>
              </w:rPr>
              <w:t>Ver-sion</w:t>
            </w:r>
            <w:proofErr w:type="spellEnd"/>
            <w:r w:rsidRPr="00D714DD">
              <w:rPr>
                <w:rFonts w:asciiTheme="minorHAnsi" w:hAnsiTheme="minorHAnsi"/>
              </w:rPr>
              <w:t>?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082A1" w14:textId="77777777" w:rsidR="00D714DD" w:rsidRPr="0066613A" w:rsidRDefault="00D714DD" w:rsidP="004A06F7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>Edit-</w:t>
            </w:r>
            <w:proofErr w:type="spellStart"/>
            <w:r w:rsidRPr="0066613A">
              <w:rPr>
                <w:rFonts w:asciiTheme="minorHAnsi" w:hAnsiTheme="minorHAnsi"/>
                <w:lang w:val="de-DE"/>
              </w:rPr>
              <w:t>able</w:t>
            </w:r>
            <w:proofErr w:type="spellEnd"/>
            <w:r w:rsidRPr="0066613A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66613A">
              <w:rPr>
                <w:rFonts w:asciiTheme="minorHAnsi" w:hAnsiTheme="minorHAnsi"/>
                <w:lang w:val="de-DE"/>
              </w:rPr>
              <w:t>by</w:t>
            </w:r>
            <w:proofErr w:type="spellEnd"/>
            <w:r w:rsidRPr="0066613A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66613A">
              <w:rPr>
                <w:rFonts w:asciiTheme="minorHAnsi" w:hAnsiTheme="minorHAnsi"/>
                <w:lang w:val="de-DE"/>
              </w:rPr>
              <w:t>editor</w:t>
            </w:r>
            <w:proofErr w:type="spellEnd"/>
            <w:r w:rsidRPr="0066613A">
              <w:rPr>
                <w:rFonts w:asciiTheme="minorHAnsi" w:hAnsiTheme="minorHAnsi"/>
                <w:lang w:val="de-DE"/>
              </w:rPr>
              <w:t>?</w:t>
            </w:r>
          </w:p>
          <w:p w14:paraId="3A80329B" w14:textId="77777777" w:rsidR="00D714DD" w:rsidRPr="0066613A" w:rsidRDefault="00D714DD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22F29" w14:textId="77777777" w:rsidR="00D714DD" w:rsidRPr="00E424CA" w:rsidRDefault="00D714DD" w:rsidP="004A06F7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Mandatory?</w:t>
            </w:r>
          </w:p>
        </w:tc>
      </w:tr>
      <w:tr w:rsidR="007700F9" w:rsidRPr="0066613A" w14:paraId="3F85941A" w14:textId="77777777" w:rsidTr="004A06F7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0AC93" w14:textId="77777777" w:rsidR="007700F9" w:rsidRPr="00E424CA" w:rsidRDefault="007700F9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001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979C9" w14:textId="77777777" w:rsidR="007700F9" w:rsidRPr="00415818" w:rsidRDefault="007700F9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415818">
              <w:rPr>
                <w:rFonts w:asciiTheme="minorHAnsi" w:hAnsiTheme="minorHAnsi"/>
                <w:b/>
                <w:lang w:val="de-DE"/>
              </w:rPr>
              <w:t>Auswahl: Sortierung</w:t>
            </w:r>
          </w:p>
          <w:p w14:paraId="106213ED" w14:textId="77777777" w:rsidR="007700F9" w:rsidRPr="00375F9A" w:rsidRDefault="007700F9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375F9A">
              <w:rPr>
                <w:rFonts w:asciiTheme="minorHAnsi" w:hAnsiTheme="minorHAnsi"/>
                <w:lang w:val="de-DE"/>
              </w:rPr>
              <w:t>Der User kann zwischen “Älteste”, “Neueste”, “Bestbewertet” und “Meistgesehen” sortieren.</w:t>
            </w:r>
            <w:r>
              <w:rPr>
                <w:rFonts w:asciiTheme="minorHAnsi" w:hAnsiTheme="minorHAnsi"/>
                <w:lang w:val="de-DE"/>
              </w:rPr>
              <w:t xml:space="preserve"> Entsprechend der Sortierung werden die Sendungen angezeigt.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320F9" w14:textId="77777777" w:rsidR="007700F9" w:rsidRPr="007700F9" w:rsidRDefault="007700F9" w:rsidP="004A06F7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4BAF0" w14:textId="77777777" w:rsidR="007700F9" w:rsidRPr="00E424CA" w:rsidRDefault="007700F9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451CA" w14:textId="77777777" w:rsidR="007700F9" w:rsidRPr="00E424CA" w:rsidRDefault="007700F9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2B2F5" w14:textId="77777777" w:rsidR="007700F9" w:rsidRPr="00E424CA" w:rsidRDefault="007700F9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85585" w14:textId="77777777" w:rsidR="007700F9" w:rsidRPr="00E424CA" w:rsidRDefault="007700F9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</w:tr>
      <w:tr w:rsidR="007700F9" w:rsidRPr="0066613A" w14:paraId="11A0441C" w14:textId="77777777" w:rsidTr="004A06F7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F798C" w14:textId="77777777" w:rsidR="007700F9" w:rsidRPr="00E424CA" w:rsidRDefault="007700F9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002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6AA01" w14:textId="77777777" w:rsidR="007700F9" w:rsidRPr="00415818" w:rsidRDefault="007700F9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415818">
              <w:rPr>
                <w:rFonts w:asciiTheme="minorHAnsi" w:hAnsiTheme="minorHAnsi"/>
                <w:b/>
                <w:lang w:val="de-DE"/>
              </w:rPr>
              <w:t>Auswahl: Semesterbereich</w:t>
            </w:r>
          </w:p>
          <w:p w14:paraId="2D24C068" w14:textId="77777777" w:rsidR="007700F9" w:rsidRPr="00375F9A" w:rsidRDefault="007700F9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375F9A">
              <w:rPr>
                <w:rFonts w:asciiTheme="minorHAnsi" w:hAnsiTheme="minorHAnsi"/>
                <w:lang w:val="de-DE"/>
              </w:rPr>
              <w:t xml:space="preserve">Der User kann ein Semester oder einen Semesterbereich wählen, aus dem er </w:t>
            </w:r>
            <w:r>
              <w:rPr>
                <w:rFonts w:asciiTheme="minorHAnsi" w:hAnsiTheme="minorHAnsi"/>
                <w:lang w:val="de-DE"/>
              </w:rPr>
              <w:t>Sendungen</w:t>
            </w:r>
            <w:r w:rsidRPr="00375F9A">
              <w:rPr>
                <w:rFonts w:asciiTheme="minorHAnsi" w:hAnsiTheme="minorHAnsi"/>
                <w:lang w:val="de-DE"/>
              </w:rPr>
              <w:t xml:space="preserve"> angezeigt bekommen möchte.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F630AB" w14:textId="77777777" w:rsidR="007700F9" w:rsidRPr="007700F9" w:rsidRDefault="007700F9" w:rsidP="004A06F7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5F6A1" w14:textId="77777777" w:rsidR="007700F9" w:rsidRPr="00E424CA" w:rsidRDefault="007700F9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Slider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31E2E" w14:textId="77777777" w:rsidR="007700F9" w:rsidRPr="00E424CA" w:rsidRDefault="007700F9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9C48B" w14:textId="77777777" w:rsidR="007700F9" w:rsidRPr="00E424CA" w:rsidRDefault="007700F9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5FB24" w14:textId="77777777" w:rsidR="007700F9" w:rsidRPr="00E424CA" w:rsidRDefault="007700F9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</w:tr>
    </w:tbl>
    <w:p w14:paraId="4C61AA35" w14:textId="77777777" w:rsidR="00D714DD" w:rsidRPr="0066613A" w:rsidRDefault="00D714DD" w:rsidP="00D714DD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  <w:lang w:val="en-US"/>
        </w:rPr>
      </w:pP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0206"/>
      </w:tblGrid>
      <w:tr w:rsidR="00D714DD" w:rsidRPr="0066613A" w14:paraId="58D228A7" w14:textId="77777777" w:rsidTr="004A06F7">
        <w:trPr>
          <w:cantSplit/>
          <w:trHeight w:val="1680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B8A65" w14:textId="77777777" w:rsidR="00D714DD" w:rsidRPr="00E424CA" w:rsidRDefault="00D714DD" w:rsidP="004A06F7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ajorHAnsi" w:hAnsiTheme="majorHAnsi"/>
              </w:rPr>
              <w:t>Responsive</w:t>
            </w:r>
            <w:r w:rsidRPr="00E424CA">
              <w:rPr>
                <w:rFonts w:asciiTheme="minorHAnsi" w:hAnsiTheme="minorHAnsi"/>
              </w:rPr>
              <w:t xml:space="preserve"> </w:t>
            </w:r>
            <w:r w:rsidRPr="00E424CA">
              <w:rPr>
                <w:rFonts w:asciiTheme="majorHAnsi" w:hAnsiTheme="majorHAnsi"/>
              </w:rPr>
              <w:t>Design</w:t>
            </w:r>
          </w:p>
          <w:p w14:paraId="7089280B" w14:textId="77777777" w:rsidR="00D714DD" w:rsidRPr="00E424CA" w:rsidRDefault="00D714DD" w:rsidP="004A06F7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</w:tr>
    </w:tbl>
    <w:p w14:paraId="116E75D9" w14:textId="77777777" w:rsidR="00D714DD" w:rsidRPr="0066613A" w:rsidRDefault="00D714DD" w:rsidP="00D714DD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  <w:lang w:val="en-US"/>
        </w:rPr>
      </w:pPr>
    </w:p>
    <w:p w14:paraId="55ABBDE1" w14:textId="77777777" w:rsidR="00D714DD" w:rsidRPr="0066613A" w:rsidRDefault="00D714DD" w:rsidP="00D714DD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  <w:lang w:val="en-US"/>
        </w:rPr>
      </w:pP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0206"/>
      </w:tblGrid>
      <w:tr w:rsidR="00D714DD" w:rsidRPr="0066613A" w14:paraId="6499AE83" w14:textId="77777777" w:rsidTr="004A06F7">
        <w:trPr>
          <w:cantSplit/>
          <w:trHeight w:val="1680"/>
        </w:trPr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0357C" w14:textId="77777777" w:rsidR="00D714DD" w:rsidRPr="00E424CA" w:rsidRDefault="00D714DD" w:rsidP="004A06F7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ajorHAnsi" w:hAnsiTheme="majorHAnsi"/>
              </w:rPr>
            </w:pPr>
            <w:r w:rsidRPr="00E424CA">
              <w:rPr>
                <w:rFonts w:asciiTheme="majorHAnsi" w:hAnsiTheme="majorHAnsi"/>
              </w:rPr>
              <w:t>Design</w:t>
            </w:r>
          </w:p>
          <w:p w14:paraId="75309A3B" w14:textId="77777777" w:rsidR="00D714DD" w:rsidRPr="00E424CA" w:rsidRDefault="00D714DD" w:rsidP="004A06F7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</w:tr>
    </w:tbl>
    <w:p w14:paraId="76C8B2C6" w14:textId="77777777" w:rsidR="00D714DD" w:rsidRPr="0066613A" w:rsidRDefault="00D714DD" w:rsidP="00D714DD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  <w:lang w:val="en-US"/>
        </w:rPr>
      </w:pPr>
    </w:p>
    <w:p w14:paraId="0C7F584F" w14:textId="77777777" w:rsidR="00D714DD" w:rsidRPr="0066613A" w:rsidRDefault="00D714DD" w:rsidP="00D714DD">
      <w:pPr>
        <w:pStyle w:val="FreieForm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  <w:lang w:val="en-US"/>
        </w:rPr>
      </w:pPr>
      <w:r w:rsidRPr="0066613A">
        <w:rPr>
          <w:rFonts w:asciiTheme="minorHAnsi" w:hAnsiTheme="minorHAnsi"/>
          <w:lang w:val="en-US"/>
        </w:rPr>
        <w:br w:type="page"/>
      </w:r>
    </w:p>
    <w:p w14:paraId="0C6B8447" w14:textId="51A48DCF" w:rsidR="00D714DD" w:rsidRPr="0066613A" w:rsidRDefault="00B22E9F" w:rsidP="00D714DD">
      <w:pPr>
        <w:pStyle w:val="Headline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ajorHAnsi" w:hAnsiTheme="majorHAnsi"/>
          <w:lang w:val="de-DE"/>
        </w:rPr>
      </w:pPr>
      <w:r>
        <w:rPr>
          <w:rFonts w:asciiTheme="majorHAnsi" w:hAnsiTheme="majorHAnsi"/>
          <w:lang w:val="de-DE"/>
        </w:rPr>
        <w:lastRenderedPageBreak/>
        <w:t>Spezifikation</w:t>
      </w:r>
      <w:r w:rsidRPr="00325D70">
        <w:rPr>
          <w:rFonts w:asciiTheme="majorHAnsi" w:hAnsiTheme="majorHAnsi"/>
          <w:lang w:val="de-DE"/>
        </w:rPr>
        <w:t>: Suchergebnisseite</w:t>
      </w:r>
      <w:r>
        <w:rPr>
          <w:rFonts w:asciiTheme="majorHAnsi" w:hAnsiTheme="majorHAnsi"/>
          <w:lang w:val="de-DE"/>
        </w:rPr>
        <w:t xml:space="preserve"> - Beiträge</w:t>
      </w: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0206"/>
      </w:tblGrid>
      <w:tr w:rsidR="00D714DD" w:rsidRPr="00E424CA" w14:paraId="5569B428" w14:textId="77777777" w:rsidTr="004A06F7">
        <w:trPr>
          <w:cantSplit/>
          <w:trHeight w:val="1680"/>
        </w:trPr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E4667" w14:textId="77777777" w:rsidR="00D714DD" w:rsidRPr="0066613A" w:rsidRDefault="00D714DD" w:rsidP="004A06F7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ajorHAnsi" w:hAnsiTheme="majorHAnsi"/>
                <w:lang w:val="de-DE"/>
              </w:rPr>
            </w:pPr>
            <w:proofErr w:type="spellStart"/>
            <w:r w:rsidRPr="0066613A">
              <w:rPr>
                <w:rFonts w:asciiTheme="majorHAnsi" w:hAnsiTheme="majorHAnsi"/>
                <w:lang w:val="de-DE"/>
              </w:rPr>
              <w:t>Wireframe</w:t>
            </w:r>
            <w:proofErr w:type="spellEnd"/>
          </w:p>
          <w:p w14:paraId="059F9026" w14:textId="77777777" w:rsidR="00D714DD" w:rsidRPr="0066613A" w:rsidRDefault="00D714DD" w:rsidP="004A06F7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</w:tr>
    </w:tbl>
    <w:p w14:paraId="53313EC4" w14:textId="77777777" w:rsidR="00D714DD" w:rsidRPr="00E424CA" w:rsidRDefault="00D714DD" w:rsidP="00D714DD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tbl>
      <w:tblPr>
        <w:tblW w:w="10213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891"/>
        <w:gridCol w:w="4218"/>
        <w:gridCol w:w="1701"/>
        <w:gridCol w:w="1155"/>
        <w:gridCol w:w="750"/>
        <w:gridCol w:w="749"/>
        <w:gridCol w:w="749"/>
      </w:tblGrid>
      <w:tr w:rsidR="00D714DD" w:rsidRPr="00E424CA" w14:paraId="0ACFC647" w14:textId="77777777" w:rsidTr="004A06F7">
        <w:trPr>
          <w:cantSplit/>
          <w:trHeight w:val="1701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1D60C" w14:textId="77777777" w:rsidR="00D714DD" w:rsidRPr="0066613A" w:rsidRDefault="00D714DD" w:rsidP="004A06F7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>Feld ID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D52F7" w14:textId="77777777" w:rsidR="00D714DD" w:rsidRPr="0066613A" w:rsidRDefault="00D714DD" w:rsidP="004A06F7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>Feldname und Beschreibung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90B88" w14:textId="77777777" w:rsidR="00EE2C38" w:rsidRDefault="00EE2C38" w:rsidP="00EE2C38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de-DE"/>
              </w:rPr>
              <w:t>Development Informationen</w:t>
            </w:r>
          </w:p>
          <w:p w14:paraId="0D24A7F3" w14:textId="32EFFF88" w:rsidR="00D714DD" w:rsidRPr="0066613A" w:rsidRDefault="00D714DD" w:rsidP="004A06F7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BBD10" w14:textId="77777777" w:rsidR="00D714DD" w:rsidRPr="0066613A" w:rsidRDefault="00D714DD" w:rsidP="004A06F7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 xml:space="preserve">UI Typ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0F9F6" w14:textId="77777777" w:rsidR="00D714DD" w:rsidRPr="00D714DD" w:rsidRDefault="00D714DD" w:rsidP="004A06F7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  <w:proofErr w:type="spellStart"/>
            <w:r w:rsidRPr="00D714DD">
              <w:rPr>
                <w:rFonts w:asciiTheme="minorHAnsi" w:hAnsiTheme="minorHAnsi"/>
              </w:rPr>
              <w:t>Requi</w:t>
            </w:r>
            <w:proofErr w:type="spellEnd"/>
            <w:r w:rsidRPr="00D714DD">
              <w:rPr>
                <w:rFonts w:asciiTheme="minorHAnsi" w:hAnsiTheme="minorHAnsi"/>
              </w:rPr>
              <w:t xml:space="preserve">-red in Mo-bile </w:t>
            </w:r>
            <w:proofErr w:type="spellStart"/>
            <w:r w:rsidRPr="00D714DD">
              <w:rPr>
                <w:rFonts w:asciiTheme="minorHAnsi" w:hAnsiTheme="minorHAnsi"/>
              </w:rPr>
              <w:t>Ver-sion</w:t>
            </w:r>
            <w:proofErr w:type="spellEnd"/>
            <w:r w:rsidRPr="00D714DD">
              <w:rPr>
                <w:rFonts w:asciiTheme="minorHAnsi" w:hAnsiTheme="minorHAnsi"/>
              </w:rPr>
              <w:t>?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22277" w14:textId="77777777" w:rsidR="00D714DD" w:rsidRPr="0066613A" w:rsidRDefault="00D714DD" w:rsidP="004A06F7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>Edit-</w:t>
            </w:r>
            <w:proofErr w:type="spellStart"/>
            <w:r w:rsidRPr="0066613A">
              <w:rPr>
                <w:rFonts w:asciiTheme="minorHAnsi" w:hAnsiTheme="minorHAnsi"/>
                <w:lang w:val="de-DE"/>
              </w:rPr>
              <w:t>able</w:t>
            </w:r>
            <w:proofErr w:type="spellEnd"/>
            <w:r w:rsidRPr="0066613A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66613A">
              <w:rPr>
                <w:rFonts w:asciiTheme="minorHAnsi" w:hAnsiTheme="minorHAnsi"/>
                <w:lang w:val="de-DE"/>
              </w:rPr>
              <w:t>by</w:t>
            </w:r>
            <w:proofErr w:type="spellEnd"/>
            <w:r w:rsidRPr="0066613A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66613A">
              <w:rPr>
                <w:rFonts w:asciiTheme="minorHAnsi" w:hAnsiTheme="minorHAnsi"/>
                <w:lang w:val="de-DE"/>
              </w:rPr>
              <w:t>editor</w:t>
            </w:r>
            <w:proofErr w:type="spellEnd"/>
            <w:r w:rsidRPr="0066613A">
              <w:rPr>
                <w:rFonts w:asciiTheme="minorHAnsi" w:hAnsiTheme="minorHAnsi"/>
                <w:lang w:val="de-DE"/>
              </w:rPr>
              <w:t>?</w:t>
            </w:r>
          </w:p>
          <w:p w14:paraId="27110FBD" w14:textId="77777777" w:rsidR="00D714DD" w:rsidRPr="0066613A" w:rsidRDefault="00D714DD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59DB3" w14:textId="77777777" w:rsidR="00D714DD" w:rsidRPr="00E424CA" w:rsidRDefault="00D714DD" w:rsidP="004A06F7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Mandatory?</w:t>
            </w:r>
          </w:p>
        </w:tc>
      </w:tr>
      <w:tr w:rsidR="00D714DD" w:rsidRPr="0066613A" w14:paraId="28D98CEE" w14:textId="77777777" w:rsidTr="004A06F7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65AFF" w14:textId="77777777" w:rsidR="00D714DD" w:rsidRPr="00E424CA" w:rsidRDefault="00333F1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001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DD43D" w14:textId="77777777" w:rsidR="00333F16" w:rsidRPr="00415818" w:rsidRDefault="00333F16" w:rsidP="00333F16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415818">
              <w:rPr>
                <w:rFonts w:asciiTheme="minorHAnsi" w:hAnsiTheme="minorHAnsi"/>
                <w:b/>
                <w:lang w:val="de-DE"/>
              </w:rPr>
              <w:t>Auswahl: Sortierung</w:t>
            </w:r>
          </w:p>
          <w:p w14:paraId="7293D557" w14:textId="77777777" w:rsidR="00D714DD" w:rsidRPr="00E424CA" w:rsidRDefault="00333F16" w:rsidP="00333F16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  <w:r w:rsidRPr="00375F9A">
              <w:rPr>
                <w:rFonts w:asciiTheme="minorHAnsi" w:hAnsiTheme="minorHAnsi"/>
                <w:lang w:val="de-DE"/>
              </w:rPr>
              <w:t>Der User kann zwischen “Älteste”, “Neueste”, “Bestbewertet” und “Meistgesehen” sortieren.</w:t>
            </w:r>
            <w:r>
              <w:rPr>
                <w:rFonts w:asciiTheme="minorHAnsi" w:hAnsiTheme="minorHAnsi"/>
                <w:lang w:val="de-DE"/>
              </w:rPr>
              <w:t xml:space="preserve"> Entsprechend der Sortierung werden die Sendungen angezeigt.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C58C0" w14:textId="77777777" w:rsidR="00D714DD" w:rsidRPr="00E424CA" w:rsidRDefault="00D714DD" w:rsidP="004A06F7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59830" w14:textId="77777777" w:rsidR="00D714DD" w:rsidRPr="00E424CA" w:rsidRDefault="00D714DD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C4C7F" w14:textId="77777777" w:rsidR="00D714DD" w:rsidRPr="00E424CA" w:rsidRDefault="00D714DD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F5C8E" w14:textId="77777777" w:rsidR="00D714DD" w:rsidRPr="00E424CA" w:rsidRDefault="00D714DD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EAB2B" w14:textId="77777777" w:rsidR="00D714DD" w:rsidRPr="00E424CA" w:rsidRDefault="00D714DD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</w:tr>
      <w:tr w:rsidR="00D714DD" w:rsidRPr="0066613A" w14:paraId="28AE89E8" w14:textId="77777777" w:rsidTr="004A06F7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04720" w14:textId="77777777" w:rsidR="00D714DD" w:rsidRPr="00E424CA" w:rsidRDefault="00333F1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002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56719" w14:textId="77777777" w:rsidR="00333F16" w:rsidRPr="00415818" w:rsidRDefault="00333F16" w:rsidP="00333F16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415818">
              <w:rPr>
                <w:rFonts w:asciiTheme="minorHAnsi" w:hAnsiTheme="minorHAnsi"/>
                <w:b/>
                <w:lang w:val="de-DE"/>
              </w:rPr>
              <w:t>Auswahl: Kategorien</w:t>
            </w:r>
          </w:p>
          <w:p w14:paraId="20410712" w14:textId="77777777" w:rsidR="00333F16" w:rsidRDefault="00333F16" w:rsidP="00333F16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Je nach ausgewählter Kategorie werden entsprechende Beiträge angezeigt.</w:t>
            </w:r>
          </w:p>
          <w:p w14:paraId="79B900F9" w14:textId="77777777" w:rsidR="00D714DD" w:rsidRPr="00333F16" w:rsidRDefault="00333F16" w:rsidP="00333F16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375F9A">
              <w:rPr>
                <w:rFonts w:asciiTheme="minorHAnsi" w:hAnsiTheme="minorHAnsi"/>
                <w:lang w:val="de-DE"/>
              </w:rPr>
              <w:t xml:space="preserve">Max. Anzahl und genaue Kategorien </w:t>
            </w:r>
            <w:proofErr w:type="spellStart"/>
            <w:r w:rsidRPr="00375F9A">
              <w:rPr>
                <w:rFonts w:asciiTheme="minorHAnsi" w:hAnsiTheme="minorHAnsi"/>
                <w:lang w:val="de-DE"/>
              </w:rPr>
              <w:t>tbd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73C94" w14:textId="77777777" w:rsidR="00D714DD" w:rsidRPr="00333F16" w:rsidRDefault="00D714DD" w:rsidP="004A06F7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BD7CE" w14:textId="77777777" w:rsidR="00D714DD" w:rsidRPr="00333F16" w:rsidRDefault="00D714DD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2ABBD" w14:textId="77777777" w:rsidR="00D714DD" w:rsidRPr="00333F16" w:rsidRDefault="00D714DD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34A73" w14:textId="77777777" w:rsidR="00D714DD" w:rsidRPr="00333F16" w:rsidRDefault="00D714DD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C00FB" w14:textId="77777777" w:rsidR="00D714DD" w:rsidRPr="00333F16" w:rsidRDefault="00D714DD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</w:tbl>
    <w:p w14:paraId="4AED5256" w14:textId="77777777" w:rsidR="00D714DD" w:rsidRPr="00333F16" w:rsidRDefault="00D714DD" w:rsidP="00D714DD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0206"/>
      </w:tblGrid>
      <w:tr w:rsidR="00D714DD" w:rsidRPr="0066613A" w14:paraId="060735CA" w14:textId="77777777" w:rsidTr="004A06F7">
        <w:trPr>
          <w:cantSplit/>
          <w:trHeight w:val="1680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C8AE8" w14:textId="77777777" w:rsidR="00D714DD" w:rsidRPr="00E424CA" w:rsidRDefault="00D714DD" w:rsidP="004A06F7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ajorHAnsi" w:hAnsiTheme="majorHAnsi"/>
              </w:rPr>
              <w:t>Responsive</w:t>
            </w:r>
            <w:r w:rsidRPr="00E424CA">
              <w:rPr>
                <w:rFonts w:asciiTheme="minorHAnsi" w:hAnsiTheme="minorHAnsi"/>
              </w:rPr>
              <w:t xml:space="preserve"> </w:t>
            </w:r>
            <w:r w:rsidRPr="00E424CA">
              <w:rPr>
                <w:rFonts w:asciiTheme="majorHAnsi" w:hAnsiTheme="majorHAnsi"/>
              </w:rPr>
              <w:t>Design</w:t>
            </w:r>
          </w:p>
          <w:p w14:paraId="7DE99BB4" w14:textId="77777777" w:rsidR="00D714DD" w:rsidRPr="006307A0" w:rsidRDefault="00D714DD" w:rsidP="004A06F7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b w:val="0"/>
              </w:rPr>
            </w:pPr>
          </w:p>
        </w:tc>
      </w:tr>
    </w:tbl>
    <w:p w14:paraId="5DA7415A" w14:textId="77777777" w:rsidR="00D714DD" w:rsidRPr="0066613A" w:rsidRDefault="00D714DD" w:rsidP="00D714DD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  <w:lang w:val="en-US"/>
        </w:rPr>
      </w:pPr>
    </w:p>
    <w:p w14:paraId="7482F1A9" w14:textId="77777777" w:rsidR="00D714DD" w:rsidRPr="0066613A" w:rsidRDefault="00D714DD" w:rsidP="00D714DD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  <w:lang w:val="en-US"/>
        </w:rPr>
      </w:pP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0206"/>
      </w:tblGrid>
      <w:tr w:rsidR="00D714DD" w:rsidRPr="0066613A" w14:paraId="3E791014" w14:textId="77777777" w:rsidTr="004A06F7">
        <w:trPr>
          <w:cantSplit/>
          <w:trHeight w:val="1680"/>
        </w:trPr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DC3AC" w14:textId="77777777" w:rsidR="00D714DD" w:rsidRPr="00E424CA" w:rsidRDefault="00D714DD" w:rsidP="004A06F7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ajorHAnsi" w:hAnsiTheme="majorHAnsi"/>
              </w:rPr>
            </w:pPr>
            <w:r w:rsidRPr="00E424CA">
              <w:rPr>
                <w:rFonts w:asciiTheme="majorHAnsi" w:hAnsiTheme="majorHAnsi"/>
              </w:rPr>
              <w:t>Design</w:t>
            </w:r>
          </w:p>
          <w:p w14:paraId="19C89140" w14:textId="77777777" w:rsidR="00D714DD" w:rsidRPr="00E424CA" w:rsidRDefault="00D714DD" w:rsidP="004A06F7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</w:tr>
    </w:tbl>
    <w:p w14:paraId="456AA236" w14:textId="77777777" w:rsidR="00D714DD" w:rsidRPr="0066613A" w:rsidRDefault="00D714DD" w:rsidP="00D714DD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  <w:lang w:val="en-US"/>
        </w:rPr>
      </w:pPr>
    </w:p>
    <w:p w14:paraId="26DDCE61" w14:textId="19A09EF6" w:rsidR="00894726" w:rsidRPr="0066613A" w:rsidRDefault="00D714DD" w:rsidP="00894726">
      <w:pPr>
        <w:pStyle w:val="Headline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ajorHAnsi" w:hAnsiTheme="majorHAnsi"/>
          <w:lang w:val="de-DE"/>
        </w:rPr>
      </w:pPr>
      <w:r w:rsidRPr="0066613A">
        <w:rPr>
          <w:rFonts w:asciiTheme="minorHAnsi" w:hAnsiTheme="minorHAnsi"/>
        </w:rPr>
        <w:br w:type="page"/>
      </w:r>
      <w:r w:rsidR="00B22E9F">
        <w:rPr>
          <w:rFonts w:asciiTheme="majorHAnsi" w:hAnsiTheme="majorHAnsi"/>
          <w:lang w:val="de-DE"/>
        </w:rPr>
        <w:lastRenderedPageBreak/>
        <w:t>Spezifikation</w:t>
      </w:r>
      <w:r w:rsidR="00B22E9F" w:rsidRPr="00325D70">
        <w:rPr>
          <w:rFonts w:asciiTheme="majorHAnsi" w:hAnsiTheme="majorHAnsi"/>
          <w:lang w:val="de-DE"/>
        </w:rPr>
        <w:t>: Suchergebnisseite</w:t>
      </w:r>
      <w:r w:rsidR="00B22E9F">
        <w:rPr>
          <w:rFonts w:asciiTheme="majorHAnsi" w:hAnsiTheme="majorHAnsi"/>
          <w:lang w:val="de-DE"/>
        </w:rPr>
        <w:t xml:space="preserve"> – </w:t>
      </w:r>
      <w:proofErr w:type="spellStart"/>
      <w:r w:rsidR="00B22E9F">
        <w:rPr>
          <w:rFonts w:asciiTheme="majorHAnsi" w:hAnsiTheme="majorHAnsi"/>
          <w:lang w:val="de-DE"/>
        </w:rPr>
        <w:t>No</w:t>
      </w:r>
      <w:proofErr w:type="spellEnd"/>
      <w:r w:rsidR="00B22E9F">
        <w:rPr>
          <w:rFonts w:asciiTheme="majorHAnsi" w:hAnsiTheme="majorHAnsi"/>
          <w:lang w:val="de-DE"/>
        </w:rPr>
        <w:t xml:space="preserve"> </w:t>
      </w:r>
      <w:proofErr w:type="spellStart"/>
      <w:r w:rsidR="00B22E9F">
        <w:rPr>
          <w:rFonts w:asciiTheme="majorHAnsi" w:hAnsiTheme="majorHAnsi"/>
          <w:lang w:val="de-DE"/>
        </w:rPr>
        <w:t>result</w:t>
      </w:r>
      <w:proofErr w:type="spellEnd"/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0206"/>
      </w:tblGrid>
      <w:tr w:rsidR="00894726" w:rsidRPr="00E424CA" w14:paraId="0D84D4CC" w14:textId="77777777" w:rsidTr="004A06F7">
        <w:trPr>
          <w:cantSplit/>
          <w:trHeight w:val="1680"/>
        </w:trPr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33422" w14:textId="77777777" w:rsidR="00894726" w:rsidRPr="0066613A" w:rsidRDefault="00894726" w:rsidP="004A06F7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ajorHAnsi" w:hAnsiTheme="majorHAnsi"/>
                <w:lang w:val="de-DE"/>
              </w:rPr>
            </w:pPr>
            <w:proofErr w:type="spellStart"/>
            <w:r w:rsidRPr="0066613A">
              <w:rPr>
                <w:rFonts w:asciiTheme="majorHAnsi" w:hAnsiTheme="majorHAnsi"/>
                <w:lang w:val="de-DE"/>
              </w:rPr>
              <w:t>Wireframe</w:t>
            </w:r>
            <w:proofErr w:type="spellEnd"/>
          </w:p>
          <w:p w14:paraId="7B33CE78" w14:textId="77777777" w:rsidR="00894726" w:rsidRPr="0066613A" w:rsidRDefault="00894726" w:rsidP="004A06F7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</w:tr>
    </w:tbl>
    <w:p w14:paraId="3BE44BAF" w14:textId="77777777" w:rsidR="00894726" w:rsidRPr="00E424CA" w:rsidRDefault="00894726" w:rsidP="00894726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tbl>
      <w:tblPr>
        <w:tblW w:w="10213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891"/>
        <w:gridCol w:w="4218"/>
        <w:gridCol w:w="1701"/>
        <w:gridCol w:w="1155"/>
        <w:gridCol w:w="750"/>
        <w:gridCol w:w="749"/>
        <w:gridCol w:w="749"/>
      </w:tblGrid>
      <w:tr w:rsidR="00894726" w:rsidRPr="00E424CA" w14:paraId="128A1A20" w14:textId="77777777" w:rsidTr="004A06F7">
        <w:trPr>
          <w:cantSplit/>
          <w:trHeight w:val="1701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84D8B" w14:textId="77777777" w:rsidR="00894726" w:rsidRPr="0066613A" w:rsidRDefault="00894726" w:rsidP="004A06F7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>Feld ID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3A696" w14:textId="77777777" w:rsidR="00894726" w:rsidRPr="0066613A" w:rsidRDefault="00894726" w:rsidP="004A06F7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>Feldname und Beschreibung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95BD5" w14:textId="77777777" w:rsidR="00EE2C38" w:rsidRDefault="00EE2C38" w:rsidP="00EE2C38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de-DE"/>
              </w:rPr>
              <w:t>Development Informationen</w:t>
            </w:r>
          </w:p>
          <w:p w14:paraId="661AA135" w14:textId="3267DED0" w:rsidR="00894726" w:rsidRPr="0066613A" w:rsidRDefault="00894726" w:rsidP="004A06F7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74A7E" w14:textId="77777777" w:rsidR="00894726" w:rsidRPr="0066613A" w:rsidRDefault="00894726" w:rsidP="004A06F7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 xml:space="preserve">UI Typ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18E40" w14:textId="77777777" w:rsidR="00894726" w:rsidRPr="00D714DD" w:rsidRDefault="00894726" w:rsidP="004A06F7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  <w:proofErr w:type="spellStart"/>
            <w:r w:rsidRPr="00D714DD">
              <w:rPr>
                <w:rFonts w:asciiTheme="minorHAnsi" w:hAnsiTheme="minorHAnsi"/>
              </w:rPr>
              <w:t>Requi</w:t>
            </w:r>
            <w:proofErr w:type="spellEnd"/>
            <w:r w:rsidRPr="00D714DD">
              <w:rPr>
                <w:rFonts w:asciiTheme="minorHAnsi" w:hAnsiTheme="minorHAnsi"/>
              </w:rPr>
              <w:t xml:space="preserve">-red in Mo-bile </w:t>
            </w:r>
            <w:proofErr w:type="spellStart"/>
            <w:r w:rsidRPr="00D714DD">
              <w:rPr>
                <w:rFonts w:asciiTheme="minorHAnsi" w:hAnsiTheme="minorHAnsi"/>
              </w:rPr>
              <w:t>Ver-sion</w:t>
            </w:r>
            <w:proofErr w:type="spellEnd"/>
            <w:r w:rsidRPr="00D714DD">
              <w:rPr>
                <w:rFonts w:asciiTheme="minorHAnsi" w:hAnsiTheme="minorHAnsi"/>
              </w:rPr>
              <w:t>?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B1C38" w14:textId="77777777" w:rsidR="00894726" w:rsidRPr="0066613A" w:rsidRDefault="00894726" w:rsidP="004A06F7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>Edit-</w:t>
            </w:r>
            <w:proofErr w:type="spellStart"/>
            <w:r w:rsidRPr="0066613A">
              <w:rPr>
                <w:rFonts w:asciiTheme="minorHAnsi" w:hAnsiTheme="minorHAnsi"/>
                <w:lang w:val="de-DE"/>
              </w:rPr>
              <w:t>able</w:t>
            </w:r>
            <w:proofErr w:type="spellEnd"/>
            <w:r w:rsidRPr="0066613A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66613A">
              <w:rPr>
                <w:rFonts w:asciiTheme="minorHAnsi" w:hAnsiTheme="minorHAnsi"/>
                <w:lang w:val="de-DE"/>
              </w:rPr>
              <w:t>by</w:t>
            </w:r>
            <w:proofErr w:type="spellEnd"/>
            <w:r w:rsidRPr="0066613A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66613A">
              <w:rPr>
                <w:rFonts w:asciiTheme="minorHAnsi" w:hAnsiTheme="minorHAnsi"/>
                <w:lang w:val="de-DE"/>
              </w:rPr>
              <w:t>editor</w:t>
            </w:r>
            <w:proofErr w:type="spellEnd"/>
            <w:r w:rsidRPr="0066613A">
              <w:rPr>
                <w:rFonts w:asciiTheme="minorHAnsi" w:hAnsiTheme="minorHAnsi"/>
                <w:lang w:val="de-DE"/>
              </w:rPr>
              <w:t>?</w:t>
            </w:r>
          </w:p>
          <w:p w14:paraId="3D166AA2" w14:textId="77777777" w:rsidR="00894726" w:rsidRPr="0066613A" w:rsidRDefault="0089472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59DF9" w14:textId="77777777" w:rsidR="00894726" w:rsidRPr="00E424CA" w:rsidRDefault="00894726" w:rsidP="004A06F7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Mandatory?</w:t>
            </w:r>
          </w:p>
        </w:tc>
      </w:tr>
      <w:tr w:rsidR="00894726" w:rsidRPr="0066613A" w14:paraId="52D6210C" w14:textId="77777777" w:rsidTr="004A06F7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8E7BC" w14:textId="77777777" w:rsidR="00894726" w:rsidRPr="00E424CA" w:rsidRDefault="0089472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001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EF448" w14:textId="77777777" w:rsidR="00894726" w:rsidRDefault="0089472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</w:rPr>
            </w:pPr>
            <w:r w:rsidRPr="00894726">
              <w:rPr>
                <w:rFonts w:asciiTheme="minorHAnsi" w:hAnsiTheme="minorHAnsi"/>
                <w:b/>
              </w:rPr>
              <w:t xml:space="preserve">Headline: </w:t>
            </w:r>
            <w:proofErr w:type="spellStart"/>
            <w:r w:rsidRPr="00894726">
              <w:rPr>
                <w:rFonts w:asciiTheme="minorHAnsi" w:hAnsiTheme="minorHAnsi"/>
                <w:b/>
              </w:rPr>
              <w:t>Seitenüberschrift</w:t>
            </w:r>
            <w:proofErr w:type="spellEnd"/>
          </w:p>
          <w:p w14:paraId="2E6E57F5" w14:textId="77777777" w:rsidR="00894726" w:rsidRPr="00894726" w:rsidRDefault="0089472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117C3" w14:textId="77777777" w:rsidR="00894726" w:rsidRPr="00E424CA" w:rsidRDefault="00894726" w:rsidP="004A06F7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971CD" w14:textId="77777777" w:rsidR="00894726" w:rsidRPr="00E424CA" w:rsidRDefault="004550FE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Text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F96C4" w14:textId="77777777" w:rsidR="00894726" w:rsidRPr="00E424CA" w:rsidRDefault="0089472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7E07A" w14:textId="77777777" w:rsidR="00894726" w:rsidRPr="00E424CA" w:rsidRDefault="0089472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B8B27" w14:textId="77777777" w:rsidR="00894726" w:rsidRPr="00E424CA" w:rsidRDefault="0089472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</w:tr>
      <w:tr w:rsidR="00C11266" w:rsidRPr="0066613A" w14:paraId="46853143" w14:textId="77777777" w:rsidTr="004A06F7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EA6F1" w14:textId="77777777" w:rsidR="00C11266" w:rsidRPr="00E424CA" w:rsidRDefault="00C1126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002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766BB" w14:textId="77777777" w:rsidR="00C11266" w:rsidRPr="00C11266" w:rsidRDefault="00C1126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C11266">
              <w:rPr>
                <w:rFonts w:asciiTheme="minorHAnsi" w:hAnsiTheme="minorHAnsi"/>
                <w:b/>
                <w:lang w:val="de-DE"/>
              </w:rPr>
              <w:t>Suchfeld</w:t>
            </w:r>
          </w:p>
          <w:p w14:paraId="08CD0574" w14:textId="77777777" w:rsidR="00C11266" w:rsidRPr="00FE55C0" w:rsidRDefault="00C1126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FE55C0">
              <w:rPr>
                <w:rFonts w:asciiTheme="minorHAnsi" w:hAnsiTheme="minorHAnsi"/>
                <w:lang w:val="de-DE"/>
              </w:rPr>
              <w:t>Der aktuelle Suchbegriff wird angezeigt und kann geändert werden.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6EDBC" w14:textId="77777777" w:rsidR="00C11266" w:rsidRPr="00FE55C0" w:rsidRDefault="00C11266" w:rsidP="004A06F7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B20C8" w14:textId="77777777" w:rsidR="00C11266" w:rsidRPr="00E424CA" w:rsidRDefault="00C1126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Suchfeld</w:t>
            </w:r>
            <w:proofErr w:type="spellEnd"/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5908A" w14:textId="77777777" w:rsidR="00C11266" w:rsidRPr="00FE55C0" w:rsidRDefault="00C1126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6EFF4" w14:textId="77777777" w:rsidR="00C11266" w:rsidRPr="00333F16" w:rsidRDefault="00C1126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013D2" w14:textId="77777777" w:rsidR="00C11266" w:rsidRPr="00333F16" w:rsidRDefault="00C1126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894726" w:rsidRPr="0066613A" w14:paraId="2A42DB0B" w14:textId="77777777" w:rsidTr="004A06F7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FA63C" w14:textId="77777777" w:rsidR="00894726" w:rsidRPr="00E424CA" w:rsidRDefault="0089472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003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95644" w14:textId="77777777" w:rsidR="00894726" w:rsidRDefault="0089472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894726">
              <w:rPr>
                <w:rFonts w:asciiTheme="minorHAnsi" w:hAnsiTheme="minorHAnsi"/>
                <w:b/>
                <w:lang w:val="de-DE"/>
              </w:rPr>
              <w:t>Hinweis: Kein Ergebnis</w:t>
            </w:r>
          </w:p>
          <w:p w14:paraId="134F3BF5" w14:textId="77777777" w:rsidR="00894726" w:rsidRPr="00894726" w:rsidRDefault="00C1126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Es wird ein Hinweis angezeigt, dass kein Beitrag/keine Sendung zum Suchbegriff gefunden wurde.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E3E5" w14:textId="77777777" w:rsidR="00894726" w:rsidRPr="00333F16" w:rsidRDefault="00894726" w:rsidP="004A06F7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2A362" w14:textId="77777777" w:rsidR="00894726" w:rsidRPr="00333F16" w:rsidRDefault="00D51CA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Hinweis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E29C40" w14:textId="77777777" w:rsidR="00894726" w:rsidRPr="00333F16" w:rsidRDefault="0089472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11F30" w14:textId="77777777" w:rsidR="00894726" w:rsidRPr="00333F16" w:rsidRDefault="0089472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657CC" w14:textId="77777777" w:rsidR="00894726" w:rsidRPr="00333F16" w:rsidRDefault="0089472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894726" w:rsidRPr="0066613A" w14:paraId="186A3906" w14:textId="77777777" w:rsidTr="004A06F7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9F5BB" w14:textId="77777777" w:rsidR="00894726" w:rsidRPr="00E424CA" w:rsidRDefault="0089472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004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504BE" w14:textId="77777777" w:rsidR="00894726" w:rsidRDefault="0089472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894726">
              <w:rPr>
                <w:rFonts w:asciiTheme="minorHAnsi" w:hAnsiTheme="minorHAnsi"/>
                <w:b/>
                <w:lang w:val="de-DE"/>
              </w:rPr>
              <w:t>Vorschlag</w:t>
            </w:r>
          </w:p>
          <w:p w14:paraId="18839F87" w14:textId="77777777" w:rsidR="00894726" w:rsidRPr="00894726" w:rsidRDefault="00C1126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Dem Nutzer werden verschiedene Möglichkeiten angeboten, wie er seine Suche spezifizieren kann.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BC1DC" w14:textId="77777777" w:rsidR="00894726" w:rsidRPr="00333F16" w:rsidRDefault="00894726" w:rsidP="004A06F7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8C7CC" w14:textId="77777777" w:rsidR="00894726" w:rsidRPr="00333F16" w:rsidRDefault="00D51CA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Text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5C3C3" w14:textId="77777777" w:rsidR="00894726" w:rsidRPr="00333F16" w:rsidRDefault="0089472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3E3D5" w14:textId="77777777" w:rsidR="00894726" w:rsidRPr="00333F16" w:rsidRDefault="0089472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853F9" w14:textId="77777777" w:rsidR="00894726" w:rsidRPr="00333F16" w:rsidRDefault="0089472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894726" w:rsidRPr="0066613A" w14:paraId="29ABA697" w14:textId="77777777" w:rsidTr="004A06F7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A4C2F" w14:textId="77777777" w:rsidR="00894726" w:rsidRPr="00E424CA" w:rsidRDefault="0089472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005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978F9" w14:textId="77777777" w:rsidR="00894726" w:rsidRDefault="0089472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894726">
              <w:rPr>
                <w:rFonts w:asciiTheme="minorHAnsi" w:hAnsiTheme="minorHAnsi"/>
                <w:b/>
                <w:lang w:val="de-DE"/>
              </w:rPr>
              <w:t>Empfehlungen</w:t>
            </w:r>
          </w:p>
          <w:p w14:paraId="44D2B063" w14:textId="77777777" w:rsidR="00894726" w:rsidRPr="00894726" w:rsidRDefault="00C1126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 xml:space="preserve">Dem Nutzer werden mehrere </w:t>
            </w:r>
            <w:r w:rsidR="00D51CA6">
              <w:rPr>
                <w:rFonts w:asciiTheme="minorHAnsi" w:hAnsiTheme="minorHAnsi"/>
                <w:lang w:val="de-DE"/>
              </w:rPr>
              <w:t xml:space="preserve">(max. Anzahl </w:t>
            </w:r>
            <w:proofErr w:type="spellStart"/>
            <w:r w:rsidR="00D51CA6">
              <w:rPr>
                <w:rFonts w:asciiTheme="minorHAnsi" w:hAnsiTheme="minorHAnsi"/>
                <w:lang w:val="de-DE"/>
              </w:rPr>
              <w:t>tbd</w:t>
            </w:r>
            <w:proofErr w:type="spellEnd"/>
            <w:r w:rsidR="00D51CA6">
              <w:rPr>
                <w:rFonts w:asciiTheme="minorHAnsi" w:hAnsiTheme="minorHAnsi"/>
                <w:lang w:val="de-DE"/>
              </w:rPr>
              <w:t xml:space="preserve">. </w:t>
            </w:r>
            <w:proofErr w:type="spellStart"/>
            <w:r w:rsidR="00D51CA6">
              <w:rPr>
                <w:rFonts w:asciiTheme="minorHAnsi" w:hAnsiTheme="minorHAnsi"/>
                <w:lang w:val="de-DE"/>
              </w:rPr>
              <w:t>By</w:t>
            </w:r>
            <w:proofErr w:type="spellEnd"/>
            <w:r w:rsidR="00D51CA6">
              <w:rPr>
                <w:rFonts w:asciiTheme="minorHAnsi" w:hAnsiTheme="minorHAnsi"/>
                <w:lang w:val="de-DE"/>
              </w:rPr>
              <w:t xml:space="preserve"> Design) </w:t>
            </w:r>
            <w:r>
              <w:rPr>
                <w:rFonts w:asciiTheme="minorHAnsi" w:hAnsiTheme="minorHAnsi"/>
                <w:lang w:val="de-DE"/>
              </w:rPr>
              <w:t>Empfehlungen angezeigt.</w:t>
            </w:r>
            <w:r w:rsidR="00D51CA6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="00D51CA6">
              <w:rPr>
                <w:rFonts w:asciiTheme="minorHAnsi" w:hAnsiTheme="minorHAnsi"/>
                <w:lang w:val="de-DE"/>
              </w:rPr>
              <w:t>OnClcik</w:t>
            </w:r>
            <w:proofErr w:type="spellEnd"/>
            <w:r w:rsidR="00D51CA6">
              <w:rPr>
                <w:rFonts w:asciiTheme="minorHAnsi" w:hAnsiTheme="minorHAnsi"/>
                <w:lang w:val="de-DE"/>
              </w:rPr>
              <w:t xml:space="preserve"> gelangt der Nutzer zur jeweiligen Detailseite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C5AE30" w14:textId="77777777" w:rsidR="00894726" w:rsidRPr="00333F16" w:rsidRDefault="00894726" w:rsidP="004A06F7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85AAD" w14:textId="77777777" w:rsidR="00894726" w:rsidRPr="00333F16" w:rsidRDefault="0089472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B869F" w14:textId="77777777" w:rsidR="00894726" w:rsidRPr="00333F16" w:rsidRDefault="0089472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871A0" w14:textId="77777777" w:rsidR="00894726" w:rsidRPr="00333F16" w:rsidRDefault="0089472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C0EAC" w14:textId="77777777" w:rsidR="00894726" w:rsidRPr="00333F16" w:rsidRDefault="0089472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894726" w:rsidRPr="0066613A" w14:paraId="1FBAE75F" w14:textId="77777777" w:rsidTr="004A06F7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2BAFC" w14:textId="77777777" w:rsidR="00894726" w:rsidRPr="00E424CA" w:rsidRDefault="0089472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005-1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C1E02" w14:textId="77777777" w:rsidR="00894726" w:rsidRDefault="0089472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894726">
              <w:rPr>
                <w:rFonts w:asciiTheme="minorHAnsi" w:hAnsiTheme="minorHAnsi"/>
                <w:b/>
                <w:lang w:val="de-DE"/>
              </w:rPr>
              <w:t>Headline</w:t>
            </w:r>
          </w:p>
          <w:p w14:paraId="42C7D8A4" w14:textId="77777777" w:rsidR="00894726" w:rsidRPr="00894726" w:rsidRDefault="00D51CA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Beschreibt was der Nutzer hier sieht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EE1F9" w14:textId="77777777" w:rsidR="00894726" w:rsidRPr="00333F16" w:rsidRDefault="00894726" w:rsidP="004A06F7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FD17E" w14:textId="77777777" w:rsidR="00894726" w:rsidRPr="00333F16" w:rsidRDefault="00D51CA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Text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4A5EB" w14:textId="77777777" w:rsidR="00894726" w:rsidRPr="00333F16" w:rsidRDefault="0089472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DE55D" w14:textId="77777777" w:rsidR="00894726" w:rsidRPr="00333F16" w:rsidRDefault="0089472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4F514" w14:textId="77777777" w:rsidR="00894726" w:rsidRPr="00333F16" w:rsidRDefault="0089472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894726" w:rsidRPr="0066613A" w14:paraId="5F3C3C01" w14:textId="77777777" w:rsidTr="004A06F7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AD897" w14:textId="77777777" w:rsidR="00894726" w:rsidRPr="00E424CA" w:rsidRDefault="0089472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005-2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3F1B9" w14:textId="77777777" w:rsidR="00894726" w:rsidRDefault="0089472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894726">
              <w:rPr>
                <w:rFonts w:asciiTheme="minorHAnsi" w:hAnsiTheme="minorHAnsi"/>
                <w:b/>
                <w:lang w:val="de-DE"/>
              </w:rPr>
              <w:t>Kacheln</w:t>
            </w:r>
            <w:r w:rsidR="00D51CA6">
              <w:rPr>
                <w:rFonts w:asciiTheme="minorHAnsi" w:hAnsiTheme="minorHAnsi"/>
                <w:b/>
                <w:lang w:val="de-DE"/>
              </w:rPr>
              <w:t>: Beiträge</w:t>
            </w:r>
          </w:p>
          <w:p w14:paraId="3F3D0A04" w14:textId="77777777" w:rsidR="00D51CA6" w:rsidRPr="00D51CA6" w:rsidRDefault="00D51CA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D51CA6">
              <w:rPr>
                <w:rFonts w:asciiTheme="minorHAnsi" w:hAnsiTheme="minorHAnsi"/>
                <w:lang w:val="de-DE"/>
              </w:rPr>
              <w:t>Bestehen</w:t>
            </w:r>
            <w:r>
              <w:rPr>
                <w:rFonts w:asciiTheme="minorHAnsi" w:hAnsiTheme="minorHAnsi"/>
                <w:lang w:val="de-DE"/>
              </w:rPr>
              <w:t xml:space="preserve"> aus einem Vorschaubild mit Headline und </w:t>
            </w:r>
            <w:proofErr w:type="spellStart"/>
            <w:r>
              <w:rPr>
                <w:rFonts w:asciiTheme="minorHAnsi" w:hAnsiTheme="minorHAnsi"/>
                <w:lang w:val="de-DE"/>
              </w:rPr>
              <w:t>Copy</w:t>
            </w:r>
            <w:proofErr w:type="spellEnd"/>
            <w:r>
              <w:rPr>
                <w:rFonts w:asciiTheme="minorHAnsi" w:hAnsiTheme="minorHAnsi"/>
                <w:lang w:val="de-DE"/>
              </w:rPr>
              <w:t>. Verlinken zur jeweiligen Detailseite des Videos.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6240E" w14:textId="77777777" w:rsidR="00894726" w:rsidRPr="00333F16" w:rsidRDefault="00894726" w:rsidP="004A06F7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1F671" w14:textId="77777777" w:rsidR="00894726" w:rsidRPr="00333F16" w:rsidRDefault="00D51CA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Clickable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Image + Text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8203A" w14:textId="77777777" w:rsidR="00894726" w:rsidRPr="00333F16" w:rsidRDefault="0089472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8F602" w14:textId="77777777" w:rsidR="00894726" w:rsidRPr="00333F16" w:rsidRDefault="0089472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2999E" w14:textId="77777777" w:rsidR="00894726" w:rsidRPr="00333F16" w:rsidRDefault="0089472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894726" w:rsidRPr="0066613A" w14:paraId="584F3609" w14:textId="77777777" w:rsidTr="004A06F7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6EB13" w14:textId="77777777" w:rsidR="00894726" w:rsidRPr="00D51CA6" w:rsidRDefault="0089472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 w:rsidRPr="00D51CA6">
              <w:rPr>
                <w:rFonts w:asciiTheme="minorHAnsi" w:hAnsiTheme="minorHAnsi"/>
                <w:lang w:val="de-DE"/>
              </w:rPr>
              <w:t>006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50347" w14:textId="77777777" w:rsidR="00894726" w:rsidRDefault="0089472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894726">
              <w:rPr>
                <w:rFonts w:asciiTheme="minorHAnsi" w:hAnsiTheme="minorHAnsi"/>
                <w:b/>
                <w:lang w:val="de-DE"/>
              </w:rPr>
              <w:t>Alternative: Sendungen Beiträge</w:t>
            </w:r>
          </w:p>
          <w:p w14:paraId="2F5BB0A8" w14:textId="77777777" w:rsidR="00894726" w:rsidRPr="00894726" w:rsidRDefault="00D51CA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Der Text verlinkt auf die Sendungs- und Beitragsseite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4EC27" w14:textId="77777777" w:rsidR="00894726" w:rsidRPr="00333F16" w:rsidRDefault="00894726" w:rsidP="004A06F7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48D2D" w14:textId="77777777" w:rsidR="00894726" w:rsidRPr="00333F16" w:rsidRDefault="00D51CA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Links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8DEAD" w14:textId="77777777" w:rsidR="00894726" w:rsidRPr="00333F16" w:rsidRDefault="0089472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358D4" w14:textId="77777777" w:rsidR="00894726" w:rsidRPr="00333F16" w:rsidRDefault="0089472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3AFE1" w14:textId="77777777" w:rsidR="00894726" w:rsidRPr="00333F16" w:rsidRDefault="00894726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</w:tbl>
    <w:p w14:paraId="71D8D54D" w14:textId="77777777" w:rsidR="00894726" w:rsidRPr="00333F16" w:rsidRDefault="00894726" w:rsidP="00894726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0206"/>
      </w:tblGrid>
      <w:tr w:rsidR="00894726" w:rsidRPr="0066613A" w14:paraId="55927C3E" w14:textId="77777777" w:rsidTr="004A06F7">
        <w:trPr>
          <w:cantSplit/>
          <w:trHeight w:val="1680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BE99A" w14:textId="77777777" w:rsidR="00894726" w:rsidRPr="00E424CA" w:rsidRDefault="00894726" w:rsidP="004A06F7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ajorHAnsi" w:hAnsiTheme="majorHAnsi"/>
              </w:rPr>
              <w:t>Responsive</w:t>
            </w:r>
            <w:r w:rsidRPr="00E424CA">
              <w:rPr>
                <w:rFonts w:asciiTheme="minorHAnsi" w:hAnsiTheme="minorHAnsi"/>
              </w:rPr>
              <w:t xml:space="preserve"> </w:t>
            </w:r>
            <w:r w:rsidRPr="00E424CA">
              <w:rPr>
                <w:rFonts w:asciiTheme="majorHAnsi" w:hAnsiTheme="majorHAnsi"/>
              </w:rPr>
              <w:t>Design</w:t>
            </w:r>
          </w:p>
          <w:p w14:paraId="7ABD91E2" w14:textId="77777777" w:rsidR="00894726" w:rsidRPr="00E424CA" w:rsidRDefault="00894726" w:rsidP="004A06F7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</w:tr>
    </w:tbl>
    <w:p w14:paraId="6FB53B26" w14:textId="77777777" w:rsidR="00894726" w:rsidRPr="0066613A" w:rsidRDefault="00894726" w:rsidP="00894726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  <w:lang w:val="en-US"/>
        </w:rPr>
      </w:pPr>
    </w:p>
    <w:p w14:paraId="16AB1ED6" w14:textId="77777777" w:rsidR="00894726" w:rsidRPr="0066613A" w:rsidRDefault="00894726" w:rsidP="00894726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  <w:lang w:val="en-US"/>
        </w:rPr>
      </w:pP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0206"/>
      </w:tblGrid>
      <w:tr w:rsidR="00894726" w:rsidRPr="0066613A" w14:paraId="42DC2E8A" w14:textId="77777777" w:rsidTr="004A06F7">
        <w:trPr>
          <w:cantSplit/>
          <w:trHeight w:val="1680"/>
        </w:trPr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ABF4D" w14:textId="77777777" w:rsidR="00894726" w:rsidRPr="00E424CA" w:rsidRDefault="00894726" w:rsidP="004A06F7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ajorHAnsi" w:hAnsiTheme="majorHAnsi"/>
              </w:rPr>
            </w:pPr>
            <w:r w:rsidRPr="00E424CA">
              <w:rPr>
                <w:rFonts w:asciiTheme="majorHAnsi" w:hAnsiTheme="majorHAnsi"/>
              </w:rPr>
              <w:t>Design</w:t>
            </w:r>
          </w:p>
          <w:p w14:paraId="2619B25C" w14:textId="77777777" w:rsidR="00894726" w:rsidRPr="00E424CA" w:rsidRDefault="00894726" w:rsidP="004A06F7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</w:tr>
    </w:tbl>
    <w:p w14:paraId="13F24A0A" w14:textId="77777777" w:rsidR="00894726" w:rsidRPr="0066613A" w:rsidRDefault="00894726" w:rsidP="00894726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  <w:lang w:val="en-US"/>
        </w:rPr>
      </w:pPr>
    </w:p>
    <w:p w14:paraId="510F164F" w14:textId="77777777" w:rsidR="00894726" w:rsidRPr="0066613A" w:rsidRDefault="00894726" w:rsidP="00894726">
      <w:pPr>
        <w:pStyle w:val="FreieForm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  <w:lang w:val="en-US"/>
        </w:rPr>
      </w:pPr>
      <w:r w:rsidRPr="0066613A">
        <w:rPr>
          <w:rFonts w:asciiTheme="minorHAnsi" w:hAnsiTheme="minorHAnsi"/>
          <w:lang w:val="en-US"/>
        </w:rPr>
        <w:br w:type="page"/>
      </w:r>
    </w:p>
    <w:p w14:paraId="4AD7A2C6" w14:textId="77777777" w:rsidR="00D714DD" w:rsidRPr="0066613A" w:rsidRDefault="00D714DD" w:rsidP="00D714DD">
      <w:pPr>
        <w:pStyle w:val="FreieForm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  <w:lang w:val="en-US"/>
        </w:rPr>
      </w:pPr>
    </w:p>
    <w:p w14:paraId="4D8C6A1C" w14:textId="77777777" w:rsidR="00D714DD" w:rsidRPr="00E424CA" w:rsidRDefault="00D714DD" w:rsidP="00D714DD">
      <w:pPr>
        <w:pStyle w:val="Headline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ajorHAnsi" w:hAnsiTheme="majorHAnsi"/>
        </w:rPr>
      </w:pPr>
      <w:bookmarkStart w:id="8" w:name="_TOC510"/>
      <w:bookmarkStart w:id="9" w:name="TOC209581478"/>
      <w:bookmarkStart w:id="10" w:name="_TOC639"/>
      <w:bookmarkStart w:id="11" w:name="TOC209581482"/>
      <w:bookmarkStart w:id="12" w:name="_TOC651"/>
      <w:bookmarkStart w:id="13" w:name="TOC209581483"/>
      <w:bookmarkEnd w:id="8"/>
      <w:bookmarkEnd w:id="9"/>
      <w:bookmarkEnd w:id="10"/>
      <w:bookmarkEnd w:id="11"/>
      <w:bookmarkEnd w:id="12"/>
      <w:bookmarkEnd w:id="13"/>
      <w:proofErr w:type="spellStart"/>
      <w:r>
        <w:rPr>
          <w:rFonts w:asciiTheme="majorHAnsi" w:hAnsiTheme="majorHAnsi"/>
        </w:rPr>
        <w:t>Änderungsverlauf</w:t>
      </w:r>
      <w:proofErr w:type="spellEnd"/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98"/>
        <w:gridCol w:w="1134"/>
        <w:gridCol w:w="6804"/>
        <w:gridCol w:w="1270"/>
      </w:tblGrid>
      <w:tr w:rsidR="00D714DD" w:rsidRPr="00E424CA" w14:paraId="62AB5B8C" w14:textId="77777777" w:rsidTr="004A06F7">
        <w:trPr>
          <w:cantSplit/>
          <w:trHeight w:val="350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F8865" w14:textId="77777777" w:rsidR="00D714DD" w:rsidRPr="00E424CA" w:rsidRDefault="00D714DD" w:rsidP="004A06F7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04477" w14:textId="77777777" w:rsidR="00D714DD" w:rsidRPr="00E424CA" w:rsidRDefault="00D714DD" w:rsidP="004A06F7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Date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F3E6D" w14:textId="77777777" w:rsidR="00D714DD" w:rsidRPr="00E424CA" w:rsidRDefault="00D714DD" w:rsidP="004A06F7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Reason For Changes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ADA73" w14:textId="77777777" w:rsidR="00D714DD" w:rsidRPr="00E424CA" w:rsidRDefault="00D714DD" w:rsidP="004A06F7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Version</w:t>
            </w:r>
          </w:p>
        </w:tc>
      </w:tr>
      <w:tr w:rsidR="00D714DD" w:rsidRPr="00E424CA" w14:paraId="042ACF78" w14:textId="77777777" w:rsidTr="004A06F7">
        <w:trPr>
          <w:cantSplit/>
          <w:trHeight w:val="560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3E7AB" w14:textId="77777777" w:rsidR="00D714DD" w:rsidRPr="00E424CA" w:rsidRDefault="00D714DD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ailvoe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B74D8" w14:textId="77777777" w:rsidR="00D714DD" w:rsidRPr="00E424CA" w:rsidRDefault="00D714DD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16.06.13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E679F" w14:textId="77777777" w:rsidR="00D714DD" w:rsidRPr="002C624D" w:rsidRDefault="00D714DD" w:rsidP="004A06F7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Änderungen Konzept nach Besprechung am 11.06.13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A20D9" w14:textId="77777777" w:rsidR="00D714DD" w:rsidRPr="00E424CA" w:rsidRDefault="00D714DD" w:rsidP="004A06F7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0.7</w:t>
            </w:r>
          </w:p>
        </w:tc>
      </w:tr>
      <w:tr w:rsidR="00D714DD" w:rsidRPr="00E424CA" w14:paraId="53B5CD12" w14:textId="77777777" w:rsidTr="004A06F7">
        <w:trPr>
          <w:cantSplit/>
          <w:trHeight w:val="560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5EFA1" w14:textId="77777777" w:rsidR="00D714DD" w:rsidRPr="00E424CA" w:rsidRDefault="00D714DD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rPr>
                <w:rFonts w:asciiTheme="minorHAnsi" w:hAnsiTheme="minorHAns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6E6CD" w14:textId="77777777" w:rsidR="00D714DD" w:rsidRPr="00E424CA" w:rsidRDefault="00D714DD" w:rsidP="004A06F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</w:tabs>
              <w:rPr>
                <w:rFonts w:asciiTheme="minorHAnsi" w:hAnsiTheme="minorHAnsi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1354A" w14:textId="77777777" w:rsidR="00D714DD" w:rsidRPr="00E424CA" w:rsidRDefault="00D714DD" w:rsidP="004A06F7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64A86" w14:textId="77777777" w:rsidR="00D714DD" w:rsidRPr="00E424CA" w:rsidRDefault="00D714DD" w:rsidP="004A06F7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</w:tr>
    </w:tbl>
    <w:p w14:paraId="008915F1" w14:textId="77777777" w:rsidR="00D714DD" w:rsidRPr="00E424CA" w:rsidRDefault="00D714DD" w:rsidP="00D714DD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p w14:paraId="261B6F55" w14:textId="77777777" w:rsidR="00D714DD" w:rsidRPr="00D878DE" w:rsidRDefault="00D714DD" w:rsidP="00D714DD">
      <w:pPr>
        <w:pStyle w:val="Headline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</w:pPr>
    </w:p>
    <w:p w14:paraId="058ACCE0" w14:textId="77777777" w:rsidR="00710BBB" w:rsidRPr="00727470" w:rsidRDefault="002E5C9A" w:rsidP="00D714DD">
      <w:pPr>
        <w:pStyle w:val="Headline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</w:pPr>
    </w:p>
    <w:sectPr w:rsidR="00710BBB" w:rsidRPr="00727470" w:rsidSect="00710BBB">
      <w:headerReference w:type="even" r:id="rId7"/>
      <w:headerReference w:type="default" r:id="rId8"/>
      <w:footerReference w:type="even" r:id="rId9"/>
      <w:footerReference w:type="default" r:id="rId10"/>
      <w:pgSz w:w="11900" w:h="16840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B43983" w14:textId="77777777" w:rsidR="002E5C9A" w:rsidRDefault="002E5C9A">
      <w:r>
        <w:separator/>
      </w:r>
    </w:p>
  </w:endnote>
  <w:endnote w:type="continuationSeparator" w:id="0">
    <w:p w14:paraId="4EAAEA2D" w14:textId="77777777" w:rsidR="002E5C9A" w:rsidRDefault="002E5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Cambria Bold">
    <w:panose1 w:val="02040803050406030204"/>
    <w:charset w:val="00"/>
    <w:family w:val="auto"/>
    <w:pitch w:val="variable"/>
    <w:sig w:usb0="00000003" w:usb1="00000000" w:usb2="00000000" w:usb3="00000000" w:csb0="00000001" w:csb1="00000000"/>
  </w:font>
  <w:font w:name="Cambria Italic">
    <w:panose1 w:val="020405030504060A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auto"/>
    <w:pitch w:val="variable"/>
    <w:sig w:usb0="A1002AE7" w:usb1="C0000063" w:usb2="00000038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9C97AF" w14:textId="77777777" w:rsidR="00710BBB" w:rsidRDefault="002E5C9A">
    <w:pPr>
      <w:pStyle w:val="FreieForm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rPr>
        <w:rFonts w:ascii="Times New Roman" w:eastAsia="Times New Roman" w:hAnsi="Times New Roman"/>
        <w:color w:val="auto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AF7835" w14:textId="77777777" w:rsidR="00710BBB" w:rsidRDefault="002E5C9A">
    <w:pPr>
      <w:pStyle w:val="FreieForm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rPr>
        <w:rFonts w:ascii="Times New Roman" w:eastAsia="Times New Roman" w:hAnsi="Times New Roman"/>
        <w:color w:val="auto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F2A56C" w14:textId="77777777" w:rsidR="002E5C9A" w:rsidRDefault="002E5C9A">
      <w:r>
        <w:separator/>
      </w:r>
    </w:p>
  </w:footnote>
  <w:footnote w:type="continuationSeparator" w:id="0">
    <w:p w14:paraId="6CD0F8E5" w14:textId="77777777" w:rsidR="002E5C9A" w:rsidRDefault="002E5C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810445" w14:textId="77777777" w:rsidR="00710BBB" w:rsidRDefault="002E5C9A">
    <w:pPr>
      <w:pStyle w:val="FreieForm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rPr>
        <w:rFonts w:ascii="Times New Roman" w:eastAsia="Times New Roman" w:hAnsi="Times New Roman"/>
        <w:color w:val="auto"/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07AB6" w14:textId="77777777" w:rsidR="00710BBB" w:rsidRDefault="002E5C9A">
    <w:pPr>
      <w:pStyle w:val="FreieForm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rPr>
        <w:rFonts w:ascii="Times New Roman" w:eastAsia="Times New Roman" w:hAnsi="Times New Roman"/>
        <w:color w:val="auto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1"/>
  <w:embedSystemFonts/>
  <w:bordersDoNotSurroundHeader/>
  <w:bordersDoNotSurroundFooter/>
  <w:proofState w:spelling="clean" w:grammar="clean"/>
  <w:attachedTemplate r:id="rId1"/>
  <w:stylePaneFormatFilter w:val="2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720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D0C"/>
    <w:rsid w:val="000156C5"/>
    <w:rsid w:val="00184917"/>
    <w:rsid w:val="00187FCA"/>
    <w:rsid w:val="00212917"/>
    <w:rsid w:val="002E5C9A"/>
    <w:rsid w:val="00325D70"/>
    <w:rsid w:val="00333F16"/>
    <w:rsid w:val="003809C2"/>
    <w:rsid w:val="00396487"/>
    <w:rsid w:val="004550FE"/>
    <w:rsid w:val="004900FB"/>
    <w:rsid w:val="004D325A"/>
    <w:rsid w:val="005D5795"/>
    <w:rsid w:val="006307A0"/>
    <w:rsid w:val="00635057"/>
    <w:rsid w:val="00727470"/>
    <w:rsid w:val="007700F9"/>
    <w:rsid w:val="007F7ED6"/>
    <w:rsid w:val="00840FFE"/>
    <w:rsid w:val="00894726"/>
    <w:rsid w:val="008C2282"/>
    <w:rsid w:val="00910D0C"/>
    <w:rsid w:val="00933CFA"/>
    <w:rsid w:val="00A14185"/>
    <w:rsid w:val="00A240EA"/>
    <w:rsid w:val="00B2191F"/>
    <w:rsid w:val="00B22E9F"/>
    <w:rsid w:val="00B57A96"/>
    <w:rsid w:val="00B93F30"/>
    <w:rsid w:val="00C11266"/>
    <w:rsid w:val="00D06900"/>
    <w:rsid w:val="00D251F8"/>
    <w:rsid w:val="00D51CA6"/>
    <w:rsid w:val="00D714DD"/>
    <w:rsid w:val="00DD0F41"/>
    <w:rsid w:val="00E010A3"/>
    <w:rsid w:val="00E22245"/>
    <w:rsid w:val="00E424CA"/>
    <w:rsid w:val="00EE2C38"/>
    <w:rsid w:val="00FE55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8BB29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semiHidden="1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Standard">
    <w:name w:val="Normal"/>
    <w:qFormat/>
    <w:rsid w:val="00710BBB"/>
    <w:rPr>
      <w:rFonts w:ascii="Cambria" w:eastAsia="ヒラギノ角ゴ Pro W3" w:hAnsi="Cambria"/>
      <w:color w:val="000000"/>
      <w:sz w:val="24"/>
      <w:szCs w:val="24"/>
      <w:lang w:eastAsia="en-US"/>
    </w:rPr>
  </w:style>
  <w:style w:type="paragraph" w:styleId="berschrift1">
    <w:name w:val="heading 1"/>
    <w:next w:val="Text"/>
    <w:link w:val="berschrift1Zchn"/>
    <w:rsid w:val="00710BBB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styleId="berschrift2">
    <w:name w:val="heading 2"/>
    <w:next w:val="Text"/>
    <w:rsid w:val="00710BBB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styleId="berschrift3">
    <w:name w:val="heading 3"/>
    <w:next w:val="Text"/>
    <w:rsid w:val="00710BBB"/>
    <w:pPr>
      <w:keepNext/>
      <w:outlineLvl w:val="2"/>
    </w:pPr>
    <w:rPr>
      <w:rFonts w:ascii="Helvetica" w:eastAsia="ヒラギノ角ゴ Pro W3" w:hAnsi="Helvetica"/>
      <w:b/>
      <w:color w:val="000000"/>
      <w:sz w:val="24"/>
    </w:rPr>
  </w:style>
  <w:style w:type="paragraph" w:styleId="berschrift4">
    <w:name w:val="heading 4"/>
    <w:next w:val="Text"/>
    <w:rsid w:val="00710BBB"/>
    <w:pPr>
      <w:keepNext/>
      <w:outlineLvl w:val="3"/>
    </w:pPr>
    <w:rPr>
      <w:rFonts w:ascii="Helvetica" w:eastAsia="ヒラギノ角ゴ Pro W3" w:hAnsi="Helvetica"/>
      <w:b/>
      <w:color w:val="000000"/>
      <w:sz w:val="24"/>
    </w:rPr>
  </w:style>
  <w:style w:type="paragraph" w:styleId="berschrift5">
    <w:name w:val="heading 5"/>
    <w:next w:val="Text"/>
    <w:rsid w:val="00710BBB"/>
    <w:pPr>
      <w:keepNext/>
      <w:outlineLvl w:val="4"/>
    </w:pPr>
    <w:rPr>
      <w:rFonts w:ascii="Helvetica" w:eastAsia="ヒラギノ角ゴ Pro W3" w:hAnsi="Helvetica"/>
      <w:b/>
      <w:color w:val="000000"/>
      <w:sz w:val="24"/>
    </w:rPr>
  </w:style>
  <w:style w:type="paragraph" w:styleId="berschrift6">
    <w:name w:val="heading 6"/>
    <w:next w:val="Text"/>
    <w:rsid w:val="00710BBB"/>
    <w:pPr>
      <w:keepNext/>
      <w:outlineLvl w:val="5"/>
    </w:pPr>
    <w:rPr>
      <w:rFonts w:ascii="Helvetica" w:eastAsia="ヒラギノ角ゴ Pro W3" w:hAnsi="Helvetica"/>
      <w:b/>
      <w:color w:val="000000"/>
      <w:sz w:val="24"/>
    </w:rPr>
  </w:style>
  <w:style w:type="paragraph" w:styleId="berschrift7">
    <w:name w:val="heading 7"/>
    <w:next w:val="Text"/>
    <w:rsid w:val="00710BBB"/>
    <w:pPr>
      <w:keepNext/>
      <w:outlineLvl w:val="6"/>
    </w:pPr>
    <w:rPr>
      <w:rFonts w:ascii="Helvetica" w:eastAsia="ヒラギノ角ゴ Pro W3" w:hAnsi="Helvetica"/>
      <w:b/>
      <w:color w:val="000000"/>
      <w:sz w:val="24"/>
    </w:rPr>
  </w:style>
  <w:style w:type="paragraph" w:styleId="berschrift8">
    <w:name w:val="heading 8"/>
    <w:next w:val="Text"/>
    <w:rsid w:val="00710BBB"/>
    <w:pPr>
      <w:keepNext/>
      <w:outlineLvl w:val="7"/>
    </w:pPr>
    <w:rPr>
      <w:rFonts w:ascii="Helvetica" w:eastAsia="ヒラギノ角ゴ Pro W3" w:hAnsi="Helvetica"/>
      <w:b/>
      <w:color w:val="000000"/>
      <w:sz w:val="24"/>
    </w:rPr>
  </w:style>
  <w:style w:type="paragraph" w:styleId="berschrift9">
    <w:name w:val="heading 9"/>
    <w:next w:val="Text"/>
    <w:rsid w:val="00710BBB"/>
    <w:pPr>
      <w:keepNext/>
      <w:outlineLvl w:val="8"/>
    </w:pPr>
    <w:rPr>
      <w:rFonts w:ascii="Helvetica" w:eastAsia="ヒラギノ角ゴ Pro W3" w:hAnsi="Helvetica"/>
      <w:b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reieForm">
    <w:name w:val="Freie Form"/>
    <w:rsid w:val="00710BBB"/>
    <w:rPr>
      <w:rFonts w:ascii="Cambria" w:eastAsia="ヒラギノ角ゴ Pro W3" w:hAnsi="Cambria"/>
      <w:color w:val="000000"/>
      <w:sz w:val="24"/>
    </w:rPr>
  </w:style>
  <w:style w:type="paragraph" w:customStyle="1" w:styleId="Headline1">
    <w:name w:val="Headline 1"/>
    <w:rsid w:val="00710BBB"/>
    <w:pPr>
      <w:spacing w:before="100" w:after="100"/>
      <w:outlineLvl w:val="0"/>
    </w:pPr>
    <w:rPr>
      <w:rFonts w:ascii="Arial" w:eastAsia="ヒラギノ角ゴ Pro W3" w:hAnsi="Arial"/>
      <w:b/>
      <w:color w:val="000000"/>
      <w:kern w:val="36"/>
      <w:sz w:val="48"/>
      <w:lang w:val="en-US"/>
    </w:rPr>
  </w:style>
  <w:style w:type="paragraph" w:customStyle="1" w:styleId="Headline2">
    <w:name w:val="Headline 2"/>
    <w:rsid w:val="00710BBB"/>
    <w:pPr>
      <w:spacing w:before="100" w:after="100"/>
      <w:outlineLvl w:val="1"/>
    </w:pPr>
    <w:rPr>
      <w:rFonts w:ascii="Arial" w:eastAsia="ヒラギノ角ゴ Pro W3" w:hAnsi="Arial"/>
      <w:b/>
      <w:color w:val="000000"/>
      <w:sz w:val="36"/>
      <w:lang w:val="en-US"/>
    </w:rPr>
  </w:style>
  <w:style w:type="paragraph" w:customStyle="1" w:styleId="Description">
    <w:name w:val="Description"/>
    <w:rsid w:val="00710BBB"/>
    <w:rPr>
      <w:rFonts w:ascii="Arial" w:eastAsia="ヒラギノ角ゴ Pro W3" w:hAnsi="Arial"/>
      <w:b/>
      <w:color w:val="000000"/>
      <w:sz w:val="24"/>
      <w:lang w:val="en-US"/>
    </w:rPr>
  </w:style>
  <w:style w:type="paragraph" w:customStyle="1" w:styleId="Content">
    <w:name w:val="Content"/>
    <w:rsid w:val="00710BBB"/>
    <w:rPr>
      <w:rFonts w:ascii="Arial" w:eastAsia="ヒラギノ角ゴ Pro W3" w:hAnsi="Arial"/>
      <w:color w:val="000000"/>
      <w:sz w:val="24"/>
      <w:lang w:val="en-US"/>
    </w:rPr>
  </w:style>
  <w:style w:type="paragraph" w:customStyle="1" w:styleId="Alles">
    <w:name w:val="Alles"/>
    <w:rsid w:val="00710BBB"/>
    <w:rPr>
      <w:rFonts w:ascii="Arial" w:eastAsia="ヒラギノ角ゴ Pro W3" w:hAnsi="Arial"/>
      <w:color w:val="000000"/>
      <w:sz w:val="24"/>
    </w:rPr>
  </w:style>
  <w:style w:type="paragraph" w:customStyle="1" w:styleId="Kommentartext1">
    <w:name w:val="Kommentartext1"/>
    <w:rsid w:val="00710BBB"/>
    <w:rPr>
      <w:rFonts w:ascii="Cambria" w:eastAsia="ヒラギノ角ゴ Pro W3" w:hAnsi="Cambria"/>
      <w:color w:val="000000"/>
      <w:sz w:val="24"/>
    </w:rPr>
  </w:style>
  <w:style w:type="paragraph" w:customStyle="1" w:styleId="Inhaltsverzeichnisberschrift1">
    <w:name w:val="Inhaltsverzeichnisüberschrift1"/>
    <w:next w:val="Standard"/>
    <w:rsid w:val="00710BBB"/>
    <w:pPr>
      <w:keepNext/>
      <w:keepLines/>
      <w:spacing w:before="480" w:line="276" w:lineRule="auto"/>
    </w:pPr>
    <w:rPr>
      <w:rFonts w:ascii="Calibri Bold" w:eastAsia="ヒラギノ角ゴ Pro W3" w:hAnsi="Calibri Bold"/>
      <w:color w:val="284980"/>
      <w:sz w:val="28"/>
    </w:rPr>
  </w:style>
  <w:style w:type="paragraph" w:customStyle="1" w:styleId="Verzeichnis11">
    <w:name w:val="Verzeichnis 11"/>
    <w:rsid w:val="00710BBB"/>
    <w:pPr>
      <w:tabs>
        <w:tab w:val="right" w:leader="dot" w:pos="9066"/>
      </w:tabs>
      <w:spacing w:before="240"/>
      <w:ind w:left="720"/>
      <w:outlineLvl w:val="0"/>
    </w:pPr>
    <w:rPr>
      <w:rFonts w:ascii="Helvetica" w:eastAsia="ヒラギノ角ゴ Pro W3" w:hAnsi="Helvetica"/>
      <w:b/>
      <w:i/>
      <w:color w:val="000000"/>
      <w:sz w:val="24"/>
    </w:rPr>
  </w:style>
  <w:style w:type="paragraph" w:customStyle="1" w:styleId="Verzeichnis21">
    <w:name w:val="Verzeichnis 21"/>
    <w:basedOn w:val="Verzeichnis110"/>
    <w:next w:val="Standard"/>
    <w:rsid w:val="00710BBB"/>
    <w:pPr>
      <w:tabs>
        <w:tab w:val="clear" w:pos="9056"/>
        <w:tab w:val="right" w:leader="dot" w:pos="9046"/>
      </w:tabs>
    </w:pPr>
  </w:style>
  <w:style w:type="paragraph" w:customStyle="1" w:styleId="Verzeichnis110">
    <w:name w:val="Verzeichnis 11"/>
    <w:next w:val="Standard"/>
    <w:rsid w:val="00710BBB"/>
    <w:pPr>
      <w:tabs>
        <w:tab w:val="right" w:leader="dot" w:pos="9056"/>
      </w:tabs>
      <w:spacing w:before="120"/>
      <w:outlineLvl w:val="0"/>
    </w:pPr>
    <w:rPr>
      <w:rFonts w:ascii="Cambria Bold" w:eastAsia="ヒラギノ角ゴ Pro W3" w:hAnsi="Cambria Bold"/>
      <w:color w:val="000000"/>
      <w:sz w:val="22"/>
    </w:rPr>
  </w:style>
  <w:style w:type="paragraph" w:customStyle="1" w:styleId="Verzeichnis31">
    <w:name w:val="Verzeichnis 31"/>
    <w:next w:val="Standard"/>
    <w:rsid w:val="00710BBB"/>
    <w:pPr>
      <w:tabs>
        <w:tab w:val="right" w:leader="dot" w:pos="9056"/>
      </w:tabs>
      <w:ind w:left="240"/>
      <w:outlineLvl w:val="0"/>
    </w:pPr>
    <w:rPr>
      <w:rFonts w:ascii="Cambria Italic" w:eastAsia="ヒラギノ角ゴ Pro W3" w:hAnsi="Cambria Italic"/>
      <w:color w:val="000000"/>
      <w:sz w:val="22"/>
    </w:rPr>
  </w:style>
  <w:style w:type="paragraph" w:customStyle="1" w:styleId="Verzeichnis41">
    <w:name w:val="Verzeichnis 41"/>
    <w:rsid w:val="00710BBB"/>
    <w:pPr>
      <w:tabs>
        <w:tab w:val="right" w:leader="dot" w:pos="9066"/>
      </w:tabs>
      <w:spacing w:before="240" w:after="60"/>
      <w:ind w:left="360"/>
      <w:outlineLvl w:val="0"/>
    </w:pPr>
    <w:rPr>
      <w:rFonts w:ascii="Helvetica" w:eastAsia="ヒラギノ角ゴ Pro W3" w:hAnsi="Helvetica"/>
      <w:b/>
      <w:color w:val="000000"/>
      <w:sz w:val="28"/>
    </w:rPr>
  </w:style>
  <w:style w:type="paragraph" w:customStyle="1" w:styleId="Verzeichnis51">
    <w:name w:val="Verzeichnis 51"/>
    <w:basedOn w:val="Verzeichnis31"/>
    <w:next w:val="Standard"/>
    <w:rsid w:val="00710BBB"/>
    <w:pPr>
      <w:tabs>
        <w:tab w:val="clear" w:pos="9056"/>
        <w:tab w:val="right" w:leader="dot" w:pos="9046"/>
      </w:tabs>
    </w:pPr>
  </w:style>
  <w:style w:type="paragraph" w:customStyle="1" w:styleId="Verzeichnis61">
    <w:name w:val="Verzeichnis 61"/>
    <w:rsid w:val="00710BBB"/>
    <w:pPr>
      <w:tabs>
        <w:tab w:val="right" w:leader="dot" w:pos="9066"/>
      </w:tabs>
      <w:spacing w:before="240" w:after="60"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Verzeichnis71">
    <w:name w:val="Verzeichnis 71"/>
    <w:next w:val="Standard"/>
    <w:rsid w:val="00710BBB"/>
    <w:pPr>
      <w:tabs>
        <w:tab w:val="right" w:leader="dot" w:pos="9056"/>
      </w:tabs>
      <w:spacing w:before="120"/>
      <w:outlineLvl w:val="0"/>
    </w:pPr>
    <w:rPr>
      <w:rFonts w:ascii="Cambria Bold" w:eastAsia="ヒラギノ角ゴ Pro W3" w:hAnsi="Cambria Bold"/>
      <w:color w:val="000000"/>
      <w:sz w:val="22"/>
    </w:rPr>
  </w:style>
  <w:style w:type="paragraph" w:customStyle="1" w:styleId="Verzeichnis81">
    <w:name w:val="Verzeichnis 81"/>
    <w:next w:val="Standard"/>
    <w:rsid w:val="00710BBB"/>
    <w:pPr>
      <w:tabs>
        <w:tab w:val="right" w:leader="dot" w:pos="9056"/>
      </w:tabs>
      <w:ind w:left="480"/>
      <w:outlineLvl w:val="0"/>
    </w:pPr>
    <w:rPr>
      <w:rFonts w:ascii="Cambria" w:eastAsia="ヒラギノ角ゴ Pro W3" w:hAnsi="Cambria"/>
      <w:color w:val="000000"/>
      <w:sz w:val="22"/>
    </w:rPr>
  </w:style>
  <w:style w:type="paragraph" w:customStyle="1" w:styleId="berschrift11">
    <w:name w:val="Überschrift 11"/>
    <w:rsid w:val="00710BBB"/>
    <w:pPr>
      <w:spacing w:before="100" w:after="100"/>
      <w:outlineLvl w:val="0"/>
    </w:pPr>
    <w:rPr>
      <w:rFonts w:eastAsia="ヒラギノ角ゴ Pro W3"/>
      <w:b/>
      <w:color w:val="000000"/>
      <w:kern w:val="36"/>
      <w:sz w:val="48"/>
    </w:rPr>
  </w:style>
  <w:style w:type="paragraph" w:customStyle="1" w:styleId="berschrift31">
    <w:name w:val="Überschrift 31"/>
    <w:next w:val="Standard"/>
    <w:rsid w:val="00710BBB"/>
    <w:pPr>
      <w:keepNext/>
      <w:keepLines/>
      <w:spacing w:before="200"/>
      <w:outlineLvl w:val="2"/>
    </w:pPr>
    <w:rPr>
      <w:rFonts w:ascii="Calibri Bold" w:eastAsia="ヒラギノ角ゴ Pro W3" w:hAnsi="Calibri Bold"/>
      <w:color w:val="3D6AB1"/>
      <w:sz w:val="24"/>
    </w:rPr>
  </w:style>
  <w:style w:type="paragraph" w:customStyle="1" w:styleId="berschrift21">
    <w:name w:val="Überschrift 21"/>
    <w:rsid w:val="00710BBB"/>
    <w:pPr>
      <w:spacing w:before="100" w:after="100"/>
      <w:outlineLvl w:val="1"/>
    </w:pPr>
    <w:rPr>
      <w:rFonts w:eastAsia="ヒラギノ角ゴ Pro W3"/>
      <w:b/>
      <w:color w:val="000000"/>
      <w:sz w:val="36"/>
      <w:lang w:val="en-US"/>
    </w:rPr>
  </w:style>
  <w:style w:type="paragraph" w:customStyle="1" w:styleId="Text">
    <w:name w:val="Text"/>
    <w:rsid w:val="00710BBB"/>
    <w:rPr>
      <w:rFonts w:ascii="Helvetica" w:eastAsia="ヒラギノ角ゴ Pro W3" w:hAnsi="Helvetica"/>
      <w:color w:val="000000"/>
      <w:sz w:val="24"/>
    </w:rPr>
  </w:style>
  <w:style w:type="paragraph" w:styleId="Titel">
    <w:name w:val="Title"/>
    <w:next w:val="Text"/>
    <w:qFormat/>
    <w:rsid w:val="00710BBB"/>
    <w:pPr>
      <w:keepNext/>
      <w:outlineLvl w:val="0"/>
    </w:pPr>
    <w:rPr>
      <w:rFonts w:ascii="Helvetica" w:eastAsia="ヒラギノ角ゴ Pro W3" w:hAnsi="Helvetica"/>
      <w:b/>
      <w:color w:val="000000"/>
      <w:sz w:val="56"/>
    </w:rPr>
  </w:style>
  <w:style w:type="paragraph" w:styleId="Sprechblasentext">
    <w:name w:val="Balloon Text"/>
    <w:basedOn w:val="Standard"/>
    <w:link w:val="SprechblasentextZchn"/>
    <w:locked/>
    <w:rsid w:val="00406B7F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406B7F"/>
    <w:rPr>
      <w:rFonts w:ascii="Lucida Grande" w:eastAsia="ヒラギノ角ゴ Pro W3" w:hAnsi="Lucida Grande"/>
      <w:color w:val="000000"/>
      <w:sz w:val="18"/>
      <w:szCs w:val="18"/>
      <w:lang w:eastAsia="en-US"/>
    </w:rPr>
  </w:style>
  <w:style w:type="character" w:customStyle="1" w:styleId="berschrift1Zchn">
    <w:name w:val="Überschrift 1 Zchn"/>
    <w:basedOn w:val="Absatz-Standardschriftart"/>
    <w:link w:val="berschrift1"/>
    <w:rsid w:val="009B1E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1E2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locked/>
    <w:rsid w:val="007F7ED6"/>
    <w:pPr>
      <w:tabs>
        <w:tab w:val="right" w:pos="9056"/>
      </w:tabs>
      <w:spacing w:before="120"/>
      <w:ind w:left="-851"/>
    </w:pPr>
    <w:rPr>
      <w:rFonts w:asciiTheme="minorHAnsi" w:hAnsiTheme="minorHAnsi"/>
      <w:b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locked/>
    <w:rsid w:val="007F7ED6"/>
    <w:pPr>
      <w:tabs>
        <w:tab w:val="right" w:pos="9056"/>
      </w:tabs>
      <w:ind w:left="-851"/>
    </w:pPr>
    <w:rPr>
      <w:rFonts w:asciiTheme="minorHAnsi" w:hAnsiTheme="minorHAnsi"/>
      <w:i/>
      <w:sz w:val="22"/>
      <w:szCs w:val="22"/>
    </w:rPr>
  </w:style>
  <w:style w:type="paragraph" w:styleId="Verzeichnis3">
    <w:name w:val="toc 3"/>
    <w:basedOn w:val="Standard"/>
    <w:next w:val="Standard"/>
    <w:autoRedefine/>
    <w:locked/>
    <w:rsid w:val="009B1E2E"/>
    <w:pPr>
      <w:ind w:left="480"/>
    </w:pPr>
    <w:rPr>
      <w:rFonts w:asciiTheme="minorHAnsi" w:hAnsiTheme="minorHAnsi"/>
      <w:sz w:val="22"/>
      <w:szCs w:val="22"/>
    </w:rPr>
  </w:style>
  <w:style w:type="paragraph" w:styleId="Verzeichnis4">
    <w:name w:val="toc 4"/>
    <w:basedOn w:val="Standard"/>
    <w:next w:val="Standard"/>
    <w:autoRedefine/>
    <w:locked/>
    <w:rsid w:val="009B1E2E"/>
    <w:pPr>
      <w:ind w:left="72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locked/>
    <w:rsid w:val="009B1E2E"/>
    <w:pPr>
      <w:ind w:left="96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locked/>
    <w:rsid w:val="009B1E2E"/>
    <w:pPr>
      <w:ind w:left="12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locked/>
    <w:rsid w:val="009B1E2E"/>
    <w:pPr>
      <w:ind w:left="144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locked/>
    <w:rsid w:val="009B1E2E"/>
    <w:pPr>
      <w:ind w:left="168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locked/>
    <w:rsid w:val="009B1E2E"/>
    <w:pPr>
      <w:ind w:left="1920"/>
    </w:pPr>
    <w:rPr>
      <w:rFonts w:asciiTheme="minorHAnsi" w:hAnsiTheme="minorHAnsi"/>
      <w:sz w:val="20"/>
      <w:szCs w:val="20"/>
    </w:rPr>
  </w:style>
  <w:style w:type="character" w:styleId="Kommentarzeichen">
    <w:name w:val="annotation reference"/>
    <w:basedOn w:val="Absatz-Standardschriftart"/>
    <w:locked/>
    <w:rsid w:val="009B1E2E"/>
    <w:rPr>
      <w:sz w:val="18"/>
      <w:szCs w:val="18"/>
    </w:rPr>
  </w:style>
  <w:style w:type="paragraph" w:styleId="Kommentartext">
    <w:name w:val="annotation text"/>
    <w:basedOn w:val="Standard"/>
    <w:link w:val="KommentartextZchn"/>
    <w:locked/>
    <w:rsid w:val="009B1E2E"/>
  </w:style>
  <w:style w:type="character" w:customStyle="1" w:styleId="KommentartextZchn">
    <w:name w:val="Kommentartext Zchn"/>
    <w:basedOn w:val="Absatz-Standardschriftart"/>
    <w:link w:val="Kommentartext"/>
    <w:rsid w:val="009B1E2E"/>
    <w:rPr>
      <w:rFonts w:ascii="Cambria" w:eastAsia="ヒラギノ角ゴ Pro W3" w:hAnsi="Cambria"/>
      <w:color w:val="000000"/>
      <w:sz w:val="24"/>
      <w:szCs w:val="24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locked/>
    <w:rsid w:val="009B1E2E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rsid w:val="009B1E2E"/>
    <w:rPr>
      <w:rFonts w:ascii="Cambria" w:eastAsia="ヒラギノ角ゴ Pro W3" w:hAnsi="Cambria"/>
      <w:b/>
      <w:bCs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semiHidden="1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Standard">
    <w:name w:val="Normal"/>
    <w:qFormat/>
    <w:rsid w:val="00710BBB"/>
    <w:rPr>
      <w:rFonts w:ascii="Cambria" w:eastAsia="ヒラギノ角ゴ Pro W3" w:hAnsi="Cambria"/>
      <w:color w:val="000000"/>
      <w:sz w:val="24"/>
      <w:szCs w:val="24"/>
      <w:lang w:eastAsia="en-US"/>
    </w:rPr>
  </w:style>
  <w:style w:type="paragraph" w:styleId="berschrift1">
    <w:name w:val="heading 1"/>
    <w:next w:val="Text"/>
    <w:link w:val="berschrift1Zchn"/>
    <w:rsid w:val="00710BBB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styleId="berschrift2">
    <w:name w:val="heading 2"/>
    <w:next w:val="Text"/>
    <w:rsid w:val="00710BBB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styleId="berschrift3">
    <w:name w:val="heading 3"/>
    <w:next w:val="Text"/>
    <w:rsid w:val="00710BBB"/>
    <w:pPr>
      <w:keepNext/>
      <w:outlineLvl w:val="2"/>
    </w:pPr>
    <w:rPr>
      <w:rFonts w:ascii="Helvetica" w:eastAsia="ヒラギノ角ゴ Pro W3" w:hAnsi="Helvetica"/>
      <w:b/>
      <w:color w:val="000000"/>
      <w:sz w:val="24"/>
    </w:rPr>
  </w:style>
  <w:style w:type="paragraph" w:styleId="berschrift4">
    <w:name w:val="heading 4"/>
    <w:next w:val="Text"/>
    <w:rsid w:val="00710BBB"/>
    <w:pPr>
      <w:keepNext/>
      <w:outlineLvl w:val="3"/>
    </w:pPr>
    <w:rPr>
      <w:rFonts w:ascii="Helvetica" w:eastAsia="ヒラギノ角ゴ Pro W3" w:hAnsi="Helvetica"/>
      <w:b/>
      <w:color w:val="000000"/>
      <w:sz w:val="24"/>
    </w:rPr>
  </w:style>
  <w:style w:type="paragraph" w:styleId="berschrift5">
    <w:name w:val="heading 5"/>
    <w:next w:val="Text"/>
    <w:rsid w:val="00710BBB"/>
    <w:pPr>
      <w:keepNext/>
      <w:outlineLvl w:val="4"/>
    </w:pPr>
    <w:rPr>
      <w:rFonts w:ascii="Helvetica" w:eastAsia="ヒラギノ角ゴ Pro W3" w:hAnsi="Helvetica"/>
      <w:b/>
      <w:color w:val="000000"/>
      <w:sz w:val="24"/>
    </w:rPr>
  </w:style>
  <w:style w:type="paragraph" w:styleId="berschrift6">
    <w:name w:val="heading 6"/>
    <w:next w:val="Text"/>
    <w:rsid w:val="00710BBB"/>
    <w:pPr>
      <w:keepNext/>
      <w:outlineLvl w:val="5"/>
    </w:pPr>
    <w:rPr>
      <w:rFonts w:ascii="Helvetica" w:eastAsia="ヒラギノ角ゴ Pro W3" w:hAnsi="Helvetica"/>
      <w:b/>
      <w:color w:val="000000"/>
      <w:sz w:val="24"/>
    </w:rPr>
  </w:style>
  <w:style w:type="paragraph" w:styleId="berschrift7">
    <w:name w:val="heading 7"/>
    <w:next w:val="Text"/>
    <w:rsid w:val="00710BBB"/>
    <w:pPr>
      <w:keepNext/>
      <w:outlineLvl w:val="6"/>
    </w:pPr>
    <w:rPr>
      <w:rFonts w:ascii="Helvetica" w:eastAsia="ヒラギノ角ゴ Pro W3" w:hAnsi="Helvetica"/>
      <w:b/>
      <w:color w:val="000000"/>
      <w:sz w:val="24"/>
    </w:rPr>
  </w:style>
  <w:style w:type="paragraph" w:styleId="berschrift8">
    <w:name w:val="heading 8"/>
    <w:next w:val="Text"/>
    <w:rsid w:val="00710BBB"/>
    <w:pPr>
      <w:keepNext/>
      <w:outlineLvl w:val="7"/>
    </w:pPr>
    <w:rPr>
      <w:rFonts w:ascii="Helvetica" w:eastAsia="ヒラギノ角ゴ Pro W3" w:hAnsi="Helvetica"/>
      <w:b/>
      <w:color w:val="000000"/>
      <w:sz w:val="24"/>
    </w:rPr>
  </w:style>
  <w:style w:type="paragraph" w:styleId="berschrift9">
    <w:name w:val="heading 9"/>
    <w:next w:val="Text"/>
    <w:rsid w:val="00710BBB"/>
    <w:pPr>
      <w:keepNext/>
      <w:outlineLvl w:val="8"/>
    </w:pPr>
    <w:rPr>
      <w:rFonts w:ascii="Helvetica" w:eastAsia="ヒラギノ角ゴ Pro W3" w:hAnsi="Helvetica"/>
      <w:b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reieForm">
    <w:name w:val="Freie Form"/>
    <w:rsid w:val="00710BBB"/>
    <w:rPr>
      <w:rFonts w:ascii="Cambria" w:eastAsia="ヒラギノ角ゴ Pro W3" w:hAnsi="Cambria"/>
      <w:color w:val="000000"/>
      <w:sz w:val="24"/>
    </w:rPr>
  </w:style>
  <w:style w:type="paragraph" w:customStyle="1" w:styleId="Headline1">
    <w:name w:val="Headline 1"/>
    <w:rsid w:val="00710BBB"/>
    <w:pPr>
      <w:spacing w:before="100" w:after="100"/>
      <w:outlineLvl w:val="0"/>
    </w:pPr>
    <w:rPr>
      <w:rFonts w:ascii="Arial" w:eastAsia="ヒラギノ角ゴ Pro W3" w:hAnsi="Arial"/>
      <w:b/>
      <w:color w:val="000000"/>
      <w:kern w:val="36"/>
      <w:sz w:val="48"/>
      <w:lang w:val="en-US"/>
    </w:rPr>
  </w:style>
  <w:style w:type="paragraph" w:customStyle="1" w:styleId="Headline2">
    <w:name w:val="Headline 2"/>
    <w:rsid w:val="00710BBB"/>
    <w:pPr>
      <w:spacing w:before="100" w:after="100"/>
      <w:outlineLvl w:val="1"/>
    </w:pPr>
    <w:rPr>
      <w:rFonts w:ascii="Arial" w:eastAsia="ヒラギノ角ゴ Pro W3" w:hAnsi="Arial"/>
      <w:b/>
      <w:color w:val="000000"/>
      <w:sz w:val="36"/>
      <w:lang w:val="en-US"/>
    </w:rPr>
  </w:style>
  <w:style w:type="paragraph" w:customStyle="1" w:styleId="Description">
    <w:name w:val="Description"/>
    <w:rsid w:val="00710BBB"/>
    <w:rPr>
      <w:rFonts w:ascii="Arial" w:eastAsia="ヒラギノ角ゴ Pro W3" w:hAnsi="Arial"/>
      <w:b/>
      <w:color w:val="000000"/>
      <w:sz w:val="24"/>
      <w:lang w:val="en-US"/>
    </w:rPr>
  </w:style>
  <w:style w:type="paragraph" w:customStyle="1" w:styleId="Content">
    <w:name w:val="Content"/>
    <w:rsid w:val="00710BBB"/>
    <w:rPr>
      <w:rFonts w:ascii="Arial" w:eastAsia="ヒラギノ角ゴ Pro W3" w:hAnsi="Arial"/>
      <w:color w:val="000000"/>
      <w:sz w:val="24"/>
      <w:lang w:val="en-US"/>
    </w:rPr>
  </w:style>
  <w:style w:type="paragraph" w:customStyle="1" w:styleId="Alles">
    <w:name w:val="Alles"/>
    <w:rsid w:val="00710BBB"/>
    <w:rPr>
      <w:rFonts w:ascii="Arial" w:eastAsia="ヒラギノ角ゴ Pro W3" w:hAnsi="Arial"/>
      <w:color w:val="000000"/>
      <w:sz w:val="24"/>
    </w:rPr>
  </w:style>
  <w:style w:type="paragraph" w:customStyle="1" w:styleId="Kommentartext1">
    <w:name w:val="Kommentartext1"/>
    <w:rsid w:val="00710BBB"/>
    <w:rPr>
      <w:rFonts w:ascii="Cambria" w:eastAsia="ヒラギノ角ゴ Pro W3" w:hAnsi="Cambria"/>
      <w:color w:val="000000"/>
      <w:sz w:val="24"/>
    </w:rPr>
  </w:style>
  <w:style w:type="paragraph" w:customStyle="1" w:styleId="Inhaltsverzeichnisberschrift1">
    <w:name w:val="Inhaltsverzeichnisüberschrift1"/>
    <w:next w:val="Standard"/>
    <w:rsid w:val="00710BBB"/>
    <w:pPr>
      <w:keepNext/>
      <w:keepLines/>
      <w:spacing w:before="480" w:line="276" w:lineRule="auto"/>
    </w:pPr>
    <w:rPr>
      <w:rFonts w:ascii="Calibri Bold" w:eastAsia="ヒラギノ角ゴ Pro W3" w:hAnsi="Calibri Bold"/>
      <w:color w:val="284980"/>
      <w:sz w:val="28"/>
    </w:rPr>
  </w:style>
  <w:style w:type="paragraph" w:customStyle="1" w:styleId="Verzeichnis11">
    <w:name w:val="Verzeichnis 11"/>
    <w:rsid w:val="00710BBB"/>
    <w:pPr>
      <w:tabs>
        <w:tab w:val="right" w:leader="dot" w:pos="9066"/>
      </w:tabs>
      <w:spacing w:before="240"/>
      <w:ind w:left="720"/>
      <w:outlineLvl w:val="0"/>
    </w:pPr>
    <w:rPr>
      <w:rFonts w:ascii="Helvetica" w:eastAsia="ヒラギノ角ゴ Pro W3" w:hAnsi="Helvetica"/>
      <w:b/>
      <w:i/>
      <w:color w:val="000000"/>
      <w:sz w:val="24"/>
    </w:rPr>
  </w:style>
  <w:style w:type="paragraph" w:customStyle="1" w:styleId="Verzeichnis21">
    <w:name w:val="Verzeichnis 21"/>
    <w:basedOn w:val="Verzeichnis110"/>
    <w:next w:val="Standard"/>
    <w:rsid w:val="00710BBB"/>
    <w:pPr>
      <w:tabs>
        <w:tab w:val="clear" w:pos="9056"/>
        <w:tab w:val="right" w:leader="dot" w:pos="9046"/>
      </w:tabs>
    </w:pPr>
  </w:style>
  <w:style w:type="paragraph" w:customStyle="1" w:styleId="Verzeichnis110">
    <w:name w:val="Verzeichnis 11"/>
    <w:next w:val="Standard"/>
    <w:rsid w:val="00710BBB"/>
    <w:pPr>
      <w:tabs>
        <w:tab w:val="right" w:leader="dot" w:pos="9056"/>
      </w:tabs>
      <w:spacing w:before="120"/>
      <w:outlineLvl w:val="0"/>
    </w:pPr>
    <w:rPr>
      <w:rFonts w:ascii="Cambria Bold" w:eastAsia="ヒラギノ角ゴ Pro W3" w:hAnsi="Cambria Bold"/>
      <w:color w:val="000000"/>
      <w:sz w:val="22"/>
    </w:rPr>
  </w:style>
  <w:style w:type="paragraph" w:customStyle="1" w:styleId="Verzeichnis31">
    <w:name w:val="Verzeichnis 31"/>
    <w:next w:val="Standard"/>
    <w:rsid w:val="00710BBB"/>
    <w:pPr>
      <w:tabs>
        <w:tab w:val="right" w:leader="dot" w:pos="9056"/>
      </w:tabs>
      <w:ind w:left="240"/>
      <w:outlineLvl w:val="0"/>
    </w:pPr>
    <w:rPr>
      <w:rFonts w:ascii="Cambria Italic" w:eastAsia="ヒラギノ角ゴ Pro W3" w:hAnsi="Cambria Italic"/>
      <w:color w:val="000000"/>
      <w:sz w:val="22"/>
    </w:rPr>
  </w:style>
  <w:style w:type="paragraph" w:customStyle="1" w:styleId="Verzeichnis41">
    <w:name w:val="Verzeichnis 41"/>
    <w:rsid w:val="00710BBB"/>
    <w:pPr>
      <w:tabs>
        <w:tab w:val="right" w:leader="dot" w:pos="9066"/>
      </w:tabs>
      <w:spacing w:before="240" w:after="60"/>
      <w:ind w:left="360"/>
      <w:outlineLvl w:val="0"/>
    </w:pPr>
    <w:rPr>
      <w:rFonts w:ascii="Helvetica" w:eastAsia="ヒラギノ角ゴ Pro W3" w:hAnsi="Helvetica"/>
      <w:b/>
      <w:color w:val="000000"/>
      <w:sz w:val="28"/>
    </w:rPr>
  </w:style>
  <w:style w:type="paragraph" w:customStyle="1" w:styleId="Verzeichnis51">
    <w:name w:val="Verzeichnis 51"/>
    <w:basedOn w:val="Verzeichnis31"/>
    <w:next w:val="Standard"/>
    <w:rsid w:val="00710BBB"/>
    <w:pPr>
      <w:tabs>
        <w:tab w:val="clear" w:pos="9056"/>
        <w:tab w:val="right" w:leader="dot" w:pos="9046"/>
      </w:tabs>
    </w:pPr>
  </w:style>
  <w:style w:type="paragraph" w:customStyle="1" w:styleId="Verzeichnis61">
    <w:name w:val="Verzeichnis 61"/>
    <w:rsid w:val="00710BBB"/>
    <w:pPr>
      <w:tabs>
        <w:tab w:val="right" w:leader="dot" w:pos="9066"/>
      </w:tabs>
      <w:spacing w:before="240" w:after="60"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Verzeichnis71">
    <w:name w:val="Verzeichnis 71"/>
    <w:next w:val="Standard"/>
    <w:rsid w:val="00710BBB"/>
    <w:pPr>
      <w:tabs>
        <w:tab w:val="right" w:leader="dot" w:pos="9056"/>
      </w:tabs>
      <w:spacing w:before="120"/>
      <w:outlineLvl w:val="0"/>
    </w:pPr>
    <w:rPr>
      <w:rFonts w:ascii="Cambria Bold" w:eastAsia="ヒラギノ角ゴ Pro W3" w:hAnsi="Cambria Bold"/>
      <w:color w:val="000000"/>
      <w:sz w:val="22"/>
    </w:rPr>
  </w:style>
  <w:style w:type="paragraph" w:customStyle="1" w:styleId="Verzeichnis81">
    <w:name w:val="Verzeichnis 81"/>
    <w:next w:val="Standard"/>
    <w:rsid w:val="00710BBB"/>
    <w:pPr>
      <w:tabs>
        <w:tab w:val="right" w:leader="dot" w:pos="9056"/>
      </w:tabs>
      <w:ind w:left="480"/>
      <w:outlineLvl w:val="0"/>
    </w:pPr>
    <w:rPr>
      <w:rFonts w:ascii="Cambria" w:eastAsia="ヒラギノ角ゴ Pro W3" w:hAnsi="Cambria"/>
      <w:color w:val="000000"/>
      <w:sz w:val="22"/>
    </w:rPr>
  </w:style>
  <w:style w:type="paragraph" w:customStyle="1" w:styleId="berschrift11">
    <w:name w:val="Überschrift 11"/>
    <w:rsid w:val="00710BBB"/>
    <w:pPr>
      <w:spacing w:before="100" w:after="100"/>
      <w:outlineLvl w:val="0"/>
    </w:pPr>
    <w:rPr>
      <w:rFonts w:eastAsia="ヒラギノ角ゴ Pro W3"/>
      <w:b/>
      <w:color w:val="000000"/>
      <w:kern w:val="36"/>
      <w:sz w:val="48"/>
    </w:rPr>
  </w:style>
  <w:style w:type="paragraph" w:customStyle="1" w:styleId="berschrift31">
    <w:name w:val="Überschrift 31"/>
    <w:next w:val="Standard"/>
    <w:rsid w:val="00710BBB"/>
    <w:pPr>
      <w:keepNext/>
      <w:keepLines/>
      <w:spacing w:before="200"/>
      <w:outlineLvl w:val="2"/>
    </w:pPr>
    <w:rPr>
      <w:rFonts w:ascii="Calibri Bold" w:eastAsia="ヒラギノ角ゴ Pro W3" w:hAnsi="Calibri Bold"/>
      <w:color w:val="3D6AB1"/>
      <w:sz w:val="24"/>
    </w:rPr>
  </w:style>
  <w:style w:type="paragraph" w:customStyle="1" w:styleId="berschrift21">
    <w:name w:val="Überschrift 21"/>
    <w:rsid w:val="00710BBB"/>
    <w:pPr>
      <w:spacing w:before="100" w:after="100"/>
      <w:outlineLvl w:val="1"/>
    </w:pPr>
    <w:rPr>
      <w:rFonts w:eastAsia="ヒラギノ角ゴ Pro W3"/>
      <w:b/>
      <w:color w:val="000000"/>
      <w:sz w:val="36"/>
      <w:lang w:val="en-US"/>
    </w:rPr>
  </w:style>
  <w:style w:type="paragraph" w:customStyle="1" w:styleId="Text">
    <w:name w:val="Text"/>
    <w:rsid w:val="00710BBB"/>
    <w:rPr>
      <w:rFonts w:ascii="Helvetica" w:eastAsia="ヒラギノ角ゴ Pro W3" w:hAnsi="Helvetica"/>
      <w:color w:val="000000"/>
      <w:sz w:val="24"/>
    </w:rPr>
  </w:style>
  <w:style w:type="paragraph" w:styleId="Titel">
    <w:name w:val="Title"/>
    <w:next w:val="Text"/>
    <w:qFormat/>
    <w:rsid w:val="00710BBB"/>
    <w:pPr>
      <w:keepNext/>
      <w:outlineLvl w:val="0"/>
    </w:pPr>
    <w:rPr>
      <w:rFonts w:ascii="Helvetica" w:eastAsia="ヒラギノ角ゴ Pro W3" w:hAnsi="Helvetica"/>
      <w:b/>
      <w:color w:val="000000"/>
      <w:sz w:val="56"/>
    </w:rPr>
  </w:style>
  <w:style w:type="paragraph" w:styleId="Sprechblasentext">
    <w:name w:val="Balloon Text"/>
    <w:basedOn w:val="Standard"/>
    <w:link w:val="SprechblasentextZchn"/>
    <w:locked/>
    <w:rsid w:val="00406B7F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406B7F"/>
    <w:rPr>
      <w:rFonts w:ascii="Lucida Grande" w:eastAsia="ヒラギノ角ゴ Pro W3" w:hAnsi="Lucida Grande"/>
      <w:color w:val="000000"/>
      <w:sz w:val="18"/>
      <w:szCs w:val="18"/>
      <w:lang w:eastAsia="en-US"/>
    </w:rPr>
  </w:style>
  <w:style w:type="character" w:customStyle="1" w:styleId="berschrift1Zchn">
    <w:name w:val="Überschrift 1 Zchn"/>
    <w:basedOn w:val="Absatz-Standardschriftart"/>
    <w:link w:val="berschrift1"/>
    <w:rsid w:val="009B1E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1E2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locked/>
    <w:rsid w:val="007F7ED6"/>
    <w:pPr>
      <w:tabs>
        <w:tab w:val="right" w:pos="9056"/>
      </w:tabs>
      <w:spacing w:before="120"/>
      <w:ind w:left="-851"/>
    </w:pPr>
    <w:rPr>
      <w:rFonts w:asciiTheme="minorHAnsi" w:hAnsiTheme="minorHAnsi"/>
      <w:b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locked/>
    <w:rsid w:val="007F7ED6"/>
    <w:pPr>
      <w:tabs>
        <w:tab w:val="right" w:pos="9056"/>
      </w:tabs>
      <w:ind w:left="-851"/>
    </w:pPr>
    <w:rPr>
      <w:rFonts w:asciiTheme="minorHAnsi" w:hAnsiTheme="minorHAnsi"/>
      <w:i/>
      <w:sz w:val="22"/>
      <w:szCs w:val="22"/>
    </w:rPr>
  </w:style>
  <w:style w:type="paragraph" w:styleId="Verzeichnis3">
    <w:name w:val="toc 3"/>
    <w:basedOn w:val="Standard"/>
    <w:next w:val="Standard"/>
    <w:autoRedefine/>
    <w:locked/>
    <w:rsid w:val="009B1E2E"/>
    <w:pPr>
      <w:ind w:left="480"/>
    </w:pPr>
    <w:rPr>
      <w:rFonts w:asciiTheme="minorHAnsi" w:hAnsiTheme="minorHAnsi"/>
      <w:sz w:val="22"/>
      <w:szCs w:val="22"/>
    </w:rPr>
  </w:style>
  <w:style w:type="paragraph" w:styleId="Verzeichnis4">
    <w:name w:val="toc 4"/>
    <w:basedOn w:val="Standard"/>
    <w:next w:val="Standard"/>
    <w:autoRedefine/>
    <w:locked/>
    <w:rsid w:val="009B1E2E"/>
    <w:pPr>
      <w:ind w:left="72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locked/>
    <w:rsid w:val="009B1E2E"/>
    <w:pPr>
      <w:ind w:left="96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locked/>
    <w:rsid w:val="009B1E2E"/>
    <w:pPr>
      <w:ind w:left="12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locked/>
    <w:rsid w:val="009B1E2E"/>
    <w:pPr>
      <w:ind w:left="144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locked/>
    <w:rsid w:val="009B1E2E"/>
    <w:pPr>
      <w:ind w:left="168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locked/>
    <w:rsid w:val="009B1E2E"/>
    <w:pPr>
      <w:ind w:left="1920"/>
    </w:pPr>
    <w:rPr>
      <w:rFonts w:asciiTheme="minorHAnsi" w:hAnsiTheme="minorHAnsi"/>
      <w:sz w:val="20"/>
      <w:szCs w:val="20"/>
    </w:rPr>
  </w:style>
  <w:style w:type="character" w:styleId="Kommentarzeichen">
    <w:name w:val="annotation reference"/>
    <w:basedOn w:val="Absatz-Standardschriftart"/>
    <w:locked/>
    <w:rsid w:val="009B1E2E"/>
    <w:rPr>
      <w:sz w:val="18"/>
      <w:szCs w:val="18"/>
    </w:rPr>
  </w:style>
  <w:style w:type="paragraph" w:styleId="Kommentartext">
    <w:name w:val="annotation text"/>
    <w:basedOn w:val="Standard"/>
    <w:link w:val="KommentartextZchn"/>
    <w:locked/>
    <w:rsid w:val="009B1E2E"/>
  </w:style>
  <w:style w:type="character" w:customStyle="1" w:styleId="KommentartextZchn">
    <w:name w:val="Kommentartext Zchn"/>
    <w:basedOn w:val="Absatz-Standardschriftart"/>
    <w:link w:val="Kommentartext"/>
    <w:rsid w:val="009B1E2E"/>
    <w:rPr>
      <w:rFonts w:ascii="Cambria" w:eastAsia="ヒラギノ角ゴ Pro W3" w:hAnsi="Cambria"/>
      <w:color w:val="000000"/>
      <w:sz w:val="24"/>
      <w:szCs w:val="24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locked/>
    <w:rsid w:val="009B1E2E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rsid w:val="009B1E2E"/>
    <w:rPr>
      <w:rFonts w:ascii="Cambria" w:eastAsia="ヒラギノ角ゴ Pro W3" w:hAnsi="Cambria"/>
      <w:b/>
      <w:bCs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6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leen%20V&#246;lker\Desktop\Studium\04_Semester\Projektstudium_1\Konzept\Specs\Template_Specifications_20130521_ailvoe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Template_Specifications_20130521_ailvoe.dotx</Template>
  <TotalTime>0</TotalTime>
  <Pages>8</Pages>
  <Words>647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Aileen Völker</dc:creator>
  <cp:lastModifiedBy>Aileen Völker</cp:lastModifiedBy>
  <cp:revision>26</cp:revision>
  <dcterms:created xsi:type="dcterms:W3CDTF">2013-05-21T16:03:00Z</dcterms:created>
  <dcterms:modified xsi:type="dcterms:W3CDTF">2013-07-17T19:15:00Z</dcterms:modified>
</cp:coreProperties>
</file>