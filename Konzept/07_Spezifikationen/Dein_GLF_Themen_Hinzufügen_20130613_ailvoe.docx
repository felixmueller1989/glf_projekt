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76D" w:rsidRPr="00E424CA" w:rsidRDefault="0091058E" w:rsidP="0063476D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Themea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hinzufügen</w:t>
      </w:r>
      <w:proofErr w:type="spellEnd"/>
      <w:r>
        <w:rPr>
          <w:rFonts w:asciiTheme="majorHAnsi" w:hAnsiTheme="majorHAnsi"/>
        </w:rPr>
        <w:t xml:space="preserve"> - Layer</w:t>
      </w:r>
    </w:p>
    <w:p w:rsidR="0063476D" w:rsidRPr="00E424CA" w:rsidRDefault="0063476D" w:rsidP="0063476D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05"/>
        <w:gridCol w:w="2127"/>
        <w:gridCol w:w="3812"/>
        <w:gridCol w:w="2462"/>
      </w:tblGrid>
      <w:tr w:rsidR="0063476D" w:rsidRPr="00E424CA" w:rsidTr="00243E82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63476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Created By: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3136B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Aileen </w:t>
            </w:r>
            <w:proofErr w:type="spellStart"/>
            <w:r>
              <w:rPr>
                <w:rFonts w:asciiTheme="minorHAnsi" w:hAnsiTheme="minorHAnsi"/>
              </w:rPr>
              <w:t>Völker</w:t>
            </w:r>
            <w:proofErr w:type="spellEnd"/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63476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Last Updated By: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3136B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</w:tr>
      <w:tr w:rsidR="0063476D" w:rsidRPr="00E424CA" w:rsidTr="00243E82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63476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Created: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91058E" w:rsidP="004D4D24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4D4D24">
              <w:rPr>
                <w:rFonts w:asciiTheme="minorHAnsi" w:hAnsiTheme="minorHAnsi"/>
              </w:rPr>
              <w:t>3</w:t>
            </w:r>
            <w:r w:rsidR="003136B7">
              <w:rPr>
                <w:rFonts w:asciiTheme="minorHAnsi" w:hAnsiTheme="minorHAnsi"/>
              </w:rPr>
              <w:t>.06.2013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63476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Last Updated: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3136B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  <w:lang w:val="de-DE"/>
              </w:rPr>
              <w:instrText xml:space="preserve"> TIME \@ "dd.MM.yyyy" </w:instrText>
            </w:r>
            <w:r>
              <w:rPr>
                <w:rFonts w:asciiTheme="minorHAnsi" w:hAnsiTheme="minorHAnsi"/>
              </w:rPr>
              <w:fldChar w:fldCharType="separate"/>
            </w:r>
            <w:r w:rsidR="00A155C5">
              <w:rPr>
                <w:rFonts w:asciiTheme="minorHAnsi" w:hAnsiTheme="minorHAnsi"/>
                <w:noProof/>
                <w:lang w:val="de-DE"/>
              </w:rPr>
              <w:t>17.07.2013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</w:tbl>
    <w:p w:rsidR="0063476D" w:rsidRPr="00E424CA" w:rsidRDefault="0063476D" w:rsidP="0063476D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:rsidR="0063476D" w:rsidRPr="00E424CA" w:rsidRDefault="0063476D" w:rsidP="0063476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  <w:bookmarkStart w:id="0" w:name="_TOC384"/>
      <w:bookmarkEnd w:id="0"/>
    </w:p>
    <w:p w:rsidR="0063476D" w:rsidRPr="00E424CA" w:rsidRDefault="0063476D" w:rsidP="0063476D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1" w:name="_TOC424"/>
      <w:bookmarkStart w:id="2" w:name="TOC209581475"/>
      <w:bookmarkEnd w:id="1"/>
      <w:bookmarkEnd w:id="2"/>
      <w:proofErr w:type="spellStart"/>
      <w:r>
        <w:rPr>
          <w:rFonts w:asciiTheme="majorHAnsi" w:hAnsiTheme="majorHAnsi"/>
        </w:rPr>
        <w:t>Generelle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Beschreibung</w:t>
      </w:r>
      <w:proofErr w:type="spellEnd"/>
    </w:p>
    <w:p w:rsidR="0063476D" w:rsidRPr="00E424CA" w:rsidRDefault="0063476D" w:rsidP="0063476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06"/>
        <w:gridCol w:w="8300"/>
      </w:tblGrid>
      <w:tr w:rsidR="0063476D" w:rsidRPr="0066613A" w:rsidTr="00243E82">
        <w:trPr>
          <w:cantSplit/>
          <w:trHeight w:val="56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63476D" w:rsidP="00243E82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Kurz-beschreibung</w:t>
            </w:r>
            <w:proofErr w:type="spellEnd"/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66613A" w:rsidRDefault="0091058E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Layer der erscheint, wenn ein Nutzer ein Thema hinzufügen möchte</w:t>
            </w:r>
          </w:p>
        </w:tc>
      </w:tr>
      <w:tr w:rsidR="0063476D" w:rsidRPr="0066613A" w:rsidTr="00243E82">
        <w:trPr>
          <w:cantSplit/>
          <w:trHeight w:val="35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63476D" w:rsidP="00243E82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Beschreibung</w:t>
            </w:r>
            <w:proofErr w:type="spellEnd"/>
            <w:r w:rsidRPr="00E424CA">
              <w:rPr>
                <w:rFonts w:asciiTheme="minorHAnsi" w:hAnsiTheme="minorHAnsi"/>
              </w:rPr>
              <w:t>: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91058E" w:rsidP="003136B7">
            <w:pPr>
              <w:pStyle w:val="Kommentartext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Dieses </w:t>
            </w:r>
            <w:proofErr w:type="spellStart"/>
            <w:r>
              <w:rPr>
                <w:rFonts w:asciiTheme="minorHAnsi" w:hAnsiTheme="minorHAnsi"/>
              </w:rPr>
              <w:t>Overlay</w:t>
            </w:r>
            <w:proofErr w:type="spellEnd"/>
            <w:r>
              <w:rPr>
                <w:rFonts w:asciiTheme="minorHAnsi" w:hAnsiTheme="minorHAnsi"/>
              </w:rPr>
              <w:t xml:space="preserve"> beinhaltet ein Formular in welches der Nutzer seine Daten und seinen Themenvorschlag (ggfs. Mit Bild oder Video – Viren?!) eingeben kann. </w:t>
            </w:r>
          </w:p>
        </w:tc>
      </w:tr>
    </w:tbl>
    <w:p w:rsidR="0063476D" w:rsidRPr="0066613A" w:rsidRDefault="0063476D" w:rsidP="0063476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:rsidR="0063476D" w:rsidRPr="0066613A" w:rsidRDefault="0063476D" w:rsidP="0063476D">
      <w:pPr>
        <w:rPr>
          <w:rFonts w:asciiTheme="minorHAnsi" w:hAnsiTheme="minorHAnsi"/>
          <w:b/>
          <w:kern w:val="36"/>
          <w:sz w:val="48"/>
          <w:szCs w:val="20"/>
          <w:lang w:eastAsia="de-DE"/>
        </w:rPr>
      </w:pPr>
      <w:bookmarkStart w:id="3" w:name="_TOC451"/>
      <w:bookmarkStart w:id="4" w:name="TOC209581476"/>
      <w:bookmarkEnd w:id="3"/>
      <w:bookmarkEnd w:id="4"/>
      <w:r w:rsidRPr="0066613A">
        <w:rPr>
          <w:rFonts w:asciiTheme="minorHAnsi" w:hAnsiTheme="minorHAnsi"/>
        </w:rPr>
        <w:br w:type="page"/>
      </w:r>
    </w:p>
    <w:p w:rsidR="0063476D" w:rsidRPr="0066613A" w:rsidRDefault="0063476D" w:rsidP="0063476D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  <w:r w:rsidRPr="0066613A">
        <w:rPr>
          <w:rFonts w:asciiTheme="majorHAnsi" w:hAnsiTheme="majorHAnsi"/>
          <w:lang w:val="de-DE"/>
        </w:rPr>
        <w:lastRenderedPageBreak/>
        <w:t>Datamodel</w:t>
      </w: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63476D" w:rsidRPr="00E424CA" w:rsidTr="00243E82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66613A" w:rsidRDefault="0063476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  <w:lang w:val="de-DE"/>
              </w:rPr>
            </w:pPr>
            <w:proofErr w:type="spellStart"/>
            <w:r w:rsidRPr="0066613A">
              <w:rPr>
                <w:rFonts w:asciiTheme="majorHAnsi" w:hAnsiTheme="majorHAnsi"/>
                <w:lang w:val="de-DE"/>
              </w:rPr>
              <w:t>Wireframe</w:t>
            </w:r>
            <w:proofErr w:type="spellEnd"/>
          </w:p>
          <w:p w:rsidR="0063476D" w:rsidRPr="0066613A" w:rsidRDefault="0063476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:rsidR="0063476D" w:rsidRPr="00E424CA" w:rsidRDefault="0063476D" w:rsidP="0063476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13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91"/>
        <w:gridCol w:w="4218"/>
        <w:gridCol w:w="1701"/>
        <w:gridCol w:w="1155"/>
        <w:gridCol w:w="750"/>
        <w:gridCol w:w="749"/>
        <w:gridCol w:w="749"/>
      </w:tblGrid>
      <w:tr w:rsidR="0063476D" w:rsidRPr="00E424CA" w:rsidTr="00243E82">
        <w:trPr>
          <w:cantSplit/>
          <w:trHeight w:val="1701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66613A" w:rsidRDefault="0063476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 ID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66613A" w:rsidRDefault="0063476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Feldname und Beschreibung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155C5" w:rsidRDefault="00A155C5" w:rsidP="00A155C5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Development Informationen</w:t>
            </w:r>
          </w:p>
          <w:p w:rsidR="0063476D" w:rsidRPr="0066613A" w:rsidRDefault="0063476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5" w:name="_GoBack"/>
            <w:bookmarkEnd w:id="5"/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66613A" w:rsidRDefault="0063476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 xml:space="preserve">UI Typ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4D4D24" w:rsidRDefault="0063476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  <w:proofErr w:type="spellStart"/>
            <w:r w:rsidRPr="004D4D24">
              <w:rPr>
                <w:rFonts w:asciiTheme="minorHAnsi" w:hAnsiTheme="minorHAnsi"/>
              </w:rPr>
              <w:t>Requi</w:t>
            </w:r>
            <w:proofErr w:type="spellEnd"/>
            <w:r w:rsidRPr="004D4D24">
              <w:rPr>
                <w:rFonts w:asciiTheme="minorHAnsi" w:hAnsiTheme="minorHAnsi"/>
              </w:rPr>
              <w:t xml:space="preserve">-red in Mo-bile </w:t>
            </w:r>
            <w:proofErr w:type="spellStart"/>
            <w:r w:rsidRPr="004D4D24">
              <w:rPr>
                <w:rFonts w:asciiTheme="minorHAnsi" w:hAnsiTheme="minorHAnsi"/>
              </w:rPr>
              <w:t>Ver-sion</w:t>
            </w:r>
            <w:proofErr w:type="spellEnd"/>
            <w:r w:rsidRPr="004D4D24">
              <w:rPr>
                <w:rFonts w:asciiTheme="minorHAnsi" w:hAnsiTheme="minorHAnsi"/>
              </w:rPr>
              <w:t>?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66613A" w:rsidRDefault="0063476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Edit-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able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by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editor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>?</w:t>
            </w:r>
          </w:p>
          <w:p w:rsidR="0063476D" w:rsidRPr="0066613A" w:rsidRDefault="0063476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63476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Mandatory?</w:t>
            </w:r>
          </w:p>
        </w:tc>
      </w:tr>
      <w:tr w:rsidR="003136B7" w:rsidRPr="0066613A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E424CA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D238F" w:rsidRPr="004D4D24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b/>
                <w:lang w:val="de-DE"/>
              </w:rPr>
            </w:pPr>
            <w:r w:rsidRPr="004D4D24">
              <w:rPr>
                <w:rFonts w:asciiTheme="minorHAnsi" w:hAnsiTheme="minorHAnsi"/>
                <w:b/>
                <w:lang w:val="de-DE"/>
              </w:rPr>
              <w:t>Headline</w:t>
            </w:r>
          </w:p>
          <w:p w:rsidR="0091058E" w:rsidRPr="00AD126D" w:rsidRDefault="00AD126D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lang w:val="de-DE"/>
              </w:rPr>
            </w:pPr>
            <w:r w:rsidRPr="00AD126D">
              <w:rPr>
                <w:rFonts w:asciiTheme="minorHAnsi" w:hAnsiTheme="minorHAnsi"/>
                <w:lang w:val="de-DE"/>
              </w:rPr>
              <w:t>Nutzerzentrierter Text, was hier zu tun ist.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AD126D" w:rsidRDefault="003136B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E424CA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E424CA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E424CA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E424CA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3136B7" w:rsidRPr="0066613A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E424CA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D238F" w:rsidRPr="004D4D24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b/>
                <w:lang w:val="de-DE"/>
              </w:rPr>
            </w:pPr>
            <w:r w:rsidRPr="004D4D24">
              <w:rPr>
                <w:rFonts w:asciiTheme="minorHAnsi" w:hAnsiTheme="minorHAnsi"/>
                <w:b/>
                <w:lang w:val="de-DE"/>
              </w:rPr>
              <w:t>Layer-Schließen-Element</w:t>
            </w:r>
          </w:p>
          <w:p w:rsidR="0091058E" w:rsidRP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lang w:val="de-DE"/>
              </w:rPr>
            </w:pPr>
            <w:proofErr w:type="spellStart"/>
            <w:r w:rsidRPr="0091058E">
              <w:rPr>
                <w:rFonts w:asciiTheme="minorHAnsi" w:hAnsiTheme="minorHAnsi"/>
                <w:lang w:val="de-DE"/>
              </w:rPr>
              <w:t>O</w:t>
            </w:r>
            <w:r>
              <w:rPr>
                <w:rFonts w:asciiTheme="minorHAnsi" w:hAnsiTheme="minorHAnsi"/>
                <w:lang w:val="de-DE"/>
              </w:rPr>
              <w:t>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schließt sich der Layer.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91058E" w:rsidRDefault="003136B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E424CA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Button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E424CA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E424CA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E424CA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3136B7" w:rsidRPr="0066613A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E424CA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D238F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b/>
              </w:rPr>
            </w:pPr>
            <w:proofErr w:type="spellStart"/>
            <w:r w:rsidRPr="0091058E">
              <w:rPr>
                <w:rFonts w:asciiTheme="minorHAnsi" w:hAnsiTheme="minorHAnsi"/>
                <w:b/>
              </w:rPr>
              <w:t>Inputfield</w:t>
            </w:r>
            <w:proofErr w:type="spellEnd"/>
            <w:r w:rsidRPr="0091058E">
              <w:rPr>
                <w:rFonts w:asciiTheme="minorHAnsi" w:hAnsiTheme="minorHAnsi"/>
                <w:b/>
              </w:rPr>
              <w:t xml:space="preserve">: </w:t>
            </w:r>
            <w:proofErr w:type="spellStart"/>
            <w:r w:rsidRPr="0091058E">
              <w:rPr>
                <w:rFonts w:asciiTheme="minorHAnsi" w:hAnsiTheme="minorHAnsi"/>
                <w:b/>
              </w:rPr>
              <w:t>Vorname</w:t>
            </w:r>
            <w:proofErr w:type="spellEnd"/>
          </w:p>
          <w:p w:rsidR="0091058E" w:rsidRP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E424CA" w:rsidRDefault="003136B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E424CA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Input: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E424CA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E424CA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E424CA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3D238F" w:rsidRPr="0066613A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D238F" w:rsidRDefault="003D238F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D238F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b/>
              </w:rPr>
            </w:pPr>
            <w:proofErr w:type="spellStart"/>
            <w:r w:rsidRPr="0091058E">
              <w:rPr>
                <w:rFonts w:asciiTheme="minorHAnsi" w:hAnsiTheme="minorHAnsi"/>
                <w:b/>
              </w:rPr>
              <w:t>Inputfield</w:t>
            </w:r>
            <w:proofErr w:type="spellEnd"/>
            <w:r w:rsidRPr="0091058E">
              <w:rPr>
                <w:rFonts w:asciiTheme="minorHAnsi" w:hAnsiTheme="minorHAnsi"/>
                <w:b/>
              </w:rPr>
              <w:t xml:space="preserve">: </w:t>
            </w:r>
            <w:proofErr w:type="spellStart"/>
            <w:r w:rsidRPr="0091058E">
              <w:rPr>
                <w:rFonts w:asciiTheme="minorHAnsi" w:hAnsiTheme="minorHAnsi"/>
                <w:b/>
              </w:rPr>
              <w:t>Nachname</w:t>
            </w:r>
            <w:proofErr w:type="spellEnd"/>
          </w:p>
          <w:p w:rsidR="0091058E" w:rsidRP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D238F" w:rsidRPr="00E424CA" w:rsidRDefault="003D238F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D238F" w:rsidRPr="00E424CA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Input: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D238F" w:rsidRPr="00E424CA" w:rsidRDefault="003D238F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D238F" w:rsidRPr="00E424CA" w:rsidRDefault="003D238F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D238F" w:rsidRPr="00E424CA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3136B7" w:rsidRPr="003D238F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E424CA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005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D238F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b/>
              </w:rPr>
            </w:pPr>
            <w:proofErr w:type="spellStart"/>
            <w:r w:rsidRPr="0091058E">
              <w:rPr>
                <w:rFonts w:asciiTheme="minorHAnsi" w:hAnsiTheme="minorHAnsi"/>
                <w:b/>
              </w:rPr>
              <w:t>Inputfield</w:t>
            </w:r>
            <w:proofErr w:type="spellEnd"/>
            <w:r w:rsidRPr="0091058E">
              <w:rPr>
                <w:rFonts w:asciiTheme="minorHAnsi" w:hAnsiTheme="minorHAnsi"/>
                <w:b/>
              </w:rPr>
              <w:t>: Email-</w:t>
            </w:r>
            <w:proofErr w:type="spellStart"/>
            <w:r w:rsidRPr="0091058E">
              <w:rPr>
                <w:rFonts w:asciiTheme="minorHAnsi" w:hAnsiTheme="minorHAnsi"/>
                <w:b/>
              </w:rPr>
              <w:t>Adresse</w:t>
            </w:r>
            <w:proofErr w:type="spellEnd"/>
          </w:p>
          <w:p w:rsidR="0091058E" w:rsidRP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3136B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Input: Email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X</w:t>
            </w:r>
          </w:p>
        </w:tc>
      </w:tr>
      <w:tr w:rsidR="003136B7" w:rsidRPr="003D238F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006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D238F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b/>
              </w:rPr>
            </w:pPr>
            <w:proofErr w:type="spellStart"/>
            <w:r w:rsidRPr="0091058E">
              <w:rPr>
                <w:rFonts w:asciiTheme="minorHAnsi" w:hAnsiTheme="minorHAnsi"/>
                <w:b/>
              </w:rPr>
              <w:t>Inputfield</w:t>
            </w:r>
            <w:proofErr w:type="spellEnd"/>
            <w:r w:rsidRPr="0091058E">
              <w:rPr>
                <w:rFonts w:asciiTheme="minorHAnsi" w:hAnsiTheme="minorHAnsi"/>
                <w:b/>
              </w:rPr>
              <w:t xml:space="preserve">: </w:t>
            </w:r>
            <w:proofErr w:type="spellStart"/>
            <w:r w:rsidRPr="0091058E">
              <w:rPr>
                <w:rFonts w:asciiTheme="minorHAnsi" w:hAnsiTheme="minorHAnsi"/>
                <w:b/>
              </w:rPr>
              <w:t>Studiengang</w:t>
            </w:r>
            <w:proofErr w:type="spellEnd"/>
            <w:r w:rsidRPr="0091058E">
              <w:rPr>
                <w:rFonts w:asciiTheme="minorHAnsi" w:hAnsiTheme="minorHAnsi"/>
                <w:b/>
              </w:rPr>
              <w:t xml:space="preserve"> &amp; Semester</w:t>
            </w:r>
          </w:p>
          <w:p w:rsidR="0091058E" w:rsidRP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3136B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Input: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X</w:t>
            </w:r>
          </w:p>
        </w:tc>
      </w:tr>
      <w:tr w:rsidR="003136B7" w:rsidRPr="003D238F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3136B7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3D238F">
              <w:rPr>
                <w:rFonts w:asciiTheme="minorHAnsi" w:hAnsiTheme="minorHAnsi"/>
                <w:lang w:val="de-DE"/>
              </w:rPr>
              <w:t>00</w:t>
            </w:r>
            <w:r w:rsidR="0091058E">
              <w:rPr>
                <w:rFonts w:asciiTheme="minorHAnsi" w:hAnsiTheme="minorHAnsi"/>
                <w:lang w:val="de-DE"/>
              </w:rPr>
              <w:t>7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D238F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b/>
              </w:rPr>
            </w:pPr>
            <w:proofErr w:type="spellStart"/>
            <w:r w:rsidRPr="0091058E">
              <w:rPr>
                <w:rFonts w:asciiTheme="minorHAnsi" w:hAnsiTheme="minorHAnsi"/>
                <w:b/>
              </w:rPr>
              <w:t>Inputfield</w:t>
            </w:r>
            <w:proofErr w:type="spellEnd"/>
            <w:r w:rsidRPr="0091058E">
              <w:rPr>
                <w:rFonts w:asciiTheme="minorHAnsi" w:hAnsiTheme="minorHAnsi"/>
                <w:b/>
              </w:rPr>
              <w:t xml:space="preserve">: </w:t>
            </w:r>
            <w:proofErr w:type="spellStart"/>
            <w:r w:rsidRPr="0091058E">
              <w:rPr>
                <w:rFonts w:asciiTheme="minorHAnsi" w:hAnsiTheme="minorHAnsi"/>
                <w:b/>
              </w:rPr>
              <w:t>Titel</w:t>
            </w:r>
            <w:proofErr w:type="spellEnd"/>
            <w:r w:rsidRPr="0091058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91058E">
              <w:rPr>
                <w:rFonts w:asciiTheme="minorHAnsi" w:hAnsiTheme="minorHAnsi"/>
                <w:b/>
              </w:rPr>
              <w:t>Thema</w:t>
            </w:r>
            <w:proofErr w:type="spellEnd"/>
          </w:p>
          <w:p w:rsidR="0091058E" w:rsidRP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3136B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Input: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X</w:t>
            </w:r>
          </w:p>
        </w:tc>
      </w:tr>
      <w:tr w:rsidR="003136B7" w:rsidRPr="003D238F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3136B7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3D238F">
              <w:rPr>
                <w:rFonts w:asciiTheme="minorHAnsi" w:hAnsiTheme="minorHAnsi"/>
                <w:lang w:val="de-DE"/>
              </w:rPr>
              <w:t>00</w:t>
            </w:r>
            <w:r w:rsidR="0091058E">
              <w:rPr>
                <w:rFonts w:asciiTheme="minorHAnsi" w:hAnsiTheme="minorHAnsi"/>
                <w:lang w:val="de-DE"/>
              </w:rPr>
              <w:t>8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D238F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b/>
              </w:rPr>
            </w:pPr>
            <w:proofErr w:type="spellStart"/>
            <w:r w:rsidRPr="0091058E">
              <w:rPr>
                <w:rFonts w:asciiTheme="minorHAnsi" w:hAnsiTheme="minorHAnsi"/>
                <w:b/>
              </w:rPr>
              <w:t>Inputfield</w:t>
            </w:r>
            <w:proofErr w:type="spellEnd"/>
            <w:r w:rsidRPr="0091058E">
              <w:rPr>
                <w:rFonts w:asciiTheme="minorHAnsi" w:hAnsiTheme="minorHAnsi"/>
                <w:b/>
              </w:rPr>
              <w:t xml:space="preserve">: </w:t>
            </w:r>
            <w:proofErr w:type="spellStart"/>
            <w:r w:rsidRPr="0091058E">
              <w:rPr>
                <w:rFonts w:asciiTheme="minorHAnsi" w:hAnsiTheme="minorHAnsi"/>
                <w:b/>
              </w:rPr>
              <w:t>Kurzbeschreibung</w:t>
            </w:r>
            <w:proofErr w:type="spellEnd"/>
            <w:r w:rsidRPr="0091058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91058E">
              <w:rPr>
                <w:rFonts w:asciiTheme="minorHAnsi" w:hAnsiTheme="minorHAnsi"/>
                <w:b/>
              </w:rPr>
              <w:t>Thema</w:t>
            </w:r>
            <w:proofErr w:type="spellEnd"/>
          </w:p>
          <w:p w:rsidR="0091058E" w:rsidRP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3136B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Input: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3136B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36B7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X</w:t>
            </w:r>
          </w:p>
        </w:tc>
      </w:tr>
      <w:tr w:rsidR="0091058E" w:rsidRPr="003D238F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009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b/>
                <w:lang w:val="de-DE"/>
              </w:rPr>
            </w:pPr>
            <w:proofErr w:type="spellStart"/>
            <w:r w:rsidRPr="0091058E">
              <w:rPr>
                <w:rFonts w:asciiTheme="minorHAnsi" w:hAnsiTheme="minorHAnsi"/>
                <w:b/>
                <w:lang w:val="de-DE"/>
              </w:rPr>
              <w:t>Uploadbereich:Bild</w:t>
            </w:r>
            <w:proofErr w:type="spellEnd"/>
            <w:r w:rsidRPr="0091058E">
              <w:rPr>
                <w:rFonts w:asciiTheme="minorHAnsi" w:hAnsiTheme="minorHAnsi"/>
                <w:b/>
                <w:lang w:val="de-DE"/>
              </w:rPr>
              <w:t>/Video</w:t>
            </w:r>
          </w:p>
          <w:p w:rsidR="0091058E" w:rsidRP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Upload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91058E" w:rsidRPr="003D238F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010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b/>
                <w:lang w:val="de-DE"/>
              </w:rPr>
            </w:pPr>
            <w:r w:rsidRPr="0091058E">
              <w:rPr>
                <w:rFonts w:asciiTheme="minorHAnsi" w:hAnsiTheme="minorHAnsi"/>
                <w:b/>
                <w:lang w:val="de-DE"/>
              </w:rPr>
              <w:t>Checkbox: Veröffentlichung</w:t>
            </w:r>
          </w:p>
          <w:p w:rsidR="0091058E" w:rsidRP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Checkbox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91058E" w:rsidRPr="003D238F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011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b/>
                <w:lang w:val="de-DE"/>
              </w:rPr>
            </w:pPr>
            <w:r w:rsidRPr="0091058E">
              <w:rPr>
                <w:rFonts w:asciiTheme="minorHAnsi" w:hAnsiTheme="minorHAnsi"/>
                <w:b/>
                <w:lang w:val="de-DE"/>
              </w:rPr>
              <w:t>Checkbox: Anonym Veröffentlichen</w:t>
            </w:r>
          </w:p>
          <w:p w:rsidR="0091058E" w:rsidRP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Checkbox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91058E" w:rsidRPr="003D238F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012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b/>
                <w:lang w:val="de-DE"/>
              </w:rPr>
            </w:pPr>
            <w:proofErr w:type="spellStart"/>
            <w:r w:rsidRPr="0091058E">
              <w:rPr>
                <w:rFonts w:asciiTheme="minorHAnsi" w:hAnsiTheme="minorHAnsi"/>
                <w:b/>
                <w:lang w:val="de-DE"/>
              </w:rPr>
              <w:t>Captcha</w:t>
            </w:r>
            <w:proofErr w:type="spellEnd"/>
          </w:p>
          <w:p w:rsidR="0091058E" w:rsidRP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Captcha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X</w:t>
            </w:r>
          </w:p>
        </w:tc>
      </w:tr>
      <w:tr w:rsidR="0091058E" w:rsidRPr="003D238F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013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b/>
                <w:lang w:val="de-DE"/>
              </w:rPr>
            </w:pPr>
            <w:r w:rsidRPr="0091058E">
              <w:rPr>
                <w:rFonts w:asciiTheme="minorHAnsi" w:hAnsiTheme="minorHAnsi"/>
                <w:b/>
                <w:lang w:val="de-DE"/>
              </w:rPr>
              <w:t>Button: Abbrechen</w:t>
            </w:r>
          </w:p>
          <w:p w:rsidR="0091058E" w:rsidRP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schließt sich der Layer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Button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91058E" w:rsidRPr="003D238F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014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b/>
                <w:lang w:val="de-DE"/>
              </w:rPr>
            </w:pPr>
            <w:r w:rsidRPr="0091058E">
              <w:rPr>
                <w:rFonts w:asciiTheme="minorHAnsi" w:hAnsiTheme="minorHAnsi"/>
                <w:b/>
                <w:lang w:val="de-DE"/>
              </w:rPr>
              <w:t>Button: Absenden</w:t>
            </w:r>
          </w:p>
          <w:p w:rsidR="0091058E" w:rsidRPr="0091058E" w:rsidRDefault="0091058E" w:rsidP="009105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jc w:val="both"/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werden die Daten abgesendet und der Nutzer erhält eine Bestätigung. </w:t>
            </w:r>
            <w:r w:rsidRPr="0091058E">
              <w:rPr>
                <w:rFonts w:asciiTheme="minorHAnsi" w:hAnsiTheme="minorHAnsi"/>
                <w:color w:val="FF0000"/>
                <w:lang w:val="de-DE"/>
              </w:rPr>
              <w:t>(</w:t>
            </w:r>
            <w:proofErr w:type="spellStart"/>
            <w:r w:rsidRPr="0091058E">
              <w:rPr>
                <w:rFonts w:asciiTheme="minorHAnsi" w:hAnsiTheme="minorHAnsi"/>
                <w:color w:val="FF0000"/>
                <w:lang w:val="de-DE"/>
              </w:rPr>
              <w:t>Evtl</w:t>
            </w:r>
            <w:proofErr w:type="spellEnd"/>
            <w:r w:rsidRPr="0091058E">
              <w:rPr>
                <w:rFonts w:asciiTheme="minorHAnsi" w:hAnsiTheme="minorHAnsi"/>
                <w:color w:val="FF0000"/>
                <w:lang w:val="de-DE"/>
              </w:rPr>
              <w:t xml:space="preserve"> auch per Email?)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Button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058E" w:rsidRPr="003D238F" w:rsidRDefault="0091058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:rsidR="0063476D" w:rsidRPr="003D238F" w:rsidRDefault="0063476D" w:rsidP="0063476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63476D" w:rsidRPr="003D238F" w:rsidTr="00243E82">
        <w:trPr>
          <w:cantSplit/>
          <w:trHeight w:val="1680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3D238F" w:rsidRDefault="0063476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6" w:name="_TOC468"/>
            <w:bookmarkStart w:id="7" w:name="TOC209581477"/>
            <w:bookmarkEnd w:id="6"/>
            <w:bookmarkEnd w:id="7"/>
            <w:proofErr w:type="spellStart"/>
            <w:r w:rsidRPr="003D238F">
              <w:rPr>
                <w:rFonts w:asciiTheme="majorHAnsi" w:hAnsiTheme="majorHAnsi"/>
                <w:lang w:val="de-DE"/>
              </w:rPr>
              <w:lastRenderedPageBreak/>
              <w:t>Responsive</w:t>
            </w:r>
            <w:proofErr w:type="spellEnd"/>
            <w:r w:rsidRPr="003D238F">
              <w:rPr>
                <w:rFonts w:asciiTheme="minorHAnsi" w:hAnsiTheme="minorHAnsi"/>
                <w:lang w:val="de-DE"/>
              </w:rPr>
              <w:t xml:space="preserve"> </w:t>
            </w:r>
            <w:r w:rsidRPr="003D238F">
              <w:rPr>
                <w:rFonts w:asciiTheme="majorHAnsi" w:hAnsiTheme="majorHAnsi"/>
                <w:lang w:val="de-DE"/>
              </w:rPr>
              <w:t>Design</w:t>
            </w:r>
          </w:p>
          <w:p w:rsidR="0063476D" w:rsidRPr="003D238F" w:rsidRDefault="0063476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:rsidR="0063476D" w:rsidRPr="003D238F" w:rsidRDefault="0063476D" w:rsidP="0063476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:rsidR="0063476D" w:rsidRPr="003D238F" w:rsidRDefault="0063476D" w:rsidP="0063476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63476D" w:rsidRPr="0066613A" w:rsidTr="00243E82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3D238F" w:rsidRDefault="0063476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  <w:lang w:val="de-DE"/>
              </w:rPr>
            </w:pPr>
            <w:r w:rsidRPr="003D238F">
              <w:rPr>
                <w:rFonts w:asciiTheme="majorHAnsi" w:hAnsiTheme="majorHAnsi"/>
                <w:lang w:val="de-DE"/>
              </w:rPr>
              <w:t>Design</w:t>
            </w:r>
          </w:p>
          <w:p w:rsidR="0063476D" w:rsidRPr="003D238F" w:rsidRDefault="0063476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:rsidR="0063476D" w:rsidRPr="003D238F" w:rsidRDefault="0063476D" w:rsidP="0063476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:rsidR="0063476D" w:rsidRPr="003D238F" w:rsidRDefault="0063476D" w:rsidP="0063476D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  <w:r w:rsidRPr="003D238F">
        <w:rPr>
          <w:rFonts w:asciiTheme="minorHAnsi" w:hAnsiTheme="minorHAnsi"/>
        </w:rPr>
        <w:br w:type="page"/>
      </w:r>
    </w:p>
    <w:p w:rsidR="00725644" w:rsidRDefault="00725644" w:rsidP="00725644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8" w:name="_TOC510"/>
      <w:bookmarkStart w:id="9" w:name="TOC209581478"/>
      <w:bookmarkStart w:id="10" w:name="_TOC639"/>
      <w:bookmarkStart w:id="11" w:name="TOC209581482"/>
      <w:bookmarkStart w:id="12" w:name="_TOC651"/>
      <w:bookmarkStart w:id="13" w:name="TOC209581483"/>
      <w:bookmarkEnd w:id="8"/>
      <w:bookmarkEnd w:id="9"/>
      <w:bookmarkEnd w:id="10"/>
      <w:bookmarkEnd w:id="11"/>
      <w:bookmarkEnd w:id="12"/>
      <w:bookmarkEnd w:id="13"/>
      <w:proofErr w:type="spellStart"/>
      <w:r w:rsidRPr="0091058E">
        <w:rPr>
          <w:rFonts w:asciiTheme="majorHAnsi" w:hAnsiTheme="majorHAnsi"/>
          <w:lang w:val="de-DE"/>
        </w:rPr>
        <w:lastRenderedPageBreak/>
        <w:t>Änder</w:t>
      </w:r>
      <w:r>
        <w:rPr>
          <w:rFonts w:asciiTheme="majorHAnsi" w:hAnsiTheme="majorHAnsi"/>
        </w:rPr>
        <w:t>ungsverlauf</w:t>
      </w:r>
      <w:proofErr w:type="spellEnd"/>
    </w:p>
    <w:tbl>
      <w:tblPr>
        <w:tblW w:w="10200" w:type="dxa"/>
        <w:tblInd w:w="-851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98"/>
        <w:gridCol w:w="1133"/>
        <w:gridCol w:w="6800"/>
        <w:gridCol w:w="1269"/>
      </w:tblGrid>
      <w:tr w:rsidR="00725644" w:rsidTr="00840FBC">
        <w:trPr>
          <w:cantSplit/>
          <w:trHeight w:val="35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5644" w:rsidRDefault="00725644" w:rsidP="00840FBC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5644" w:rsidRDefault="00725644" w:rsidP="00840FBC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5644" w:rsidRDefault="00725644" w:rsidP="00840FBC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Reason For Changes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5644" w:rsidRDefault="00725644" w:rsidP="00840FBC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Version</w:t>
            </w:r>
          </w:p>
        </w:tc>
      </w:tr>
      <w:tr w:rsidR="00725644" w:rsidTr="00840FBC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5644" w:rsidRDefault="00725644" w:rsidP="00840FBC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5644" w:rsidRDefault="00CC2069" w:rsidP="00840FBC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  <w:r w:rsidR="00725644">
              <w:rPr>
                <w:rFonts w:asciiTheme="minorHAnsi" w:hAnsiTheme="minorHAnsi"/>
              </w:rPr>
              <w:t>.06.13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5644" w:rsidRDefault="00725644" w:rsidP="00840FBC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Änderungen Konzept nach Besprechung am 11.06.13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5644" w:rsidRDefault="00725644" w:rsidP="00840FBC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</w:t>
            </w:r>
          </w:p>
        </w:tc>
      </w:tr>
      <w:tr w:rsidR="00725644" w:rsidTr="00840FBC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5644" w:rsidRDefault="00725644" w:rsidP="00840FBC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5644" w:rsidRDefault="00725644" w:rsidP="00840FBC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5644" w:rsidRDefault="00725644" w:rsidP="00840FBC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5644" w:rsidRDefault="00725644" w:rsidP="00840FBC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:rsidR="00710BBB" w:rsidRPr="0063476D" w:rsidRDefault="00F41237" w:rsidP="00725644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</w:pPr>
    </w:p>
    <w:sectPr w:rsidR="00710BBB" w:rsidRPr="0063476D" w:rsidSect="00710BBB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237" w:rsidRDefault="00F41237">
      <w:r>
        <w:separator/>
      </w:r>
    </w:p>
  </w:endnote>
  <w:endnote w:type="continuationSeparator" w:id="0">
    <w:p w:rsidR="00F41237" w:rsidRDefault="00F41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Cambria Bold">
    <w:panose1 w:val="02040803050406030204"/>
    <w:charset w:val="00"/>
    <w:family w:val="auto"/>
    <w:pitch w:val="variable"/>
    <w:sig w:usb0="00000003" w:usb1="00000000" w:usb2="00000000" w:usb3="00000000" w:csb0="00000001" w:csb1="00000000"/>
  </w:font>
  <w:font w:name="Cambria Italic">
    <w:panose1 w:val="020405030504060A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BBB" w:rsidRDefault="00F41237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BBB" w:rsidRDefault="00F41237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237" w:rsidRDefault="00F41237">
      <w:r>
        <w:separator/>
      </w:r>
    </w:p>
  </w:footnote>
  <w:footnote w:type="continuationSeparator" w:id="0">
    <w:p w:rsidR="00F41237" w:rsidRDefault="00F41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BBB" w:rsidRDefault="00F41237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BBB" w:rsidRDefault="00F41237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bordersDoNotSurroundHeader/>
  <w:bordersDoNotSurroundFooter/>
  <w:proofState w:spelling="clean" w:grammar="clean"/>
  <w:attachedTemplate r:id="rId1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0C"/>
    <w:rsid w:val="00187FCA"/>
    <w:rsid w:val="003136B7"/>
    <w:rsid w:val="003D238F"/>
    <w:rsid w:val="00497259"/>
    <w:rsid w:val="004A554A"/>
    <w:rsid w:val="004D4D24"/>
    <w:rsid w:val="005D5795"/>
    <w:rsid w:val="0063476D"/>
    <w:rsid w:val="00725644"/>
    <w:rsid w:val="007646D4"/>
    <w:rsid w:val="007F7ED6"/>
    <w:rsid w:val="0091058E"/>
    <w:rsid w:val="00910D0C"/>
    <w:rsid w:val="00A155C5"/>
    <w:rsid w:val="00AD126D"/>
    <w:rsid w:val="00B57A96"/>
    <w:rsid w:val="00C83EF8"/>
    <w:rsid w:val="00CC2069"/>
    <w:rsid w:val="00DD0F41"/>
    <w:rsid w:val="00E010A3"/>
    <w:rsid w:val="00E424CA"/>
    <w:rsid w:val="00F41237"/>
    <w:rsid w:val="00F470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  <w:style w:type="paragraph" w:styleId="Kopfzeile">
    <w:name w:val="header"/>
    <w:basedOn w:val="Standard"/>
    <w:link w:val="KopfzeileZchn"/>
    <w:locked/>
    <w:rsid w:val="006347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63476D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Fuzeile">
    <w:name w:val="footer"/>
    <w:basedOn w:val="Standard"/>
    <w:link w:val="FuzeileZchn"/>
    <w:locked/>
    <w:rsid w:val="006347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3476D"/>
    <w:rPr>
      <w:rFonts w:ascii="Cambria" w:eastAsia="ヒラギノ角ゴ Pro W3" w:hAnsi="Cambria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  <w:style w:type="paragraph" w:styleId="Kopfzeile">
    <w:name w:val="header"/>
    <w:basedOn w:val="Standard"/>
    <w:link w:val="KopfzeileZchn"/>
    <w:locked/>
    <w:rsid w:val="006347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63476D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Fuzeile">
    <w:name w:val="footer"/>
    <w:basedOn w:val="Standard"/>
    <w:link w:val="FuzeileZchn"/>
    <w:locked/>
    <w:rsid w:val="006347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3476D"/>
    <w:rPr>
      <w:rFonts w:ascii="Cambria" w:eastAsia="ヒラギノ角ゴ Pro W3" w:hAnsi="Cambri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leen%20V&#246;lker\Desktop\Studium\04_Semester\Projektstudium_1\Konzept\Specs\Template_Specifications_20130521_ailvo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Template_Specifications_20130521_ailvoe.dotx</Template>
  <TotalTime>0</TotalTime>
  <Pages>4</Pages>
  <Words>214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Völker</dc:creator>
  <cp:lastModifiedBy>Aileen Völker</cp:lastModifiedBy>
  <cp:revision>11</cp:revision>
  <dcterms:created xsi:type="dcterms:W3CDTF">2013-05-21T16:03:00Z</dcterms:created>
  <dcterms:modified xsi:type="dcterms:W3CDTF">2013-07-17T19:13:00Z</dcterms:modified>
</cp:coreProperties>
</file>