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3D9F2" w14:textId="77777777" w:rsidR="008C2899" w:rsidRPr="00E424CA" w:rsidRDefault="00107403" w:rsidP="007F7ED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Mediathek</w:t>
      </w:r>
      <w:proofErr w:type="spellEnd"/>
      <w:r>
        <w:rPr>
          <w:rFonts w:asciiTheme="majorHAnsi" w:hAnsiTheme="majorHAnsi"/>
        </w:rPr>
        <w:t>:</w:t>
      </w:r>
      <w:r w:rsidR="00375F9A">
        <w:rPr>
          <w:rFonts w:asciiTheme="majorHAnsi" w:hAnsiTheme="majorHAnsi"/>
        </w:rPr>
        <w:t xml:space="preserve"> </w:t>
      </w:r>
      <w:proofErr w:type="spellStart"/>
      <w:r w:rsidR="00375F9A">
        <w:rPr>
          <w:rFonts w:asciiTheme="majorHAnsi" w:hAnsiTheme="majorHAnsi"/>
        </w:rPr>
        <w:t>Beiträge</w:t>
      </w:r>
      <w:proofErr w:type="spellEnd"/>
    </w:p>
    <w:p w14:paraId="0ACCDB87" w14:textId="77777777" w:rsidR="00710BBB" w:rsidRPr="00E424CA" w:rsidRDefault="009C202C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710BBB" w:rsidRPr="00E424CA" w14:paraId="2200B273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8FE0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2694D" w14:textId="77777777" w:rsidR="00710BBB" w:rsidRPr="00E424C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EA296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38D3" w14:textId="77777777" w:rsidR="00710BBB" w:rsidRPr="00E424CA" w:rsidRDefault="009E73F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710BBB" w:rsidRPr="00E424CA" w14:paraId="1542C6B1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A974F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67A5" w14:textId="77777777" w:rsidR="00F95430" w:rsidRDefault="00F95430" w:rsidP="00F9543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13.06.2013</w:t>
            </w:r>
          </w:p>
          <w:p w14:paraId="38641CC1" w14:textId="77777777" w:rsidR="00710BBB" w:rsidRPr="00E424CA" w:rsidRDefault="009C202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FDC98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B42C" w14:textId="77777777" w:rsidR="00710BBB" w:rsidRPr="00E424C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08266F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3DCD2B73" w14:textId="77777777" w:rsidR="00710BBB" w:rsidRPr="00E424CA" w:rsidRDefault="009C202C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0308A8A2" w14:textId="77777777" w:rsidR="00710BBB" w:rsidRPr="00E424C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14:paraId="7E39F7C2" w14:textId="77777777" w:rsidR="00710BBB" w:rsidRPr="00E424CA" w:rsidRDefault="006E0F53" w:rsidP="007F7ED6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14:paraId="10E2D46E" w14:textId="77777777" w:rsidR="00710BBB" w:rsidRPr="00E424C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710BBB" w:rsidRPr="00375F9A" w14:paraId="70FA5EAE" w14:textId="77777777" w:rsidTr="00910D0C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C293F" w14:textId="77777777" w:rsidR="00710BBB" w:rsidRPr="00E424CA" w:rsidRDefault="006E0F53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32F3" w14:textId="77777777" w:rsidR="00710BBB" w:rsidRPr="00375F9A" w:rsidRDefault="00375F9A" w:rsidP="00910D0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Hauptseite, a</w:t>
            </w:r>
            <w:r w:rsidR="00107403">
              <w:rPr>
                <w:rFonts w:asciiTheme="minorHAnsi" w:hAnsiTheme="minorHAnsi"/>
                <w:lang w:val="de-DE"/>
              </w:rPr>
              <w:t>uf der die Beiträge angezeigt we</w:t>
            </w:r>
            <w:r w:rsidRPr="00375F9A">
              <w:rPr>
                <w:rFonts w:asciiTheme="minorHAnsi" w:hAnsiTheme="minorHAnsi"/>
                <w:lang w:val="de-DE"/>
              </w:rPr>
              <w:t>rden.</w:t>
            </w:r>
          </w:p>
        </w:tc>
      </w:tr>
      <w:tr w:rsidR="00710BBB" w:rsidRPr="00375F9A" w14:paraId="346A486B" w14:textId="77777777" w:rsidTr="00910D0C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2136" w14:textId="77777777" w:rsidR="00710BBB" w:rsidRPr="00E424CA" w:rsidRDefault="006E0F53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5B1D" w14:textId="77777777" w:rsidR="00710BBB" w:rsidRDefault="00232218" w:rsidP="00884C26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 dieser Seite we</w:t>
            </w:r>
            <w:r w:rsidR="00375F9A" w:rsidRPr="00375F9A">
              <w:rPr>
                <w:rFonts w:asciiTheme="minorHAnsi" w:hAnsiTheme="minorHAnsi"/>
              </w:rPr>
              <w:t xml:space="preserve">rden alle Beiträge als Liste (in Kacheln) angezeigt. </w:t>
            </w:r>
            <w:r w:rsidR="00375F9A">
              <w:rPr>
                <w:rFonts w:asciiTheme="minorHAnsi" w:hAnsiTheme="minorHAnsi"/>
              </w:rPr>
              <w:t xml:space="preserve">Der User kann nach Kategorien </w:t>
            </w:r>
            <w:r>
              <w:rPr>
                <w:rFonts w:asciiTheme="minorHAnsi" w:hAnsiTheme="minorHAnsi"/>
              </w:rPr>
              <w:t xml:space="preserve">und Semester </w:t>
            </w:r>
            <w:r w:rsidR="00375F9A">
              <w:rPr>
                <w:rFonts w:asciiTheme="minorHAnsi" w:hAnsiTheme="minorHAnsi"/>
              </w:rPr>
              <w:t xml:space="preserve">filtern oder </w:t>
            </w:r>
            <w:r>
              <w:rPr>
                <w:rFonts w:asciiTheme="minorHAnsi" w:hAnsiTheme="minorHAnsi"/>
              </w:rPr>
              <w:t>nach Kriterien (Meistgesehen, Bestbewertet etc.) sortieren. Entsprechend</w:t>
            </w:r>
            <w:r w:rsidR="00375F9A">
              <w:rPr>
                <w:rFonts w:asciiTheme="minorHAnsi" w:hAnsiTheme="minorHAnsi"/>
              </w:rPr>
              <w:t xml:space="preserve"> der Filterung und/oder Sortierung werden die Beiträge </w:t>
            </w:r>
            <w:r>
              <w:rPr>
                <w:rFonts w:asciiTheme="minorHAnsi" w:hAnsiTheme="minorHAnsi"/>
              </w:rPr>
              <w:t xml:space="preserve">in Kacheln </w:t>
            </w:r>
            <w:r w:rsidR="00375F9A">
              <w:rPr>
                <w:rFonts w:asciiTheme="minorHAnsi" w:hAnsiTheme="minorHAnsi"/>
              </w:rPr>
              <w:t xml:space="preserve">angezeigt. </w:t>
            </w:r>
            <w:r>
              <w:rPr>
                <w:rFonts w:asciiTheme="minorHAnsi" w:hAnsiTheme="minorHAnsi"/>
              </w:rPr>
              <w:t>Falls für die gewählte Filterung und Sortierung keine Beiträge gefunden werden, erscheint ein kurzer Text (</w:t>
            </w:r>
            <w:proofErr w:type="spellStart"/>
            <w:r>
              <w:rPr>
                <w:rFonts w:asciiTheme="minorHAnsi" w:hAnsiTheme="minorHAnsi"/>
              </w:rPr>
              <w:t>ähnich</w:t>
            </w:r>
            <w:proofErr w:type="spellEnd"/>
            <w:r>
              <w:rPr>
                <w:rFonts w:asciiTheme="minorHAnsi" w:hAnsiTheme="minorHAnsi"/>
              </w:rPr>
              <w:t xml:space="preserve"> der Suchergebnisseite) und Vorschläge zu Beiträgen. </w:t>
            </w:r>
          </w:p>
          <w:p w14:paraId="00900026" w14:textId="2F62686E" w:rsidR="00884C26" w:rsidRDefault="00884C26" w:rsidP="00884C26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Anfangs werden maximal zwölf Beiträge angezeigt.</w:t>
            </w:r>
          </w:p>
          <w:p w14:paraId="6F79F2F3" w14:textId="10E01B9D" w:rsidR="00884C26" w:rsidRPr="00375F9A" w:rsidRDefault="00884C26" w:rsidP="00884C26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Aufgrund eines Artikels zum Thema „Infinite Scrolling“ muss noch einmal überdacht werden, ob mehr Beiträge angezeigt werden, wenn der User nach unten scrollt-Infinite Scrolling- ODER ob die Beiträge Seitenweise (ähnlich wie bei Google) angezeigt werden- „</w:t>
            </w:r>
            <w:proofErr w:type="spellStart"/>
            <w:r>
              <w:rPr>
                <w:rFonts w:asciiTheme="minorHAnsi" w:hAnsiTheme="minorHAnsi"/>
              </w:rPr>
              <w:t>Pagination</w:t>
            </w:r>
            <w:proofErr w:type="spellEnd"/>
            <w:r>
              <w:rPr>
                <w:rFonts w:asciiTheme="minorHAnsi" w:hAnsiTheme="minorHAnsi"/>
              </w:rPr>
              <w:t>“. Dies sollte ggfs. auch durch einen Nutzertest überprüft werden.</w:t>
            </w:r>
          </w:p>
        </w:tc>
      </w:tr>
    </w:tbl>
    <w:p w14:paraId="6C68F953" w14:textId="77777777" w:rsidR="00710BBB" w:rsidRPr="00375F9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1231D7CC" w14:textId="77777777" w:rsidR="00910D0C" w:rsidRPr="00375F9A" w:rsidRDefault="00910D0C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375F9A">
        <w:rPr>
          <w:rFonts w:asciiTheme="minorHAnsi" w:hAnsiTheme="minorHAnsi"/>
        </w:rPr>
        <w:br w:type="page"/>
      </w:r>
    </w:p>
    <w:p w14:paraId="46A531AD" w14:textId="77777777" w:rsidR="00F34D12" w:rsidRDefault="00F34D12" w:rsidP="00F34D12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4618859C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B1DA" w14:textId="77777777" w:rsidR="00710BBB" w:rsidRPr="00375F9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375F9A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01EEED76" w14:textId="77777777" w:rsidR="00710BBB" w:rsidRPr="00375F9A" w:rsidRDefault="009C202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35CA7EED" w14:textId="77777777" w:rsidR="00710BBB" w:rsidRPr="00E424C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6E0F53" w:rsidRPr="00E424CA" w14:paraId="2FE49FB5" w14:textId="77777777" w:rsidTr="00E424CA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1EFE" w14:textId="77777777" w:rsidR="006E0F53" w:rsidRPr="0066613A" w:rsidRDefault="006E0F53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C865" w14:textId="77777777" w:rsidR="006E0F53" w:rsidRPr="0066613A" w:rsidRDefault="006E0F53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D413" w14:textId="77777777" w:rsidR="0008266F" w:rsidRDefault="0008266F" w:rsidP="0008266F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5575A787" w14:textId="50FEDEAB" w:rsidR="006E0F53" w:rsidRPr="0066613A" w:rsidRDefault="006E0F53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C1E8" w14:textId="77777777" w:rsidR="006E0F53" w:rsidRPr="0066613A" w:rsidRDefault="006E0F53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3AF47" w14:textId="77777777" w:rsidR="006E0F53" w:rsidRPr="0066613A" w:rsidRDefault="006E0F53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83A5D" w14:textId="77777777" w:rsidR="006E0F53" w:rsidRPr="0066613A" w:rsidRDefault="006E0F53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58B4007D" w14:textId="77777777" w:rsidR="006E0F53" w:rsidRPr="0066613A" w:rsidRDefault="006E0F53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39B2C" w14:textId="77777777" w:rsidR="006E0F53" w:rsidRPr="00E424CA" w:rsidRDefault="006E0F53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187FCA" w:rsidRPr="00E424CA" w14:paraId="573479BA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A97C" w14:textId="77777777" w:rsidR="00187FC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E5DE" w14:textId="77777777" w:rsidR="00187F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375F9A">
              <w:rPr>
                <w:rFonts w:asciiTheme="minorHAnsi" w:hAnsiTheme="minorHAnsi"/>
                <w:b/>
              </w:rPr>
              <w:t xml:space="preserve">Headline: </w:t>
            </w:r>
            <w:proofErr w:type="spellStart"/>
            <w:r w:rsidRPr="00375F9A">
              <w:rPr>
                <w:rFonts w:asciiTheme="minorHAnsi" w:hAnsiTheme="minorHAnsi"/>
                <w:b/>
              </w:rPr>
              <w:t>Beiträge</w:t>
            </w:r>
            <w:proofErr w:type="spellEnd"/>
          </w:p>
          <w:p w14:paraId="1C705E2D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9A6BD" w14:textId="77777777" w:rsidR="00187FCA" w:rsidRPr="00E424CA" w:rsidRDefault="00187FC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5197" w14:textId="77777777" w:rsidR="00187FC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CD8CA" w14:textId="77777777" w:rsidR="00187FCA" w:rsidRPr="00E424CA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56313" w14:textId="77777777" w:rsidR="00187FCA" w:rsidRPr="00E424CA" w:rsidRDefault="00B06A8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69163" w14:textId="77777777" w:rsidR="00187FCA" w:rsidRPr="00E424CA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75F9A" w:rsidRPr="00E424CA" w14:paraId="6999996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EB60E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F6A1" w14:textId="77777777" w:rsid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375F9A">
              <w:rPr>
                <w:rFonts w:asciiTheme="minorHAnsi" w:hAnsiTheme="minorHAnsi"/>
                <w:b/>
              </w:rPr>
              <w:t xml:space="preserve">Copy: </w:t>
            </w:r>
            <w:proofErr w:type="spellStart"/>
            <w:r w:rsidRPr="00375F9A">
              <w:rPr>
                <w:rFonts w:asciiTheme="minorHAnsi" w:hAnsiTheme="minorHAnsi"/>
                <w:b/>
              </w:rPr>
              <w:t>Beiträge</w:t>
            </w:r>
            <w:proofErr w:type="spellEnd"/>
          </w:p>
          <w:p w14:paraId="79A43329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BA056" w14:textId="77777777" w:rsidR="00375F9A" w:rsidRPr="00E424C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D824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88D5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05693" w14:textId="77777777" w:rsidR="00375F9A" w:rsidRPr="00E424CA" w:rsidRDefault="00B06A8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47B4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75F9A" w:rsidRPr="00E424CA" w14:paraId="5108F1A4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01762" w14:textId="77777777" w:rsid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  <w:p w14:paraId="4CADDF32" w14:textId="77777777" w:rsidR="00464878" w:rsidRPr="00E424CA" w:rsidRDefault="0046487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(???)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5DC7" w14:textId="77777777" w:rsid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proofErr w:type="spellStart"/>
            <w:r w:rsidRPr="00375F9A">
              <w:rPr>
                <w:rFonts w:asciiTheme="minorHAnsi" w:hAnsiTheme="minorHAnsi"/>
                <w:b/>
              </w:rPr>
              <w:t>Suchfeld</w:t>
            </w:r>
            <w:proofErr w:type="spellEnd"/>
            <w:r w:rsidRPr="00375F9A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Pr="00375F9A">
              <w:rPr>
                <w:rFonts w:asciiTheme="minorHAnsi" w:hAnsiTheme="minorHAnsi"/>
                <w:b/>
              </w:rPr>
              <w:t>Beiträge</w:t>
            </w:r>
            <w:proofErr w:type="spellEnd"/>
          </w:p>
          <w:p w14:paraId="6A12623F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0B9D" w14:textId="77777777" w:rsidR="00375F9A" w:rsidRPr="00E424C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A621F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Suchfeld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222B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29C79" w14:textId="77777777" w:rsidR="00375F9A" w:rsidRPr="00E424CA" w:rsidRDefault="00B06A8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98110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375F9A" w:rsidRPr="00E424CA" w14:paraId="1B25D297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B0E92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AE9C2" w14:textId="77777777" w:rsidR="00375F9A" w:rsidRPr="00415818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Kategorien</w:t>
            </w:r>
          </w:p>
          <w:p w14:paraId="16466E7A" w14:textId="77777777" w:rsid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Je nach ausgewählter Kategorie werden entsprechende Beiträge angezeigt.</w:t>
            </w:r>
          </w:p>
          <w:p w14:paraId="2708FE3C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 xml:space="preserve">Max. Anzahl und genaue Kategorien </w:t>
            </w:r>
            <w:proofErr w:type="spellStart"/>
            <w:r w:rsidRPr="00375F9A">
              <w:rPr>
                <w:rFonts w:asciiTheme="minorHAnsi" w:hAnsiTheme="minorHAnsi"/>
                <w:lang w:val="de-DE"/>
              </w:rPr>
              <w:t>tbd</w:t>
            </w:r>
            <w:proofErr w:type="spellEnd"/>
            <w:r w:rsidRPr="00375F9A"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1B51" w14:textId="77777777" w:rsidR="00375F9A" w:rsidRPr="00375F9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ABE4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1563F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671A6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2C114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375F9A" w:rsidRPr="00E424CA" w14:paraId="2D7E5868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B8C9" w14:textId="77777777" w:rsidR="00375F9A" w:rsidRPr="00E424C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9A6E7" w14:textId="77777777" w:rsidR="00375F9A" w:rsidRPr="00415818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15818">
              <w:rPr>
                <w:rFonts w:asciiTheme="minorHAnsi" w:hAnsiTheme="minorHAnsi"/>
                <w:b/>
                <w:lang w:val="de-DE"/>
              </w:rPr>
              <w:t>Auswahl: Sortierung</w:t>
            </w:r>
          </w:p>
          <w:p w14:paraId="0724A205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Der User kann zwischen “Älteste”, “Neueste”, “Bestbewertet” und “Meistgesehen” sortieren.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52D7" w14:textId="77777777" w:rsidR="00375F9A" w:rsidRPr="00375F9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EBE58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37AC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98525" w14:textId="77777777" w:rsidR="00375F9A" w:rsidRPr="00375F9A" w:rsidRDefault="00B06A8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B71B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15818" w:rsidRPr="00E424CA" w14:paraId="34F8CB6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853A" w14:textId="345B6850" w:rsidR="00415818" w:rsidRDefault="009C2B46" w:rsidP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FEC77" w14:textId="77777777" w:rsidR="0065646A" w:rsidRDefault="004158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75F9A">
              <w:rPr>
                <w:rFonts w:asciiTheme="minorHAnsi" w:hAnsiTheme="minorHAnsi"/>
                <w:b/>
                <w:lang w:val="de-DE"/>
              </w:rPr>
              <w:t>Beitrag</w:t>
            </w:r>
            <w:r>
              <w:rPr>
                <w:rFonts w:asciiTheme="minorHAnsi" w:hAnsiTheme="minorHAnsi"/>
                <w:b/>
                <w:lang w:val="de-DE"/>
              </w:rPr>
              <w:t xml:space="preserve">: Status </w:t>
            </w:r>
            <w:proofErr w:type="spellStart"/>
            <w:r>
              <w:rPr>
                <w:rFonts w:asciiTheme="minorHAnsi" w:hAnsiTheme="minorHAnsi"/>
                <w:b/>
                <w:lang w:val="de-DE"/>
              </w:rPr>
              <w:t>default</w:t>
            </w:r>
            <w:proofErr w:type="spellEnd"/>
          </w:p>
          <w:p w14:paraId="3E8F8EBC" w14:textId="77777777" w:rsidR="0065646A" w:rsidRDefault="006564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Teaserkachel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mit Bild und Text.</w:t>
            </w:r>
          </w:p>
          <w:p w14:paraId="2463A5BB" w14:textId="77777777" w:rsidR="0065646A" w:rsidRPr="0065646A" w:rsidRDefault="006564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man zur Beitragsseite und kann sich den Beitrag ansehen.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9ABD6" w14:textId="77777777" w:rsidR="00415818" w:rsidRPr="00375F9A" w:rsidRDefault="0041581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ED5C" w14:textId="77777777" w:rsidR="00415818" w:rsidRDefault="006564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Teaser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BBA3D" w14:textId="77777777" w:rsidR="00415818" w:rsidRPr="00375F9A" w:rsidRDefault="004158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8B82" w14:textId="77777777" w:rsidR="00415818" w:rsidRDefault="006564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8A96E" w14:textId="77777777" w:rsidR="00415818" w:rsidRPr="00375F9A" w:rsidRDefault="004158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375F9A" w:rsidRPr="00E424CA" w14:paraId="18A59451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3F6F" w14:textId="7B76F9EE" w:rsidR="00375F9A" w:rsidRPr="0065646A" w:rsidRDefault="009C2B46" w:rsidP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006</w:t>
            </w:r>
            <w:r w:rsidR="00415818" w:rsidRPr="0065646A">
              <w:rPr>
                <w:rFonts w:asciiTheme="minorHAnsi" w:hAnsiTheme="minorHAnsi"/>
                <w:lang w:val="de-DE"/>
              </w:rPr>
              <w:t>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B6490" w14:textId="77777777" w:rsidR="00375F9A" w:rsidRPr="00375F9A" w:rsidRDefault="004158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Vorschaub</w:t>
            </w:r>
            <w:r w:rsidR="00375F9A" w:rsidRPr="00375F9A">
              <w:rPr>
                <w:rFonts w:asciiTheme="minorHAnsi" w:hAnsiTheme="minorHAnsi"/>
                <w:b/>
                <w:lang w:val="de-DE"/>
              </w:rPr>
              <w:t>ild</w:t>
            </w:r>
          </w:p>
          <w:p w14:paraId="201D969F" w14:textId="77777777" w:rsidR="005E7E45" w:rsidRPr="00375F9A" w:rsidRDefault="00375F9A" w:rsidP="00610DC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Vorschaubild zum Beitrag</w:t>
            </w:r>
            <w:r w:rsidR="005E7E45"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80EFB" w14:textId="77777777" w:rsidR="00375F9A" w:rsidRPr="00375F9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7605" w14:textId="77777777" w:rsidR="00375F9A" w:rsidRPr="00375F9A" w:rsidRDefault="005E7E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788F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4B827" w14:textId="77777777" w:rsidR="00375F9A" w:rsidRPr="00375F9A" w:rsidRDefault="005E7E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97E79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375F9A" w:rsidRPr="00E424CA" w14:paraId="3CC1597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AF49" w14:textId="0B1DB27B" w:rsidR="00375F9A" w:rsidRPr="0065646A" w:rsidRDefault="009C2B46" w:rsidP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006</w:t>
            </w:r>
            <w:r w:rsidR="00415818" w:rsidRPr="0065646A">
              <w:rPr>
                <w:rFonts w:asciiTheme="minorHAnsi" w:hAnsiTheme="minorHAnsi"/>
                <w:lang w:val="de-DE"/>
              </w:rPr>
              <w:t>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49EB" w14:textId="77777777" w:rsidR="00375F9A" w:rsidRPr="00375F9A" w:rsidRDefault="00415818" w:rsidP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Beitragstext</w:t>
            </w:r>
          </w:p>
          <w:p w14:paraId="4BBC75A7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75F9A">
              <w:rPr>
                <w:rFonts w:asciiTheme="minorHAnsi" w:hAnsiTheme="minorHAnsi"/>
                <w:lang w:val="de-DE"/>
              </w:rPr>
              <w:t>Knapper beschreibender Text.</w:t>
            </w:r>
          </w:p>
          <w:p w14:paraId="17FA6F7C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Max. Zeichenanzahl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3A1BD" w14:textId="77777777" w:rsidR="00375F9A" w:rsidRPr="00375F9A" w:rsidRDefault="00375F9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0CA9F" w14:textId="77777777" w:rsidR="00375F9A" w:rsidRPr="00375F9A" w:rsidRDefault="005E7E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EC16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2D5EB" w14:textId="77777777" w:rsidR="00375F9A" w:rsidRPr="00375F9A" w:rsidRDefault="005E7E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56E9D" w14:textId="77777777" w:rsidR="00375F9A" w:rsidRPr="00375F9A" w:rsidRDefault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32218" w:rsidRPr="00E424CA" w14:paraId="4EC7B4B1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33C85" w14:textId="3F246979" w:rsidR="00232218" w:rsidRPr="0065646A" w:rsidRDefault="009C2B46" w:rsidP="00375F9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006</w:t>
            </w:r>
            <w:r w:rsidR="00232218">
              <w:rPr>
                <w:rFonts w:asciiTheme="minorHAnsi" w:hAnsiTheme="minorHAnsi"/>
                <w:lang w:val="de-DE"/>
              </w:rPr>
              <w:t>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9CED" w14:textId="77777777" w:rsidR="00232218" w:rsidRDefault="00232218" w:rsidP="002322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 xml:space="preserve">Background: </w:t>
            </w:r>
            <w:r w:rsidR="00944453">
              <w:rPr>
                <w:rFonts w:asciiTheme="minorHAnsi" w:hAnsiTheme="minorHAnsi"/>
                <w:b/>
                <w:lang w:val="de-DE"/>
              </w:rPr>
              <w:t>Beitragstext</w:t>
            </w:r>
          </w:p>
          <w:p w14:paraId="1FE1E513" w14:textId="77777777" w:rsidR="00232218" w:rsidRDefault="00232218" w:rsidP="002322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Am Unteren Rand der Kachel. Genaue Größe </w:t>
            </w:r>
            <w:proofErr w:type="spellStart"/>
            <w:r>
              <w:rPr>
                <w:rFonts w:asciiTheme="minorHAnsi" w:hAnsiTheme="minorHAnsi"/>
                <w:lang w:val="de-DE"/>
              </w:rPr>
              <w:t>tbd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By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Design.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CD7D" w14:textId="77777777" w:rsidR="00232218" w:rsidRPr="00375F9A" w:rsidRDefault="0023221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081A" w14:textId="77777777" w:rsidR="00232218" w:rsidRDefault="002322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0C987" w14:textId="77777777" w:rsidR="00232218" w:rsidRPr="00375F9A" w:rsidRDefault="002322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01218" w14:textId="77777777" w:rsidR="00232218" w:rsidRDefault="002322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2D239" w14:textId="77777777" w:rsidR="00232218" w:rsidRPr="00375F9A" w:rsidRDefault="0023221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5E6BB800" w14:textId="77777777" w:rsidR="00710BBB" w:rsidRPr="00E424C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22E56F75" w14:textId="77777777" w:rsidTr="00910D0C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BFB3" w14:textId="77777777" w:rsidR="00910D0C" w:rsidRPr="009C2B46" w:rsidRDefault="00910D0C" w:rsidP="00910D0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proofErr w:type="spellStart"/>
            <w:r w:rsidRPr="009C2B46">
              <w:rPr>
                <w:rFonts w:asciiTheme="majorHAnsi" w:hAnsiTheme="majorHAnsi"/>
                <w:lang w:val="de-DE"/>
              </w:rPr>
              <w:t>Responsive</w:t>
            </w:r>
            <w:proofErr w:type="spellEnd"/>
            <w:r w:rsidRPr="009C2B46">
              <w:rPr>
                <w:rFonts w:asciiTheme="minorHAnsi" w:hAnsiTheme="minorHAnsi"/>
                <w:lang w:val="de-DE"/>
              </w:rPr>
              <w:t xml:space="preserve"> </w:t>
            </w:r>
            <w:r w:rsidRPr="009C2B46">
              <w:rPr>
                <w:rFonts w:asciiTheme="majorHAnsi" w:hAnsiTheme="majorHAnsi"/>
                <w:lang w:val="de-DE"/>
              </w:rPr>
              <w:t>Design</w:t>
            </w:r>
          </w:p>
          <w:p w14:paraId="4A8D1EDA" w14:textId="77777777" w:rsidR="00710BBB" w:rsidRPr="009C2B46" w:rsidRDefault="00B67C5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9C2B46">
              <w:rPr>
                <w:rFonts w:asciiTheme="minorHAnsi" w:hAnsiTheme="minorHAnsi"/>
                <w:b w:val="0"/>
                <w:lang w:val="de-DE"/>
              </w:rPr>
              <w:t>Die Filter verbergen sich hinter einem Button. Beim Klick auf den Button wird der Filterbereich angezeigt und die Beitragskacheln werden nach unten verschoben.</w:t>
            </w:r>
          </w:p>
        </w:tc>
      </w:tr>
    </w:tbl>
    <w:p w14:paraId="56F1A24F" w14:textId="77777777" w:rsidR="00710BBB" w:rsidRPr="00E424C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0EECA37E" w14:textId="77777777" w:rsidR="00710BBB" w:rsidRPr="00E424C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5F0A13D1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8D6BE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3062F2D1" w14:textId="77777777" w:rsidR="00710BBB" w:rsidRPr="00E424CA" w:rsidRDefault="009C202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20A7153D" w14:textId="77777777" w:rsidR="00710BBB" w:rsidRPr="00E424CA" w:rsidRDefault="009C202C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44E6969B" w14:textId="77777777" w:rsidR="00710BBB" w:rsidRPr="00E424CA" w:rsidRDefault="007F7ED6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r w:rsidRPr="00E424CA">
        <w:rPr>
          <w:rFonts w:asciiTheme="minorHAnsi" w:hAnsiTheme="minorHAnsi"/>
        </w:rPr>
        <w:br w:type="page"/>
      </w:r>
    </w:p>
    <w:p w14:paraId="5D2CA328" w14:textId="77777777" w:rsidR="00400896" w:rsidRDefault="00400896" w:rsidP="0040089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0" w:type="dxa"/>
        <w:tblInd w:w="-851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98"/>
        <w:gridCol w:w="1133"/>
        <w:gridCol w:w="6800"/>
        <w:gridCol w:w="1269"/>
      </w:tblGrid>
      <w:tr w:rsidR="00400896" w14:paraId="09775DD2" w14:textId="77777777" w:rsidTr="00400896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C101F" w14:textId="77777777" w:rsidR="00400896" w:rsidRDefault="0040089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33FE3" w14:textId="77777777" w:rsidR="00400896" w:rsidRDefault="0040089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6E45F" w14:textId="77777777" w:rsidR="00400896" w:rsidRDefault="0040089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3E28E" w14:textId="77777777" w:rsidR="00400896" w:rsidRDefault="0040089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Version</w:t>
            </w:r>
          </w:p>
        </w:tc>
      </w:tr>
      <w:tr w:rsidR="00400896" w14:paraId="10D4DAD8" w14:textId="77777777" w:rsidTr="00400896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6FAE9" w14:textId="77777777" w:rsidR="00400896" w:rsidRDefault="0040089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48A44" w14:textId="77777777" w:rsidR="00400896" w:rsidRDefault="0090798E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400896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959CD" w14:textId="77777777" w:rsidR="00400896" w:rsidRDefault="0040089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6D422" w14:textId="77777777" w:rsidR="00400896" w:rsidRDefault="0040089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400896" w14:paraId="63D07784" w14:textId="77777777" w:rsidTr="00400896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56AD" w14:textId="6A8B4792" w:rsidR="00400896" w:rsidRDefault="00884C2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0C41" w14:textId="7C45AA37" w:rsidR="00400896" w:rsidRDefault="00884C2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10.07.13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F88D" w14:textId="6F876494" w:rsidR="00400896" w:rsidRDefault="00884C2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Änderungen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bezüglich</w:t>
            </w:r>
            <w:proofErr w:type="spellEnd"/>
            <w:r>
              <w:rPr>
                <w:rFonts w:asciiTheme="minorHAnsi" w:hAnsiTheme="minorHAnsi"/>
              </w:rPr>
              <w:t xml:space="preserve"> infinite Scrolling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F206" w14:textId="179FFBB1" w:rsidR="00400896" w:rsidRDefault="00884C2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</w:t>
            </w:r>
          </w:p>
        </w:tc>
      </w:tr>
    </w:tbl>
    <w:p w14:paraId="4F85EAA7" w14:textId="77777777" w:rsidR="00710BBB" w:rsidRPr="00E424CA" w:rsidRDefault="009C202C" w:rsidP="0040089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hAnsiTheme="minorHAnsi"/>
        </w:rPr>
      </w:pPr>
    </w:p>
    <w:sectPr w:rsidR="00710BBB" w:rsidRPr="00E424CA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5BDF8" w14:textId="77777777" w:rsidR="009C202C" w:rsidRDefault="009C202C">
      <w:r>
        <w:separator/>
      </w:r>
    </w:p>
  </w:endnote>
  <w:endnote w:type="continuationSeparator" w:id="0">
    <w:p w14:paraId="2D46E9AD" w14:textId="77777777" w:rsidR="009C202C" w:rsidRDefault="009C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3DD20" w14:textId="77777777" w:rsidR="00710BBB" w:rsidRDefault="009C202C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55B26" w14:textId="77777777" w:rsidR="00710BBB" w:rsidRDefault="009C202C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95F12" w14:textId="77777777" w:rsidR="009C202C" w:rsidRDefault="009C202C">
      <w:r>
        <w:separator/>
      </w:r>
    </w:p>
  </w:footnote>
  <w:footnote w:type="continuationSeparator" w:id="0">
    <w:p w14:paraId="6674F24A" w14:textId="77777777" w:rsidR="009C202C" w:rsidRDefault="009C2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B2A7" w14:textId="77777777" w:rsidR="00710BBB" w:rsidRDefault="009C202C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BDCE62" w14:textId="77777777" w:rsidR="00710BBB" w:rsidRDefault="009C202C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8266F"/>
    <w:rsid w:val="00107403"/>
    <w:rsid w:val="00187FCA"/>
    <w:rsid w:val="001F6E00"/>
    <w:rsid w:val="00232218"/>
    <w:rsid w:val="00375F9A"/>
    <w:rsid w:val="00400896"/>
    <w:rsid w:val="00415818"/>
    <w:rsid w:val="00464878"/>
    <w:rsid w:val="005B086D"/>
    <w:rsid w:val="005D5795"/>
    <w:rsid w:val="005E7E45"/>
    <w:rsid w:val="00610DC2"/>
    <w:rsid w:val="0062725E"/>
    <w:rsid w:val="0065646A"/>
    <w:rsid w:val="006A115E"/>
    <w:rsid w:val="006E0F53"/>
    <w:rsid w:val="007F7ED6"/>
    <w:rsid w:val="00884C26"/>
    <w:rsid w:val="0090798E"/>
    <w:rsid w:val="00910D0C"/>
    <w:rsid w:val="0091338C"/>
    <w:rsid w:val="00944453"/>
    <w:rsid w:val="009C202C"/>
    <w:rsid w:val="009C2B46"/>
    <w:rsid w:val="009E73F6"/>
    <w:rsid w:val="00B06A8C"/>
    <w:rsid w:val="00B50581"/>
    <w:rsid w:val="00B57A96"/>
    <w:rsid w:val="00B67C57"/>
    <w:rsid w:val="00BD23AF"/>
    <w:rsid w:val="00C96AD6"/>
    <w:rsid w:val="00D55664"/>
    <w:rsid w:val="00D650BB"/>
    <w:rsid w:val="00DA15A1"/>
    <w:rsid w:val="00DD0F41"/>
    <w:rsid w:val="00E010A3"/>
    <w:rsid w:val="00E030CF"/>
    <w:rsid w:val="00E424CA"/>
    <w:rsid w:val="00F34D12"/>
    <w:rsid w:val="00F522DE"/>
    <w:rsid w:val="00F95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6A5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4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24</cp:revision>
  <dcterms:created xsi:type="dcterms:W3CDTF">2013-05-21T16:03:00Z</dcterms:created>
  <dcterms:modified xsi:type="dcterms:W3CDTF">2013-07-17T19:15:00Z</dcterms:modified>
</cp:coreProperties>
</file>