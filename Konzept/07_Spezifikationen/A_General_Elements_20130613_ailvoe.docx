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A1BF47" w14:textId="77777777" w:rsidR="008C2899" w:rsidRPr="00E424CA" w:rsidRDefault="001C6EC3" w:rsidP="007F7ED6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ajorHAnsi" w:hAnsiTheme="majorHAnsi"/>
        </w:rPr>
      </w:pPr>
      <w:r>
        <w:rPr>
          <w:rFonts w:asciiTheme="majorHAnsi" w:hAnsiTheme="majorHAnsi"/>
        </w:rPr>
        <w:t>General Elements</w:t>
      </w:r>
    </w:p>
    <w:p w14:paraId="0A33F491" w14:textId="77777777" w:rsidR="00710BBB" w:rsidRPr="00E424CA" w:rsidRDefault="00D67B9B">
      <w:pPr>
        <w:pStyle w:val="Headline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805"/>
        <w:gridCol w:w="2127"/>
        <w:gridCol w:w="3812"/>
        <w:gridCol w:w="2462"/>
      </w:tblGrid>
      <w:tr w:rsidR="00710BBB" w:rsidRPr="00E424CA" w14:paraId="72BD27D5" w14:textId="77777777" w:rsidTr="00910D0C">
        <w:trPr>
          <w:cantSplit/>
          <w:trHeight w:val="350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A1620" w14:textId="77777777" w:rsidR="00710BBB" w:rsidRPr="00E424CA" w:rsidRDefault="007F7ED6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Created By: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F8CFB" w14:textId="77777777" w:rsidR="00710BBB" w:rsidRPr="00E424CA" w:rsidRDefault="001C6EC3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Aileen </w:t>
            </w:r>
            <w:proofErr w:type="spellStart"/>
            <w:r>
              <w:rPr>
                <w:rFonts w:asciiTheme="minorHAnsi" w:hAnsiTheme="minorHAnsi"/>
              </w:rPr>
              <w:t>Völker</w:t>
            </w:r>
            <w:proofErr w:type="spellEnd"/>
          </w:p>
        </w:tc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084B3" w14:textId="77777777" w:rsidR="00710BBB" w:rsidRPr="00E424CA" w:rsidRDefault="007F7ED6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Last Updated By: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FA942" w14:textId="77777777" w:rsidR="00710BBB" w:rsidRPr="00E424CA" w:rsidRDefault="00D67B9B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</w:tr>
      <w:tr w:rsidR="00710BBB" w:rsidRPr="00E424CA" w14:paraId="6C39605F" w14:textId="77777777" w:rsidTr="00910D0C">
        <w:trPr>
          <w:cantSplit/>
          <w:trHeight w:val="350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E14EE" w14:textId="77777777" w:rsidR="00710BBB" w:rsidRPr="00E424CA" w:rsidRDefault="007F7ED6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Date Created: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5E6B8" w14:textId="77777777" w:rsidR="00402D2C" w:rsidRDefault="00402D2C" w:rsidP="00402D2C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de-DE"/>
              </w:rPr>
              <w:t>13.06.2013</w:t>
            </w:r>
          </w:p>
          <w:p w14:paraId="32510F24" w14:textId="77777777" w:rsidR="00710BBB" w:rsidRPr="00E424CA" w:rsidRDefault="00D67B9B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E99F0" w14:textId="77777777" w:rsidR="00710BBB" w:rsidRPr="00E424CA" w:rsidRDefault="007F7ED6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Date Last Updated: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47F6E" w14:textId="77777777" w:rsidR="00710BBB" w:rsidRPr="00E424CA" w:rsidRDefault="001C6EC3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  <w:lang w:val="de-DE"/>
              </w:rPr>
              <w:instrText xml:space="preserve"> TIME \@ "dd.MM.yyyy" </w:instrText>
            </w:r>
            <w:r>
              <w:rPr>
                <w:rFonts w:asciiTheme="minorHAnsi" w:hAnsiTheme="minorHAnsi"/>
              </w:rPr>
              <w:fldChar w:fldCharType="separate"/>
            </w:r>
            <w:r w:rsidR="00C7079C">
              <w:rPr>
                <w:rFonts w:asciiTheme="minorHAnsi" w:hAnsiTheme="minorHAnsi"/>
                <w:noProof/>
                <w:lang w:val="de-DE"/>
              </w:rPr>
              <w:t>17.07.2013</w:t>
            </w:r>
            <w:r>
              <w:rPr>
                <w:rFonts w:asciiTheme="minorHAnsi" w:hAnsiTheme="minorHAnsi"/>
              </w:rPr>
              <w:fldChar w:fldCharType="end"/>
            </w:r>
          </w:p>
        </w:tc>
      </w:tr>
    </w:tbl>
    <w:p w14:paraId="70330C4D" w14:textId="77777777" w:rsidR="00710BBB" w:rsidRPr="00E424CA" w:rsidRDefault="00D67B9B">
      <w:pPr>
        <w:pStyle w:val="FreieForm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p w14:paraId="716BE679" w14:textId="77777777" w:rsidR="00710BBB" w:rsidRPr="00E424CA" w:rsidRDefault="00D67B9B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  <w:lang w:val="en-US"/>
        </w:rPr>
      </w:pPr>
      <w:bookmarkStart w:id="0" w:name="_TOC384"/>
      <w:bookmarkEnd w:id="0"/>
    </w:p>
    <w:p w14:paraId="53759D94" w14:textId="77777777" w:rsidR="00710BBB" w:rsidRPr="00E424CA" w:rsidRDefault="00D4210D" w:rsidP="007F7ED6">
      <w:pPr>
        <w:pStyle w:val="Headline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ajorHAnsi" w:hAnsiTheme="majorHAnsi"/>
        </w:rPr>
      </w:pPr>
      <w:bookmarkStart w:id="1" w:name="_TOC424"/>
      <w:bookmarkStart w:id="2" w:name="TOC209581475"/>
      <w:bookmarkEnd w:id="1"/>
      <w:bookmarkEnd w:id="2"/>
      <w:proofErr w:type="spellStart"/>
      <w:r>
        <w:rPr>
          <w:rFonts w:asciiTheme="majorHAnsi" w:hAnsiTheme="majorHAnsi"/>
        </w:rPr>
        <w:t>Generelle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Beschreibung</w:t>
      </w:r>
      <w:proofErr w:type="spellEnd"/>
    </w:p>
    <w:p w14:paraId="622B06B6" w14:textId="77777777" w:rsidR="00710BBB" w:rsidRPr="00E424CA" w:rsidRDefault="00D67B9B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  <w:lang w:val="en-US"/>
        </w:rPr>
      </w:pP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06"/>
        <w:gridCol w:w="8300"/>
      </w:tblGrid>
      <w:tr w:rsidR="00710BBB" w:rsidRPr="001C6EC3" w14:paraId="26654BDD" w14:textId="77777777" w:rsidTr="00910D0C">
        <w:trPr>
          <w:cantSplit/>
          <w:trHeight w:val="560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D6D0E" w14:textId="77777777" w:rsidR="00710BBB" w:rsidRPr="00E424CA" w:rsidRDefault="00D4210D">
            <w:pPr>
              <w:pStyle w:val="Description"/>
              <w:tabs>
                <w:tab w:val="left" w:pos="-3168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Kurz-Beschreibung</w:t>
            </w:r>
            <w:proofErr w:type="spellEnd"/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D6C01" w14:textId="77777777" w:rsidR="00710BBB" w:rsidRPr="001C6EC3" w:rsidRDefault="001C6EC3" w:rsidP="00910D0C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Elemente die auf jeder Seite vorhanden sind</w:t>
            </w:r>
          </w:p>
        </w:tc>
      </w:tr>
      <w:tr w:rsidR="00710BBB" w:rsidRPr="001C6EC3" w14:paraId="1E033546" w14:textId="77777777" w:rsidTr="00910D0C">
        <w:trPr>
          <w:cantSplit/>
          <w:trHeight w:val="350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C2D89" w14:textId="77777777" w:rsidR="00710BBB" w:rsidRPr="00E424CA" w:rsidRDefault="00D4210D">
            <w:pPr>
              <w:pStyle w:val="Description"/>
              <w:tabs>
                <w:tab w:val="left" w:pos="-3168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Beschreibung</w:t>
            </w:r>
            <w:proofErr w:type="spellEnd"/>
            <w:r w:rsidR="007F7ED6" w:rsidRPr="00E424CA">
              <w:rPr>
                <w:rFonts w:asciiTheme="minorHAnsi" w:hAnsiTheme="minorHAnsi"/>
              </w:rPr>
              <w:t>:</w:t>
            </w:r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BA8DA" w14:textId="77777777" w:rsidR="00910D0C" w:rsidRPr="001C6EC3" w:rsidRDefault="001C6EC3" w:rsidP="00910D0C">
            <w:pPr>
              <w:pStyle w:val="Kommentartext"/>
              <w:rPr>
                <w:rFonts w:asciiTheme="minorHAnsi" w:hAnsiTheme="minorHAnsi"/>
              </w:rPr>
            </w:pPr>
            <w:r w:rsidRPr="001C6EC3">
              <w:rPr>
                <w:rFonts w:asciiTheme="minorHAnsi" w:hAnsiTheme="minorHAnsi"/>
              </w:rPr>
              <w:t xml:space="preserve">Diese Elemente sind auf jeder </w:t>
            </w:r>
            <w:r>
              <w:rPr>
                <w:rFonts w:asciiTheme="minorHAnsi" w:hAnsiTheme="minorHAnsi"/>
              </w:rPr>
              <w:t xml:space="preserve">Seite und Unterseite vorhanden, außer es wird im </w:t>
            </w:r>
            <w:proofErr w:type="spellStart"/>
            <w:r>
              <w:rPr>
                <w:rFonts w:asciiTheme="minorHAnsi" w:hAnsiTheme="minorHAnsi"/>
              </w:rPr>
              <w:t>Wireframe</w:t>
            </w:r>
            <w:proofErr w:type="spellEnd"/>
            <w:r>
              <w:rPr>
                <w:rFonts w:asciiTheme="minorHAnsi" w:hAnsiTheme="minorHAnsi"/>
              </w:rPr>
              <w:t xml:space="preserve"> der Seite anders spezifiziert. </w:t>
            </w:r>
            <w:r w:rsidR="00BC4B90">
              <w:rPr>
                <w:rFonts w:asciiTheme="minorHAnsi" w:hAnsiTheme="minorHAnsi"/>
              </w:rPr>
              <w:t xml:space="preserve">Zu diesen Elementen gehört die Navigation und der </w:t>
            </w:r>
            <w:proofErr w:type="spellStart"/>
            <w:r w:rsidR="00BC4B90">
              <w:rPr>
                <w:rFonts w:asciiTheme="minorHAnsi" w:hAnsiTheme="minorHAnsi"/>
              </w:rPr>
              <w:t>Footer</w:t>
            </w:r>
            <w:proofErr w:type="spellEnd"/>
          </w:p>
          <w:p w14:paraId="6D5982FE" w14:textId="77777777" w:rsidR="00710BBB" w:rsidRPr="001C6EC3" w:rsidRDefault="00D67B9B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</w:tr>
    </w:tbl>
    <w:p w14:paraId="7C1F8097" w14:textId="77777777" w:rsidR="00710BBB" w:rsidRPr="001C6EC3" w:rsidRDefault="00D67B9B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p w14:paraId="5F95099B" w14:textId="77777777" w:rsidR="00910D0C" w:rsidRPr="001C6EC3" w:rsidRDefault="00910D0C">
      <w:pPr>
        <w:rPr>
          <w:rFonts w:asciiTheme="minorHAnsi" w:hAnsiTheme="minorHAnsi"/>
          <w:b/>
          <w:kern w:val="36"/>
          <w:sz w:val="48"/>
          <w:szCs w:val="20"/>
          <w:lang w:eastAsia="de-DE"/>
        </w:rPr>
      </w:pPr>
      <w:bookmarkStart w:id="3" w:name="_TOC451"/>
      <w:bookmarkStart w:id="4" w:name="TOC209581476"/>
      <w:bookmarkEnd w:id="3"/>
      <w:bookmarkEnd w:id="4"/>
      <w:r w:rsidRPr="001C6EC3">
        <w:rPr>
          <w:rFonts w:asciiTheme="minorHAnsi" w:hAnsiTheme="minorHAnsi"/>
        </w:rPr>
        <w:br w:type="page"/>
      </w:r>
    </w:p>
    <w:p w14:paraId="739E56BF" w14:textId="3D618E65" w:rsidR="00710BBB" w:rsidRPr="001C6EC3" w:rsidRDefault="00DC38C1" w:rsidP="007F7ED6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ajorHAnsi" w:hAnsiTheme="majorHAnsi"/>
          <w:lang w:val="de-DE"/>
        </w:rPr>
      </w:pPr>
      <w:r>
        <w:rPr>
          <w:rFonts w:asciiTheme="majorHAnsi" w:hAnsiTheme="majorHAnsi"/>
          <w:lang w:val="de-DE"/>
        </w:rPr>
        <w:lastRenderedPageBreak/>
        <w:t>Spezifikation</w:t>
      </w: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0206"/>
      </w:tblGrid>
      <w:tr w:rsidR="00710BBB" w:rsidRPr="00E424CA" w14:paraId="26B86299" w14:textId="77777777" w:rsidTr="007F7ED6">
        <w:trPr>
          <w:cantSplit/>
          <w:trHeight w:val="1680"/>
        </w:trPr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2DC9E" w14:textId="77777777" w:rsidR="00710BBB" w:rsidRPr="001C6EC3" w:rsidRDefault="007F7ED6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ajorHAnsi" w:hAnsiTheme="majorHAnsi"/>
                <w:lang w:val="de-DE"/>
              </w:rPr>
            </w:pPr>
            <w:proofErr w:type="spellStart"/>
            <w:r w:rsidRPr="001C6EC3">
              <w:rPr>
                <w:rFonts w:asciiTheme="majorHAnsi" w:hAnsiTheme="majorHAnsi"/>
                <w:lang w:val="de-DE"/>
              </w:rPr>
              <w:t>Wireframe</w:t>
            </w:r>
            <w:proofErr w:type="spellEnd"/>
          </w:p>
          <w:p w14:paraId="7D865D5B" w14:textId="77777777" w:rsidR="00710BBB" w:rsidRPr="001C6EC3" w:rsidRDefault="00D67B9B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</w:tr>
    </w:tbl>
    <w:p w14:paraId="0AAB48D9" w14:textId="77777777" w:rsidR="00710BBB" w:rsidRPr="00E424CA" w:rsidRDefault="00D67B9B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tbl>
      <w:tblPr>
        <w:tblW w:w="10213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891"/>
        <w:gridCol w:w="4218"/>
        <w:gridCol w:w="1701"/>
        <w:gridCol w:w="1155"/>
        <w:gridCol w:w="750"/>
        <w:gridCol w:w="749"/>
        <w:gridCol w:w="749"/>
      </w:tblGrid>
      <w:tr w:rsidR="00D4210D" w:rsidRPr="00E424CA" w14:paraId="6EF4544F" w14:textId="77777777" w:rsidTr="00E424CA">
        <w:trPr>
          <w:cantSplit/>
          <w:trHeight w:val="1701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66853" w14:textId="77777777" w:rsidR="00D4210D" w:rsidRPr="0066613A" w:rsidRDefault="00D4210D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>Feld ID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D1A89" w14:textId="77777777" w:rsidR="00D4210D" w:rsidRPr="0066613A" w:rsidRDefault="00D4210D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>Feldname und Beschreibung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75131" w14:textId="77777777" w:rsidR="00C7079C" w:rsidRDefault="00C7079C" w:rsidP="00C7079C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de-DE"/>
              </w:rPr>
              <w:t>Development Informationen</w:t>
            </w:r>
          </w:p>
          <w:p w14:paraId="11DFC035" w14:textId="385CBC47" w:rsidR="00D4210D" w:rsidRPr="0066613A" w:rsidRDefault="00D4210D" w:rsidP="00243E8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  <w:bookmarkStart w:id="5" w:name="_GoBack"/>
            <w:bookmarkEnd w:id="5"/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D5AD7" w14:textId="77777777" w:rsidR="00D4210D" w:rsidRPr="0066613A" w:rsidRDefault="00D4210D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 xml:space="preserve">UI Typ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2BCAC" w14:textId="77777777" w:rsidR="00D4210D" w:rsidRPr="0066613A" w:rsidRDefault="00D4210D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  <w:proofErr w:type="spellStart"/>
            <w:r w:rsidRPr="0066613A">
              <w:rPr>
                <w:rFonts w:asciiTheme="minorHAnsi" w:hAnsiTheme="minorHAnsi"/>
              </w:rPr>
              <w:t>Requi</w:t>
            </w:r>
            <w:proofErr w:type="spellEnd"/>
            <w:r w:rsidRPr="0066613A">
              <w:rPr>
                <w:rFonts w:asciiTheme="minorHAnsi" w:hAnsiTheme="minorHAnsi"/>
              </w:rPr>
              <w:t xml:space="preserve">-red in Mo-bile </w:t>
            </w:r>
            <w:proofErr w:type="spellStart"/>
            <w:r w:rsidRPr="0066613A">
              <w:rPr>
                <w:rFonts w:asciiTheme="minorHAnsi" w:hAnsiTheme="minorHAnsi"/>
              </w:rPr>
              <w:t>Ver-sion</w:t>
            </w:r>
            <w:proofErr w:type="spellEnd"/>
            <w:r w:rsidRPr="0066613A">
              <w:rPr>
                <w:rFonts w:asciiTheme="minorHAnsi" w:hAnsiTheme="minorHAnsi"/>
              </w:rPr>
              <w:t>?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D1921" w14:textId="77777777" w:rsidR="00D4210D" w:rsidRPr="0066613A" w:rsidRDefault="00D4210D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>Edit-</w:t>
            </w:r>
            <w:proofErr w:type="spellStart"/>
            <w:r w:rsidRPr="0066613A">
              <w:rPr>
                <w:rFonts w:asciiTheme="minorHAnsi" w:hAnsiTheme="minorHAnsi"/>
                <w:lang w:val="de-DE"/>
              </w:rPr>
              <w:t>able</w:t>
            </w:r>
            <w:proofErr w:type="spellEnd"/>
            <w:r w:rsidRPr="0066613A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66613A">
              <w:rPr>
                <w:rFonts w:asciiTheme="minorHAnsi" w:hAnsiTheme="minorHAnsi"/>
                <w:lang w:val="de-DE"/>
              </w:rPr>
              <w:t>by</w:t>
            </w:r>
            <w:proofErr w:type="spellEnd"/>
            <w:r w:rsidRPr="0066613A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66613A">
              <w:rPr>
                <w:rFonts w:asciiTheme="minorHAnsi" w:hAnsiTheme="minorHAnsi"/>
                <w:lang w:val="de-DE"/>
              </w:rPr>
              <w:t>editor</w:t>
            </w:r>
            <w:proofErr w:type="spellEnd"/>
            <w:r w:rsidRPr="0066613A">
              <w:rPr>
                <w:rFonts w:asciiTheme="minorHAnsi" w:hAnsiTheme="minorHAnsi"/>
                <w:lang w:val="de-DE"/>
              </w:rPr>
              <w:t>?</w:t>
            </w:r>
          </w:p>
          <w:p w14:paraId="72F9F08F" w14:textId="77777777" w:rsidR="00D4210D" w:rsidRPr="0066613A" w:rsidRDefault="00D4210D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E9B9A" w14:textId="77777777" w:rsidR="00D4210D" w:rsidRPr="00E424CA" w:rsidRDefault="00D4210D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Mandatory?</w:t>
            </w:r>
          </w:p>
        </w:tc>
      </w:tr>
      <w:tr w:rsidR="001C6EC3" w:rsidRPr="001C6EC3" w14:paraId="0738980C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35429" w14:textId="77777777" w:rsidR="001C6EC3" w:rsidRPr="001C6EC3" w:rsidRDefault="00BC4B9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001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06D4E" w14:textId="77777777" w:rsidR="00FC452F" w:rsidRPr="00FC452F" w:rsidRDefault="001C6EC3" w:rsidP="00FC452F">
            <w:pPr>
              <w:rPr>
                <w:rStyle w:val="Fett"/>
              </w:rPr>
            </w:pPr>
            <w:r w:rsidRPr="00FC452F">
              <w:rPr>
                <w:rStyle w:val="Fett"/>
              </w:rPr>
              <w:t>Navigation</w:t>
            </w:r>
          </w:p>
          <w:p w14:paraId="4FFE1CF5" w14:textId="77777777" w:rsidR="00FC452F" w:rsidRDefault="00FC452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 w:rsidRPr="00FC452F">
              <w:rPr>
                <w:rFonts w:asciiTheme="minorHAnsi" w:hAnsiTheme="minorHAnsi"/>
                <w:lang w:val="de-DE"/>
              </w:rPr>
              <w:t>OnClick</w:t>
            </w:r>
            <w:proofErr w:type="spellEnd"/>
            <w:r w:rsidRPr="00FC452F">
              <w:rPr>
                <w:rFonts w:asciiTheme="minorHAnsi" w:hAnsiTheme="minorHAnsi"/>
                <w:lang w:val="de-DE"/>
              </w:rPr>
              <w:t xml:space="preserve"> auf einen Navigationspunkt, öffnet sich die Subnavigation z.B. </w:t>
            </w:r>
            <w:r>
              <w:rPr>
                <w:rFonts w:asciiTheme="minorHAnsi" w:hAnsiTheme="minorHAnsi"/>
                <w:lang w:val="de-DE"/>
              </w:rPr>
              <w:t xml:space="preserve">Sendungen &amp; Beiträge. </w:t>
            </w:r>
          </w:p>
          <w:p w14:paraId="62A9B1C0" w14:textId="77777777" w:rsidR="00FC452F" w:rsidRPr="00BC4B90" w:rsidRDefault="00BC4B9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color w:val="FF0000"/>
                <w:lang w:val="de-DE"/>
              </w:rPr>
            </w:pPr>
            <w:proofErr w:type="spellStart"/>
            <w:r w:rsidRPr="00BC4B90">
              <w:rPr>
                <w:rFonts w:asciiTheme="minorHAnsi" w:hAnsiTheme="minorHAnsi"/>
                <w:color w:val="FF0000"/>
                <w:lang w:val="de-DE"/>
              </w:rPr>
              <w:t>Scollt</w:t>
            </w:r>
            <w:proofErr w:type="spellEnd"/>
            <w:r w:rsidRPr="00BC4B90">
              <w:rPr>
                <w:rFonts w:asciiTheme="minorHAnsi" w:hAnsiTheme="minorHAnsi"/>
                <w:color w:val="FF0000"/>
                <w:lang w:val="de-DE"/>
              </w:rPr>
              <w:t xml:space="preserve"> mit dem Inhalt mit?</w:t>
            </w:r>
          </w:p>
          <w:p w14:paraId="23150F48" w14:textId="77777777" w:rsidR="001C6EC3" w:rsidRPr="0070009F" w:rsidRDefault="001C6EC3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70009F">
              <w:rPr>
                <w:rFonts w:asciiTheme="minorHAnsi" w:hAnsiTheme="minorHAnsi"/>
                <w:lang w:val="de-DE"/>
              </w:rPr>
              <w:t>Beinhaltet folgende Navigationspunkte:</w:t>
            </w:r>
          </w:p>
          <w:p w14:paraId="79F812A5" w14:textId="77777777" w:rsidR="00BC4B90" w:rsidRPr="00BC4B90" w:rsidRDefault="00BC4B9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BC4B90">
              <w:rPr>
                <w:rFonts w:asciiTheme="minorHAnsi" w:hAnsiTheme="minorHAnsi"/>
                <w:i/>
                <w:lang w:val="de-DE"/>
              </w:rPr>
              <w:t>GLF Logo</w:t>
            </w:r>
            <w:r w:rsidRPr="00BC4B90">
              <w:rPr>
                <w:rFonts w:asciiTheme="minorHAnsi" w:hAnsiTheme="minorHAnsi"/>
                <w:lang w:val="de-DE"/>
              </w:rPr>
              <w:t>- Ist verlinkt zur Startseite</w:t>
            </w:r>
          </w:p>
          <w:p w14:paraId="3CF04DCF" w14:textId="77777777" w:rsidR="00BC4B90" w:rsidRPr="00BC4B90" w:rsidRDefault="00BC4B9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i/>
                <w:lang w:val="de-DE"/>
              </w:rPr>
            </w:pPr>
          </w:p>
          <w:p w14:paraId="69E5E06E" w14:textId="77777777" w:rsidR="001C6EC3" w:rsidRPr="003A3C62" w:rsidRDefault="001C6EC3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  <w:r w:rsidRPr="003A3C62">
              <w:rPr>
                <w:rFonts w:asciiTheme="minorHAnsi" w:hAnsiTheme="minorHAnsi"/>
                <w:i/>
              </w:rPr>
              <w:t>Live</w:t>
            </w:r>
            <w:r w:rsidRPr="003A3C62">
              <w:rPr>
                <w:rFonts w:asciiTheme="minorHAnsi" w:hAnsiTheme="minorHAnsi"/>
              </w:rPr>
              <w:t xml:space="preserve">- Only if </w:t>
            </w:r>
            <w:proofErr w:type="spellStart"/>
            <w:r w:rsidRPr="003A3C62">
              <w:rPr>
                <w:rFonts w:asciiTheme="minorHAnsi" w:hAnsiTheme="minorHAnsi"/>
              </w:rPr>
              <w:t>Livestream</w:t>
            </w:r>
            <w:proofErr w:type="spellEnd"/>
            <w:r w:rsidRPr="003A3C62">
              <w:rPr>
                <w:rFonts w:asciiTheme="minorHAnsi" w:hAnsiTheme="minorHAnsi"/>
              </w:rPr>
              <w:t xml:space="preserve"> is available</w:t>
            </w:r>
          </w:p>
          <w:p w14:paraId="32DFBAD2" w14:textId="77777777" w:rsidR="001C6EC3" w:rsidRPr="003A3C62" w:rsidRDefault="001C6EC3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</w:p>
          <w:p w14:paraId="4C0EE27B" w14:textId="77777777" w:rsidR="001C6EC3" w:rsidRDefault="001C6EC3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 w:rsidRPr="001C6EC3">
              <w:rPr>
                <w:rFonts w:asciiTheme="minorHAnsi" w:hAnsiTheme="minorHAnsi"/>
                <w:i/>
                <w:lang w:val="de-DE"/>
              </w:rPr>
              <w:t>Mediathek</w:t>
            </w:r>
            <w:proofErr w:type="spellEnd"/>
            <w:r w:rsidRPr="001C6EC3">
              <w:rPr>
                <w:rFonts w:asciiTheme="minorHAnsi" w:hAnsiTheme="minorHAnsi"/>
                <w:lang w:val="de-DE"/>
              </w:rPr>
              <w:t xml:space="preserve"> – Unternavigation: Sendungen &amp; Beiträge</w:t>
            </w:r>
          </w:p>
          <w:p w14:paraId="72135A81" w14:textId="77777777" w:rsidR="001C6EC3" w:rsidRPr="001C6EC3" w:rsidRDefault="001C6EC3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</w:p>
          <w:p w14:paraId="6B83EE30" w14:textId="77777777" w:rsidR="001C6EC3" w:rsidRPr="001C6EC3" w:rsidRDefault="001C6EC3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1C6EC3">
              <w:rPr>
                <w:rFonts w:asciiTheme="minorHAnsi" w:hAnsiTheme="minorHAnsi"/>
                <w:i/>
                <w:lang w:val="de-DE"/>
              </w:rPr>
              <w:t>Dein</w:t>
            </w:r>
            <w:r w:rsidRPr="001C6EC3">
              <w:rPr>
                <w:rFonts w:asciiTheme="minorHAnsi" w:hAnsiTheme="minorHAnsi"/>
                <w:lang w:val="de-DE"/>
              </w:rPr>
              <w:t xml:space="preserve"> </w:t>
            </w:r>
            <w:r w:rsidRPr="001C6EC3">
              <w:rPr>
                <w:rFonts w:asciiTheme="minorHAnsi" w:hAnsiTheme="minorHAnsi"/>
                <w:i/>
                <w:lang w:val="de-DE"/>
              </w:rPr>
              <w:t>GLF</w:t>
            </w:r>
            <w:r w:rsidRPr="001C6EC3">
              <w:rPr>
                <w:rFonts w:asciiTheme="minorHAnsi" w:hAnsiTheme="minorHAnsi"/>
                <w:lang w:val="de-DE"/>
              </w:rPr>
              <w:t xml:space="preserve"> – Unternavigation: </w:t>
            </w:r>
          </w:p>
          <w:p w14:paraId="3F5593DC" w14:textId="77777777" w:rsidR="001C6EC3" w:rsidRDefault="001C6EC3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Mitmachen &amp; Themen</w:t>
            </w:r>
          </w:p>
          <w:p w14:paraId="51163277" w14:textId="77777777" w:rsidR="001C6EC3" w:rsidRDefault="001C6EC3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</w:p>
          <w:p w14:paraId="5B9AED60" w14:textId="77777777" w:rsidR="00BC4B90" w:rsidRPr="00BC4B90" w:rsidRDefault="001C6EC3" w:rsidP="00BC4B9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color w:val="FF0000"/>
                <w:lang w:val="de-DE"/>
              </w:rPr>
            </w:pPr>
            <w:r w:rsidRPr="00BC4B90">
              <w:rPr>
                <w:rFonts w:asciiTheme="minorHAnsi" w:hAnsiTheme="minorHAnsi"/>
                <w:i/>
                <w:color w:val="FF0000"/>
                <w:lang w:val="de-DE"/>
              </w:rPr>
              <w:t>Über</w:t>
            </w:r>
            <w:r w:rsidRPr="00BC4B90">
              <w:rPr>
                <w:rFonts w:asciiTheme="minorHAnsi" w:hAnsiTheme="minorHAnsi"/>
                <w:color w:val="FF0000"/>
                <w:lang w:val="de-DE"/>
              </w:rPr>
              <w:t xml:space="preserve"> </w:t>
            </w:r>
            <w:r w:rsidRPr="00BC4B90">
              <w:rPr>
                <w:rFonts w:asciiTheme="minorHAnsi" w:hAnsiTheme="minorHAnsi"/>
                <w:i/>
                <w:color w:val="FF0000"/>
                <w:lang w:val="de-DE"/>
              </w:rPr>
              <w:t>GLF</w:t>
            </w:r>
            <w:r w:rsidRPr="00BC4B90">
              <w:rPr>
                <w:rFonts w:asciiTheme="minorHAnsi" w:hAnsiTheme="minorHAnsi"/>
                <w:color w:val="FF0000"/>
                <w:lang w:val="de-DE"/>
              </w:rPr>
              <w:t xml:space="preserve"> – </w:t>
            </w:r>
            <w:proofErr w:type="spellStart"/>
            <w:r w:rsidR="00BC4B90" w:rsidRPr="00BC4B90">
              <w:rPr>
                <w:rFonts w:asciiTheme="minorHAnsi" w:hAnsiTheme="minorHAnsi"/>
                <w:color w:val="FF0000"/>
                <w:lang w:val="de-DE"/>
              </w:rPr>
              <w:t>tbd</w:t>
            </w:r>
            <w:proofErr w:type="spellEnd"/>
            <w:r w:rsidR="00BC4B90" w:rsidRPr="00BC4B90">
              <w:rPr>
                <w:rFonts w:asciiTheme="minorHAnsi" w:hAnsiTheme="minorHAnsi"/>
                <w:color w:val="FF0000"/>
                <w:lang w:val="de-DE"/>
              </w:rPr>
              <w:t>!</w:t>
            </w:r>
          </w:p>
          <w:p w14:paraId="61915629" w14:textId="77777777" w:rsidR="001C6EC3" w:rsidRPr="001C6EC3" w:rsidRDefault="001C6EC3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35E61" w14:textId="77777777" w:rsidR="001C6EC3" w:rsidRPr="001C6EC3" w:rsidRDefault="001C6EC3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86FE6" w14:textId="77777777" w:rsidR="001C6EC3" w:rsidRPr="001C6EC3" w:rsidRDefault="001C6EC3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9C165" w14:textId="77777777" w:rsidR="001C6EC3" w:rsidRPr="001C6EC3" w:rsidRDefault="001C6EC3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CF651" w14:textId="77777777" w:rsidR="001C6EC3" w:rsidRPr="001C6EC3" w:rsidRDefault="001C6EC3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244DC" w14:textId="77777777" w:rsidR="001C6EC3" w:rsidRPr="001C6EC3" w:rsidRDefault="001C6EC3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1C6EC3" w:rsidRPr="00FC452F" w14:paraId="63253B0E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DBBF5" w14:textId="77777777" w:rsidR="001C6EC3" w:rsidRPr="001C6EC3" w:rsidRDefault="00BC4B9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002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0774C" w14:textId="77777777" w:rsidR="00FC452F" w:rsidRPr="00FC452F" w:rsidRDefault="001C6EC3" w:rsidP="00FC452F">
            <w:pPr>
              <w:rPr>
                <w:rStyle w:val="Fett"/>
              </w:rPr>
            </w:pPr>
            <w:r w:rsidRPr="003A3C62">
              <w:rPr>
                <w:rStyle w:val="Fett"/>
              </w:rPr>
              <w:t>Suche</w:t>
            </w:r>
          </w:p>
          <w:p w14:paraId="2B3DA1E3" w14:textId="77777777" w:rsidR="00FC452F" w:rsidRPr="00FC452F" w:rsidRDefault="00182525" w:rsidP="000561DE">
            <w:pPr>
              <w:rPr>
                <w:rStyle w:val="Fett"/>
                <w:b w:val="0"/>
              </w:rPr>
            </w:pPr>
            <w:proofErr w:type="spellStart"/>
            <w:r>
              <w:rPr>
                <w:rStyle w:val="Fett"/>
                <w:b w:val="0"/>
              </w:rPr>
              <w:t>Autosuggest</w:t>
            </w:r>
            <w:proofErr w:type="spellEnd"/>
            <w:r>
              <w:rPr>
                <w:rStyle w:val="Fett"/>
                <w:b w:val="0"/>
              </w:rPr>
              <w:t xml:space="preserve"> Suche </w:t>
            </w:r>
            <w:r w:rsidR="00FC452F" w:rsidRPr="00FC452F">
              <w:rPr>
                <w:rStyle w:val="Fett"/>
                <w:b w:val="0"/>
              </w:rPr>
              <w:t xml:space="preserve">mit Vorschlägen zu z.B. </w:t>
            </w:r>
            <w:r w:rsidR="00FC452F">
              <w:rPr>
                <w:rStyle w:val="Fett"/>
                <w:b w:val="0"/>
              </w:rPr>
              <w:t xml:space="preserve">Beiträgen (Vorschaubild + kurzer Text mit markierten Suchbegriffen). </w:t>
            </w:r>
            <w:proofErr w:type="spellStart"/>
            <w:r>
              <w:rPr>
                <w:rStyle w:val="Fett"/>
                <w:b w:val="0"/>
              </w:rPr>
              <w:t>Autosuggest</w:t>
            </w:r>
            <w:proofErr w:type="spellEnd"/>
            <w:r>
              <w:rPr>
                <w:rStyle w:val="Fett"/>
                <w:b w:val="0"/>
              </w:rPr>
              <w:t xml:space="preserve"> beginnt ab drei oder vier Zeichen. </w:t>
            </w:r>
            <w:r w:rsidR="000561DE">
              <w:rPr>
                <w:rStyle w:val="Fett"/>
                <w:b w:val="0"/>
              </w:rPr>
              <w:t>Suchfeld schiebt sich ähnlich der Subnavigation auf und verschiebt die anderen Elemente in der Navigation nach links.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83DEE" w14:textId="77777777" w:rsidR="001C6EC3" w:rsidRPr="00FC452F" w:rsidRDefault="001C6EC3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CC3B3" w14:textId="77777777" w:rsidR="001C6EC3" w:rsidRPr="00FC452F" w:rsidRDefault="001C6EC3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CAE1F" w14:textId="77777777" w:rsidR="001C6EC3" w:rsidRPr="00FC452F" w:rsidRDefault="001C6EC3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0E476" w14:textId="77777777" w:rsidR="001C6EC3" w:rsidRPr="00FC452F" w:rsidRDefault="001C6EC3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92675" w14:textId="77777777" w:rsidR="001C6EC3" w:rsidRPr="00FC452F" w:rsidRDefault="001C6EC3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1C6EC3" w:rsidRPr="00FC452F" w14:paraId="218A67A1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77F26" w14:textId="77777777" w:rsidR="001C6EC3" w:rsidRPr="001C6EC3" w:rsidRDefault="00BC4B9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003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5A056" w14:textId="77777777" w:rsidR="001C6EC3" w:rsidRDefault="001C6EC3" w:rsidP="00FC452F">
            <w:pPr>
              <w:rPr>
                <w:b/>
              </w:rPr>
            </w:pPr>
            <w:r w:rsidRPr="00FC452F">
              <w:rPr>
                <w:b/>
              </w:rPr>
              <w:t>Content</w:t>
            </w:r>
            <w:r w:rsidRPr="003A3C62">
              <w:rPr>
                <w:rStyle w:val="Fett"/>
                <w:b w:val="0"/>
              </w:rPr>
              <w:t xml:space="preserve"> </w:t>
            </w:r>
            <w:r w:rsidRPr="00FC452F">
              <w:rPr>
                <w:b/>
              </w:rPr>
              <w:t>Bereich</w:t>
            </w:r>
          </w:p>
          <w:p w14:paraId="23D4BA51" w14:textId="77777777" w:rsidR="00FC452F" w:rsidRPr="00FC452F" w:rsidRDefault="00FC452F" w:rsidP="00FC452F">
            <w:pPr>
              <w:rPr>
                <w:rStyle w:val="Fett"/>
                <w:b w:val="0"/>
              </w:rPr>
            </w:pPr>
            <w:r>
              <w:t>Beinhaltet den Content (Seitenspezifisch) siehe Wireframes der einzelnen Seiten.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C7C4F" w14:textId="77777777" w:rsidR="001C6EC3" w:rsidRPr="00FC452F" w:rsidRDefault="001C6EC3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9B619" w14:textId="77777777" w:rsidR="001C6EC3" w:rsidRPr="00FC452F" w:rsidRDefault="001C6EC3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B96EE" w14:textId="77777777" w:rsidR="001C6EC3" w:rsidRPr="00FC452F" w:rsidRDefault="001C6EC3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9E4A1" w14:textId="77777777" w:rsidR="001C6EC3" w:rsidRPr="00FC452F" w:rsidRDefault="001C6EC3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4C8DC" w14:textId="77777777" w:rsidR="001C6EC3" w:rsidRPr="00FC452F" w:rsidRDefault="001C6EC3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1C6EC3" w:rsidRPr="001C6EC3" w14:paraId="5BC89026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65ECF" w14:textId="77777777" w:rsidR="001C6EC3" w:rsidRPr="001C6EC3" w:rsidRDefault="00BC4B9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004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00470" w14:textId="77777777" w:rsidR="001C6EC3" w:rsidRDefault="001C6EC3" w:rsidP="00FC452F">
            <w:pPr>
              <w:rPr>
                <w:rStyle w:val="Fett"/>
              </w:rPr>
            </w:pPr>
            <w:proofErr w:type="spellStart"/>
            <w:r w:rsidRPr="00FC452F">
              <w:rPr>
                <w:rStyle w:val="Fett"/>
                <w:lang w:val="en-US"/>
              </w:rPr>
              <w:t>Fo</w:t>
            </w:r>
            <w:r w:rsidRPr="00FC452F">
              <w:rPr>
                <w:rStyle w:val="Fett"/>
              </w:rPr>
              <w:t>oter</w:t>
            </w:r>
            <w:proofErr w:type="spellEnd"/>
          </w:p>
          <w:p w14:paraId="0E972358" w14:textId="77777777" w:rsidR="00FC452F" w:rsidRPr="00825E01" w:rsidRDefault="00825E01" w:rsidP="00FC452F">
            <w:pPr>
              <w:rPr>
                <w:rStyle w:val="Fett"/>
                <w:b w:val="0"/>
                <w:i/>
              </w:rPr>
            </w:pPr>
            <w:r w:rsidRPr="00825E01">
              <w:rPr>
                <w:rStyle w:val="Fett"/>
                <w:b w:val="0"/>
                <w:i/>
              </w:rPr>
              <w:t>Impressum</w:t>
            </w:r>
          </w:p>
          <w:p w14:paraId="57339499" w14:textId="77777777" w:rsidR="00825E01" w:rsidRPr="00825E01" w:rsidRDefault="00825E01" w:rsidP="00FC452F">
            <w:pPr>
              <w:rPr>
                <w:rStyle w:val="Fett"/>
                <w:b w:val="0"/>
                <w:i/>
              </w:rPr>
            </w:pPr>
            <w:r w:rsidRPr="00825E01">
              <w:rPr>
                <w:rStyle w:val="Fett"/>
                <w:b w:val="0"/>
                <w:i/>
              </w:rPr>
              <w:t>Kontakt</w:t>
            </w:r>
          </w:p>
          <w:p w14:paraId="70D8A32C" w14:textId="77777777" w:rsidR="00825E01" w:rsidRDefault="00825E01" w:rsidP="00FC452F">
            <w:pPr>
              <w:rPr>
                <w:rStyle w:val="Fett"/>
                <w:b w:val="0"/>
                <w:i/>
              </w:rPr>
            </w:pPr>
            <w:r w:rsidRPr="00825E01">
              <w:rPr>
                <w:rStyle w:val="Fett"/>
                <w:b w:val="0"/>
                <w:i/>
              </w:rPr>
              <w:t>Sitemap</w:t>
            </w:r>
          </w:p>
          <w:p w14:paraId="41F8B6E9" w14:textId="77777777" w:rsidR="00BC4B90" w:rsidRPr="00BC4B90" w:rsidRDefault="00BC4B90" w:rsidP="00FC452F">
            <w:pPr>
              <w:rPr>
                <w:rStyle w:val="Fett"/>
                <w:b w:val="0"/>
                <w:i/>
                <w:color w:val="FF0000"/>
              </w:rPr>
            </w:pPr>
            <w:proofErr w:type="spellStart"/>
            <w:r w:rsidRPr="00BC4B90">
              <w:rPr>
                <w:rStyle w:val="Fett"/>
                <w:b w:val="0"/>
                <w:i/>
                <w:color w:val="FF0000"/>
              </w:rPr>
              <w:t>Social</w:t>
            </w:r>
            <w:proofErr w:type="spellEnd"/>
            <w:r w:rsidRPr="00BC4B90">
              <w:rPr>
                <w:rStyle w:val="Fett"/>
                <w:b w:val="0"/>
                <w:i/>
                <w:color w:val="FF0000"/>
              </w:rPr>
              <w:t xml:space="preserve"> Media Buttons?</w:t>
            </w:r>
          </w:p>
          <w:p w14:paraId="7D8DE015" w14:textId="77777777" w:rsidR="00FC452F" w:rsidRPr="00FC452F" w:rsidRDefault="00FC452F" w:rsidP="00FC452F">
            <w:pPr>
              <w:rPr>
                <w:rStyle w:val="Fett"/>
                <w:b w:val="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A84DB" w14:textId="77777777" w:rsidR="001C6EC3" w:rsidRPr="00E424CA" w:rsidRDefault="001C6EC3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7AFE2" w14:textId="77777777" w:rsidR="001C6EC3" w:rsidRPr="00E424CA" w:rsidRDefault="001C6EC3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34147" w14:textId="77777777" w:rsidR="001C6EC3" w:rsidRPr="00E424CA" w:rsidRDefault="001C6EC3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C01E7" w14:textId="77777777" w:rsidR="001C6EC3" w:rsidRPr="00E424CA" w:rsidRDefault="001C6EC3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1F534" w14:textId="77777777" w:rsidR="001C6EC3" w:rsidRPr="00E424CA" w:rsidRDefault="001C6EC3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</w:tr>
    </w:tbl>
    <w:p w14:paraId="384EEDDA" w14:textId="77777777" w:rsidR="00710BBB" w:rsidRPr="001C6EC3" w:rsidRDefault="00D67B9B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  <w:lang w:val="en-US"/>
        </w:rPr>
      </w:pP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0206"/>
      </w:tblGrid>
      <w:tr w:rsidR="00710BBB" w:rsidRPr="001C6EC3" w14:paraId="5CE17212" w14:textId="77777777" w:rsidTr="00910D0C">
        <w:trPr>
          <w:cantSplit/>
          <w:trHeight w:val="1680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79B30" w14:textId="77777777" w:rsidR="00910D0C" w:rsidRPr="00DC38C1" w:rsidRDefault="00910D0C" w:rsidP="00910D0C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ajorHAnsi" w:hAnsiTheme="majorHAnsi"/>
                <w:lang w:val="de-DE"/>
              </w:rPr>
            </w:pPr>
            <w:bookmarkStart w:id="6" w:name="_TOC468"/>
            <w:bookmarkStart w:id="7" w:name="TOC209581477"/>
            <w:bookmarkEnd w:id="6"/>
            <w:bookmarkEnd w:id="7"/>
            <w:proofErr w:type="spellStart"/>
            <w:r w:rsidRPr="00DC38C1">
              <w:rPr>
                <w:rFonts w:asciiTheme="majorHAnsi" w:hAnsiTheme="majorHAnsi"/>
                <w:lang w:val="de-DE"/>
              </w:rPr>
              <w:t>Responsive</w:t>
            </w:r>
            <w:proofErr w:type="spellEnd"/>
            <w:r w:rsidRPr="00DC38C1">
              <w:rPr>
                <w:rFonts w:asciiTheme="minorHAnsi" w:hAnsiTheme="minorHAnsi"/>
                <w:lang w:val="de-DE"/>
              </w:rPr>
              <w:t xml:space="preserve"> </w:t>
            </w:r>
            <w:r w:rsidRPr="00DC38C1">
              <w:rPr>
                <w:rFonts w:asciiTheme="majorHAnsi" w:hAnsiTheme="majorHAnsi"/>
                <w:lang w:val="de-DE"/>
              </w:rPr>
              <w:t>Design</w:t>
            </w:r>
          </w:p>
          <w:p w14:paraId="09D955DC" w14:textId="77777777" w:rsidR="00351E00" w:rsidRPr="00DC38C1" w:rsidRDefault="00351E00" w:rsidP="00910D0C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b w:val="0"/>
                <w:lang w:val="de-DE"/>
              </w:rPr>
            </w:pPr>
            <w:r w:rsidRPr="00DC38C1">
              <w:rPr>
                <w:rFonts w:asciiTheme="minorHAnsi" w:hAnsiTheme="minorHAnsi"/>
                <w:b w:val="0"/>
                <w:lang w:val="de-DE"/>
              </w:rPr>
              <w:t xml:space="preserve">Die Navigation wird sich ab einer bestimmten Größe links hinter dem Content Bereich befinden und durch nach rechts </w:t>
            </w:r>
            <w:proofErr w:type="spellStart"/>
            <w:r w:rsidRPr="00DC38C1">
              <w:rPr>
                <w:rFonts w:asciiTheme="minorHAnsi" w:hAnsiTheme="minorHAnsi"/>
                <w:b w:val="0"/>
                <w:lang w:val="de-DE"/>
              </w:rPr>
              <w:t>Swipen</w:t>
            </w:r>
            <w:proofErr w:type="spellEnd"/>
            <w:r w:rsidRPr="00DC38C1">
              <w:rPr>
                <w:rFonts w:asciiTheme="minorHAnsi" w:hAnsiTheme="minorHAnsi"/>
                <w:b w:val="0"/>
                <w:lang w:val="de-DE"/>
              </w:rPr>
              <w:t xml:space="preserve"> öffnen lassen. Subnavigation wird sich in den </w:t>
            </w:r>
            <w:proofErr w:type="spellStart"/>
            <w:r w:rsidRPr="00DC38C1">
              <w:rPr>
                <w:rFonts w:asciiTheme="minorHAnsi" w:hAnsiTheme="minorHAnsi"/>
                <w:b w:val="0"/>
                <w:lang w:val="de-DE"/>
              </w:rPr>
              <w:t>Contentbereich</w:t>
            </w:r>
            <w:proofErr w:type="spellEnd"/>
            <w:r w:rsidRPr="00DC38C1">
              <w:rPr>
                <w:rFonts w:asciiTheme="minorHAnsi" w:hAnsiTheme="minorHAnsi"/>
                <w:b w:val="0"/>
                <w:lang w:val="de-DE"/>
              </w:rPr>
              <w:t xml:space="preserve"> verlagern. Die Suche ist über dem ersten Navigationspunkt verortet. </w:t>
            </w:r>
          </w:p>
          <w:p w14:paraId="71BF8F18" w14:textId="77777777" w:rsidR="00710BBB" w:rsidRPr="00DC38C1" w:rsidRDefault="00D67B9B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</w:tr>
    </w:tbl>
    <w:p w14:paraId="4FE1FB2C" w14:textId="77777777" w:rsidR="00710BBB" w:rsidRPr="00DC38C1" w:rsidRDefault="00D67B9B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p w14:paraId="2B6DB0A3" w14:textId="77777777" w:rsidR="00710BBB" w:rsidRPr="00DC38C1" w:rsidRDefault="00D67B9B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0206"/>
      </w:tblGrid>
      <w:tr w:rsidR="00710BBB" w:rsidRPr="00E424CA" w14:paraId="7EC55280" w14:textId="77777777" w:rsidTr="007F7ED6">
        <w:trPr>
          <w:cantSplit/>
          <w:trHeight w:val="1680"/>
        </w:trPr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E150A" w14:textId="77777777" w:rsidR="00710BBB" w:rsidRPr="00E424CA" w:rsidRDefault="007F7ED6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ajorHAnsi" w:hAnsiTheme="majorHAnsi"/>
              </w:rPr>
            </w:pPr>
            <w:r w:rsidRPr="00E424CA">
              <w:rPr>
                <w:rFonts w:asciiTheme="majorHAnsi" w:hAnsiTheme="majorHAnsi"/>
              </w:rPr>
              <w:t>Design</w:t>
            </w:r>
          </w:p>
          <w:p w14:paraId="5F19E078" w14:textId="77777777" w:rsidR="00710BBB" w:rsidRPr="00E424CA" w:rsidRDefault="00D67B9B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</w:tr>
    </w:tbl>
    <w:p w14:paraId="72FB02D1" w14:textId="77777777" w:rsidR="00710BBB" w:rsidRPr="00E424CA" w:rsidRDefault="00D67B9B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p w14:paraId="22A7F1C1" w14:textId="77777777" w:rsidR="00710BBB" w:rsidRPr="00E424CA" w:rsidRDefault="007F7ED6">
      <w:pPr>
        <w:pStyle w:val="FreieForm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  <w:r w:rsidRPr="00E424CA">
        <w:rPr>
          <w:rFonts w:asciiTheme="minorHAnsi" w:hAnsiTheme="minorHAnsi"/>
        </w:rPr>
        <w:br w:type="page"/>
      </w:r>
    </w:p>
    <w:p w14:paraId="1FF24D43" w14:textId="77777777" w:rsidR="0070009F" w:rsidRPr="00E424CA" w:rsidRDefault="0070009F" w:rsidP="0070009F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ajorHAnsi" w:hAnsiTheme="majorHAnsi"/>
        </w:rPr>
      </w:pPr>
      <w:bookmarkStart w:id="8" w:name="_TOC510"/>
      <w:bookmarkStart w:id="9" w:name="TOC209581478"/>
      <w:bookmarkStart w:id="10" w:name="_TOC639"/>
      <w:bookmarkStart w:id="11" w:name="TOC209581482"/>
      <w:bookmarkStart w:id="12" w:name="_TOC651"/>
      <w:bookmarkStart w:id="13" w:name="TOC209581483"/>
      <w:bookmarkEnd w:id="8"/>
      <w:bookmarkEnd w:id="9"/>
      <w:bookmarkEnd w:id="10"/>
      <w:bookmarkEnd w:id="11"/>
      <w:bookmarkEnd w:id="12"/>
      <w:bookmarkEnd w:id="13"/>
      <w:proofErr w:type="spellStart"/>
      <w:r>
        <w:rPr>
          <w:rFonts w:asciiTheme="majorHAnsi" w:hAnsiTheme="majorHAnsi"/>
        </w:rPr>
        <w:lastRenderedPageBreak/>
        <w:t>Änderungsverlauf</w:t>
      </w:r>
      <w:proofErr w:type="spellEnd"/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98"/>
        <w:gridCol w:w="1134"/>
        <w:gridCol w:w="6804"/>
        <w:gridCol w:w="1270"/>
      </w:tblGrid>
      <w:tr w:rsidR="0070009F" w:rsidRPr="00E424CA" w14:paraId="3D1A1402" w14:textId="77777777" w:rsidTr="00E06AC6">
        <w:trPr>
          <w:cantSplit/>
          <w:trHeight w:val="350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AB625" w14:textId="77777777" w:rsidR="0070009F" w:rsidRPr="00E424CA" w:rsidRDefault="0070009F" w:rsidP="00E06AC6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A62C3" w14:textId="77777777" w:rsidR="0070009F" w:rsidRPr="00E424CA" w:rsidRDefault="0070009F" w:rsidP="00E06AC6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Date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BAAF5" w14:textId="77777777" w:rsidR="0070009F" w:rsidRPr="00E424CA" w:rsidRDefault="0070009F" w:rsidP="00E06AC6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Reason For Changes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A43DB" w14:textId="77777777" w:rsidR="0070009F" w:rsidRPr="00E424CA" w:rsidRDefault="0070009F" w:rsidP="00E06AC6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Version</w:t>
            </w:r>
          </w:p>
        </w:tc>
      </w:tr>
      <w:tr w:rsidR="0070009F" w:rsidRPr="00E424CA" w14:paraId="12A82F30" w14:textId="77777777" w:rsidTr="00E06AC6">
        <w:trPr>
          <w:cantSplit/>
          <w:trHeight w:val="560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E567C" w14:textId="77777777" w:rsidR="0070009F" w:rsidRPr="00E424CA" w:rsidRDefault="0070009F" w:rsidP="00E06AC6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ailvoe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8B103" w14:textId="77777777" w:rsidR="0070009F" w:rsidRPr="00E424CA" w:rsidRDefault="00C134E2" w:rsidP="00E06AC6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</w:t>
            </w:r>
            <w:r w:rsidR="0070009F">
              <w:rPr>
                <w:rFonts w:asciiTheme="minorHAnsi" w:hAnsiTheme="minorHAnsi"/>
              </w:rPr>
              <w:t>.06.13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B6B05" w14:textId="77777777" w:rsidR="0070009F" w:rsidRPr="00223547" w:rsidRDefault="00223547" w:rsidP="00223547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Änderungen Konzept nach Besprechung am 11.06.13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5A218" w14:textId="77777777" w:rsidR="0070009F" w:rsidRPr="00E424CA" w:rsidRDefault="0070009F" w:rsidP="00E06AC6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0.7</w:t>
            </w:r>
          </w:p>
        </w:tc>
      </w:tr>
      <w:tr w:rsidR="0070009F" w:rsidRPr="00E424CA" w14:paraId="36FF6624" w14:textId="77777777" w:rsidTr="00E06AC6">
        <w:trPr>
          <w:cantSplit/>
          <w:trHeight w:val="560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70E51" w14:textId="77777777" w:rsidR="0070009F" w:rsidRPr="00E424CA" w:rsidRDefault="0070009F" w:rsidP="00E06AC6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rPr>
                <w:rFonts w:asciiTheme="minorHAnsi" w:hAnsiTheme="minorHAns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D1703" w14:textId="77777777" w:rsidR="0070009F" w:rsidRPr="00E424CA" w:rsidRDefault="0070009F" w:rsidP="00E06AC6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</w:tabs>
              <w:rPr>
                <w:rFonts w:asciiTheme="minorHAnsi" w:hAnsiTheme="minorHAnsi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8A2E8" w14:textId="77777777" w:rsidR="0070009F" w:rsidRPr="00E424CA" w:rsidRDefault="0070009F" w:rsidP="00E06AC6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E8FCD" w14:textId="77777777" w:rsidR="0070009F" w:rsidRPr="00E424CA" w:rsidRDefault="0070009F" w:rsidP="00E06AC6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</w:tr>
    </w:tbl>
    <w:p w14:paraId="7EFE5588" w14:textId="77777777" w:rsidR="0070009F" w:rsidRPr="00E424CA" w:rsidRDefault="0070009F" w:rsidP="0070009F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p w14:paraId="7E24362B" w14:textId="77777777" w:rsidR="0070009F" w:rsidRPr="00E424CA" w:rsidRDefault="0070009F" w:rsidP="0070009F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p w14:paraId="4E3F01E3" w14:textId="77777777" w:rsidR="0070009F" w:rsidRPr="00E424CA" w:rsidRDefault="0070009F" w:rsidP="0070009F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eastAsia="Times New Roman" w:hAnsiTheme="minorHAnsi"/>
          <w:color w:val="auto"/>
          <w:sz w:val="20"/>
        </w:rPr>
      </w:pPr>
    </w:p>
    <w:p w14:paraId="62383B74" w14:textId="77777777" w:rsidR="0070009F" w:rsidRPr="00E424CA" w:rsidRDefault="0070009F" w:rsidP="0070009F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inorHAnsi" w:eastAsia="Times New Roman" w:hAnsiTheme="minorHAnsi"/>
          <w:color w:val="auto"/>
          <w:sz w:val="20"/>
        </w:rPr>
      </w:pPr>
    </w:p>
    <w:p w14:paraId="224DB0C0" w14:textId="77777777" w:rsidR="00710BBB" w:rsidRPr="00E424CA" w:rsidRDefault="00D67B9B" w:rsidP="0070009F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inorHAnsi" w:eastAsia="Times New Roman" w:hAnsiTheme="minorHAnsi"/>
          <w:color w:val="auto"/>
          <w:sz w:val="20"/>
        </w:rPr>
      </w:pPr>
    </w:p>
    <w:sectPr w:rsidR="00710BBB" w:rsidRPr="00E424CA" w:rsidSect="00710BBB">
      <w:headerReference w:type="even" r:id="rId7"/>
      <w:headerReference w:type="default" r:id="rId8"/>
      <w:footerReference w:type="even" r:id="rId9"/>
      <w:footerReference w:type="default" r:id="rId10"/>
      <w:pgSz w:w="11900" w:h="16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5984D8" w14:textId="77777777" w:rsidR="00D67B9B" w:rsidRDefault="00D67B9B">
      <w:r>
        <w:separator/>
      </w:r>
    </w:p>
  </w:endnote>
  <w:endnote w:type="continuationSeparator" w:id="0">
    <w:p w14:paraId="10ABD52C" w14:textId="77777777" w:rsidR="00D67B9B" w:rsidRDefault="00D67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Cambria Bold">
    <w:panose1 w:val="02040803050406030204"/>
    <w:charset w:val="00"/>
    <w:family w:val="auto"/>
    <w:pitch w:val="variable"/>
    <w:sig w:usb0="00000003" w:usb1="00000000" w:usb2="00000000" w:usb3="00000000" w:csb0="00000001" w:csb1="00000000"/>
  </w:font>
  <w:font w:name="Cambria Italic">
    <w:panose1 w:val="020405030504060A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FDFDA" w14:textId="77777777" w:rsidR="00710BBB" w:rsidRDefault="00D67B9B">
    <w:pPr>
      <w:pStyle w:val="FreieForm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rPr>
        <w:rFonts w:ascii="Times New Roman" w:eastAsia="Times New Roman" w:hAnsi="Times New Roman"/>
        <w:color w:val="auto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261ED7" w14:textId="77777777" w:rsidR="00710BBB" w:rsidRDefault="00D67B9B">
    <w:pPr>
      <w:pStyle w:val="FreieForm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rPr>
        <w:rFonts w:ascii="Times New Roman" w:eastAsia="Times New Roman" w:hAnsi="Times New Roman"/>
        <w:color w:val="auto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8B251E" w14:textId="77777777" w:rsidR="00D67B9B" w:rsidRDefault="00D67B9B">
      <w:r>
        <w:separator/>
      </w:r>
    </w:p>
  </w:footnote>
  <w:footnote w:type="continuationSeparator" w:id="0">
    <w:p w14:paraId="02768799" w14:textId="77777777" w:rsidR="00D67B9B" w:rsidRDefault="00D67B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B839B6" w14:textId="77777777" w:rsidR="00710BBB" w:rsidRDefault="00D67B9B">
    <w:pPr>
      <w:pStyle w:val="FreieForm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rPr>
        <w:rFonts w:ascii="Times New Roman" w:eastAsia="Times New Roman" w:hAnsi="Times New Roman"/>
        <w:color w:val="auto"/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2C8043" w14:textId="77777777" w:rsidR="00710BBB" w:rsidRDefault="00D67B9B">
    <w:pPr>
      <w:pStyle w:val="FreieForm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rPr>
        <w:rFonts w:ascii="Times New Roman" w:eastAsia="Times New Roman" w:hAnsi="Times New Roman"/>
        <w:color w:val="auto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embedSystemFonts/>
  <w:bordersDoNotSurroundHeader/>
  <w:bordersDoNotSurroundFooter/>
  <w:proofState w:spelling="clean" w:grammar="clean"/>
  <w:attachedTemplate r:id="rId1"/>
  <w:stylePaneFormatFilter w:val="2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720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D0C"/>
    <w:rsid w:val="0001219D"/>
    <w:rsid w:val="000561DE"/>
    <w:rsid w:val="000D7E27"/>
    <w:rsid w:val="00182525"/>
    <w:rsid w:val="00187FCA"/>
    <w:rsid w:val="001C6EC3"/>
    <w:rsid w:val="00223547"/>
    <w:rsid w:val="00234290"/>
    <w:rsid w:val="00290B0C"/>
    <w:rsid w:val="00351E00"/>
    <w:rsid w:val="003A3C62"/>
    <w:rsid w:val="00402D2C"/>
    <w:rsid w:val="005D5795"/>
    <w:rsid w:val="006368B3"/>
    <w:rsid w:val="00655656"/>
    <w:rsid w:val="0070009F"/>
    <w:rsid w:val="00781EBB"/>
    <w:rsid w:val="007F7ED6"/>
    <w:rsid w:val="00825E01"/>
    <w:rsid w:val="00910D0C"/>
    <w:rsid w:val="00AD2D41"/>
    <w:rsid w:val="00B55B0B"/>
    <w:rsid w:val="00B57A96"/>
    <w:rsid w:val="00BC4B90"/>
    <w:rsid w:val="00C134E2"/>
    <w:rsid w:val="00C7079C"/>
    <w:rsid w:val="00D4210D"/>
    <w:rsid w:val="00D67B9B"/>
    <w:rsid w:val="00DC38C1"/>
    <w:rsid w:val="00DD0F41"/>
    <w:rsid w:val="00E010A3"/>
    <w:rsid w:val="00E25F4B"/>
    <w:rsid w:val="00E3589C"/>
    <w:rsid w:val="00E424CA"/>
    <w:rsid w:val="00FC45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EA616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semiHidden="1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Standard">
    <w:name w:val="Normal"/>
    <w:qFormat/>
    <w:rsid w:val="00710BBB"/>
    <w:rPr>
      <w:rFonts w:ascii="Cambria" w:eastAsia="ヒラギノ角ゴ Pro W3" w:hAnsi="Cambria"/>
      <w:color w:val="000000"/>
      <w:sz w:val="24"/>
      <w:szCs w:val="24"/>
      <w:lang w:eastAsia="en-US"/>
    </w:rPr>
  </w:style>
  <w:style w:type="paragraph" w:styleId="berschrift1">
    <w:name w:val="heading 1"/>
    <w:next w:val="Text"/>
    <w:link w:val="berschrift1Zchn"/>
    <w:rsid w:val="00710BBB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styleId="berschrift2">
    <w:name w:val="heading 2"/>
    <w:next w:val="Text"/>
    <w:rsid w:val="00710BBB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styleId="berschrift3">
    <w:name w:val="heading 3"/>
    <w:next w:val="Text"/>
    <w:rsid w:val="00710BBB"/>
    <w:pPr>
      <w:keepNext/>
      <w:outlineLvl w:val="2"/>
    </w:pPr>
    <w:rPr>
      <w:rFonts w:ascii="Helvetica" w:eastAsia="ヒラギノ角ゴ Pro W3" w:hAnsi="Helvetica"/>
      <w:b/>
      <w:color w:val="000000"/>
      <w:sz w:val="24"/>
    </w:rPr>
  </w:style>
  <w:style w:type="paragraph" w:styleId="berschrift4">
    <w:name w:val="heading 4"/>
    <w:next w:val="Text"/>
    <w:rsid w:val="00710BBB"/>
    <w:pPr>
      <w:keepNext/>
      <w:outlineLvl w:val="3"/>
    </w:pPr>
    <w:rPr>
      <w:rFonts w:ascii="Helvetica" w:eastAsia="ヒラギノ角ゴ Pro W3" w:hAnsi="Helvetica"/>
      <w:b/>
      <w:color w:val="000000"/>
      <w:sz w:val="24"/>
    </w:rPr>
  </w:style>
  <w:style w:type="paragraph" w:styleId="berschrift5">
    <w:name w:val="heading 5"/>
    <w:next w:val="Text"/>
    <w:rsid w:val="00710BBB"/>
    <w:pPr>
      <w:keepNext/>
      <w:outlineLvl w:val="4"/>
    </w:pPr>
    <w:rPr>
      <w:rFonts w:ascii="Helvetica" w:eastAsia="ヒラギノ角ゴ Pro W3" w:hAnsi="Helvetica"/>
      <w:b/>
      <w:color w:val="000000"/>
      <w:sz w:val="24"/>
    </w:rPr>
  </w:style>
  <w:style w:type="paragraph" w:styleId="berschrift6">
    <w:name w:val="heading 6"/>
    <w:next w:val="Text"/>
    <w:rsid w:val="00710BBB"/>
    <w:pPr>
      <w:keepNext/>
      <w:outlineLvl w:val="5"/>
    </w:pPr>
    <w:rPr>
      <w:rFonts w:ascii="Helvetica" w:eastAsia="ヒラギノ角ゴ Pro W3" w:hAnsi="Helvetica"/>
      <w:b/>
      <w:color w:val="000000"/>
      <w:sz w:val="24"/>
    </w:rPr>
  </w:style>
  <w:style w:type="paragraph" w:styleId="berschrift7">
    <w:name w:val="heading 7"/>
    <w:next w:val="Text"/>
    <w:rsid w:val="00710BBB"/>
    <w:pPr>
      <w:keepNext/>
      <w:outlineLvl w:val="6"/>
    </w:pPr>
    <w:rPr>
      <w:rFonts w:ascii="Helvetica" w:eastAsia="ヒラギノ角ゴ Pro W3" w:hAnsi="Helvetica"/>
      <w:b/>
      <w:color w:val="000000"/>
      <w:sz w:val="24"/>
    </w:rPr>
  </w:style>
  <w:style w:type="paragraph" w:styleId="berschrift8">
    <w:name w:val="heading 8"/>
    <w:next w:val="Text"/>
    <w:rsid w:val="00710BBB"/>
    <w:pPr>
      <w:keepNext/>
      <w:outlineLvl w:val="7"/>
    </w:pPr>
    <w:rPr>
      <w:rFonts w:ascii="Helvetica" w:eastAsia="ヒラギノ角ゴ Pro W3" w:hAnsi="Helvetica"/>
      <w:b/>
      <w:color w:val="000000"/>
      <w:sz w:val="24"/>
    </w:rPr>
  </w:style>
  <w:style w:type="paragraph" w:styleId="berschrift9">
    <w:name w:val="heading 9"/>
    <w:next w:val="Text"/>
    <w:rsid w:val="00710BBB"/>
    <w:pPr>
      <w:keepNext/>
      <w:outlineLvl w:val="8"/>
    </w:pPr>
    <w:rPr>
      <w:rFonts w:ascii="Helvetica" w:eastAsia="ヒラギノ角ゴ Pro W3" w:hAnsi="Helvetica"/>
      <w:b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reieForm">
    <w:name w:val="Freie Form"/>
    <w:rsid w:val="00710BBB"/>
    <w:rPr>
      <w:rFonts w:ascii="Cambria" w:eastAsia="ヒラギノ角ゴ Pro W3" w:hAnsi="Cambria"/>
      <w:color w:val="000000"/>
      <w:sz w:val="24"/>
    </w:rPr>
  </w:style>
  <w:style w:type="paragraph" w:customStyle="1" w:styleId="Headline1">
    <w:name w:val="Headline 1"/>
    <w:rsid w:val="00710BBB"/>
    <w:pPr>
      <w:spacing w:before="100" w:after="100"/>
      <w:outlineLvl w:val="0"/>
    </w:pPr>
    <w:rPr>
      <w:rFonts w:ascii="Arial" w:eastAsia="ヒラギノ角ゴ Pro W3" w:hAnsi="Arial"/>
      <w:b/>
      <w:color w:val="000000"/>
      <w:kern w:val="36"/>
      <w:sz w:val="48"/>
      <w:lang w:val="en-US"/>
    </w:rPr>
  </w:style>
  <w:style w:type="paragraph" w:customStyle="1" w:styleId="Headline2">
    <w:name w:val="Headline 2"/>
    <w:rsid w:val="00710BBB"/>
    <w:pPr>
      <w:spacing w:before="100" w:after="100"/>
      <w:outlineLvl w:val="1"/>
    </w:pPr>
    <w:rPr>
      <w:rFonts w:ascii="Arial" w:eastAsia="ヒラギノ角ゴ Pro W3" w:hAnsi="Arial"/>
      <w:b/>
      <w:color w:val="000000"/>
      <w:sz w:val="36"/>
      <w:lang w:val="en-US"/>
    </w:rPr>
  </w:style>
  <w:style w:type="paragraph" w:customStyle="1" w:styleId="Description">
    <w:name w:val="Description"/>
    <w:rsid w:val="00710BBB"/>
    <w:rPr>
      <w:rFonts w:ascii="Arial" w:eastAsia="ヒラギノ角ゴ Pro W3" w:hAnsi="Arial"/>
      <w:b/>
      <w:color w:val="000000"/>
      <w:sz w:val="24"/>
      <w:lang w:val="en-US"/>
    </w:rPr>
  </w:style>
  <w:style w:type="paragraph" w:customStyle="1" w:styleId="Content">
    <w:name w:val="Content"/>
    <w:rsid w:val="00710BBB"/>
    <w:rPr>
      <w:rFonts w:ascii="Arial" w:eastAsia="ヒラギノ角ゴ Pro W3" w:hAnsi="Arial"/>
      <w:color w:val="000000"/>
      <w:sz w:val="24"/>
      <w:lang w:val="en-US"/>
    </w:rPr>
  </w:style>
  <w:style w:type="paragraph" w:customStyle="1" w:styleId="Alles">
    <w:name w:val="Alles"/>
    <w:rsid w:val="00710BBB"/>
    <w:rPr>
      <w:rFonts w:ascii="Arial" w:eastAsia="ヒラギノ角ゴ Pro W3" w:hAnsi="Arial"/>
      <w:color w:val="000000"/>
      <w:sz w:val="24"/>
    </w:rPr>
  </w:style>
  <w:style w:type="paragraph" w:customStyle="1" w:styleId="Kommentartext1">
    <w:name w:val="Kommentartext1"/>
    <w:rsid w:val="00710BBB"/>
    <w:rPr>
      <w:rFonts w:ascii="Cambria" w:eastAsia="ヒラギノ角ゴ Pro W3" w:hAnsi="Cambria"/>
      <w:color w:val="000000"/>
      <w:sz w:val="24"/>
    </w:rPr>
  </w:style>
  <w:style w:type="paragraph" w:customStyle="1" w:styleId="Inhaltsverzeichnisberschrift1">
    <w:name w:val="Inhaltsverzeichnisüberschrift1"/>
    <w:next w:val="Standard"/>
    <w:rsid w:val="00710BBB"/>
    <w:pPr>
      <w:keepNext/>
      <w:keepLines/>
      <w:spacing w:before="480" w:line="276" w:lineRule="auto"/>
    </w:pPr>
    <w:rPr>
      <w:rFonts w:ascii="Calibri Bold" w:eastAsia="ヒラギノ角ゴ Pro W3" w:hAnsi="Calibri Bold"/>
      <w:color w:val="284980"/>
      <w:sz w:val="28"/>
    </w:rPr>
  </w:style>
  <w:style w:type="paragraph" w:customStyle="1" w:styleId="Verzeichnis11">
    <w:name w:val="Verzeichnis 11"/>
    <w:rsid w:val="00710BBB"/>
    <w:pPr>
      <w:tabs>
        <w:tab w:val="right" w:leader="dot" w:pos="9066"/>
      </w:tabs>
      <w:spacing w:before="240"/>
      <w:ind w:left="720"/>
      <w:outlineLvl w:val="0"/>
    </w:pPr>
    <w:rPr>
      <w:rFonts w:ascii="Helvetica" w:eastAsia="ヒラギノ角ゴ Pro W3" w:hAnsi="Helvetica"/>
      <w:b/>
      <w:i/>
      <w:color w:val="000000"/>
      <w:sz w:val="24"/>
    </w:rPr>
  </w:style>
  <w:style w:type="paragraph" w:customStyle="1" w:styleId="Verzeichnis21">
    <w:name w:val="Verzeichnis 21"/>
    <w:basedOn w:val="Verzeichnis110"/>
    <w:next w:val="Standard"/>
    <w:rsid w:val="00710BBB"/>
    <w:pPr>
      <w:tabs>
        <w:tab w:val="clear" w:pos="9056"/>
        <w:tab w:val="right" w:leader="dot" w:pos="9046"/>
      </w:tabs>
    </w:pPr>
  </w:style>
  <w:style w:type="paragraph" w:customStyle="1" w:styleId="Verzeichnis110">
    <w:name w:val="Verzeichnis 11"/>
    <w:next w:val="Standard"/>
    <w:rsid w:val="00710BBB"/>
    <w:pPr>
      <w:tabs>
        <w:tab w:val="right" w:leader="dot" w:pos="9056"/>
      </w:tabs>
      <w:spacing w:before="120"/>
      <w:outlineLvl w:val="0"/>
    </w:pPr>
    <w:rPr>
      <w:rFonts w:ascii="Cambria Bold" w:eastAsia="ヒラギノ角ゴ Pro W3" w:hAnsi="Cambria Bold"/>
      <w:color w:val="000000"/>
      <w:sz w:val="22"/>
    </w:rPr>
  </w:style>
  <w:style w:type="paragraph" w:customStyle="1" w:styleId="Verzeichnis31">
    <w:name w:val="Verzeichnis 31"/>
    <w:next w:val="Standard"/>
    <w:rsid w:val="00710BBB"/>
    <w:pPr>
      <w:tabs>
        <w:tab w:val="right" w:leader="dot" w:pos="9056"/>
      </w:tabs>
      <w:ind w:left="240"/>
      <w:outlineLvl w:val="0"/>
    </w:pPr>
    <w:rPr>
      <w:rFonts w:ascii="Cambria Italic" w:eastAsia="ヒラギノ角ゴ Pro W3" w:hAnsi="Cambria Italic"/>
      <w:color w:val="000000"/>
      <w:sz w:val="22"/>
    </w:rPr>
  </w:style>
  <w:style w:type="paragraph" w:customStyle="1" w:styleId="Verzeichnis41">
    <w:name w:val="Verzeichnis 41"/>
    <w:rsid w:val="00710BBB"/>
    <w:pPr>
      <w:tabs>
        <w:tab w:val="right" w:leader="dot" w:pos="9066"/>
      </w:tabs>
      <w:spacing w:before="240" w:after="60"/>
      <w:ind w:left="360"/>
      <w:outlineLvl w:val="0"/>
    </w:pPr>
    <w:rPr>
      <w:rFonts w:ascii="Helvetica" w:eastAsia="ヒラギノ角ゴ Pro W3" w:hAnsi="Helvetica"/>
      <w:b/>
      <w:color w:val="000000"/>
      <w:sz w:val="28"/>
    </w:rPr>
  </w:style>
  <w:style w:type="paragraph" w:customStyle="1" w:styleId="Verzeichnis51">
    <w:name w:val="Verzeichnis 51"/>
    <w:basedOn w:val="Verzeichnis31"/>
    <w:next w:val="Standard"/>
    <w:rsid w:val="00710BBB"/>
    <w:pPr>
      <w:tabs>
        <w:tab w:val="clear" w:pos="9056"/>
        <w:tab w:val="right" w:leader="dot" w:pos="9046"/>
      </w:tabs>
    </w:pPr>
  </w:style>
  <w:style w:type="paragraph" w:customStyle="1" w:styleId="Verzeichnis61">
    <w:name w:val="Verzeichnis 61"/>
    <w:rsid w:val="00710BBB"/>
    <w:pPr>
      <w:tabs>
        <w:tab w:val="right" w:leader="dot" w:pos="9066"/>
      </w:tabs>
      <w:spacing w:before="240" w:after="60"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Verzeichnis71">
    <w:name w:val="Verzeichnis 71"/>
    <w:next w:val="Standard"/>
    <w:rsid w:val="00710BBB"/>
    <w:pPr>
      <w:tabs>
        <w:tab w:val="right" w:leader="dot" w:pos="9056"/>
      </w:tabs>
      <w:spacing w:before="120"/>
      <w:outlineLvl w:val="0"/>
    </w:pPr>
    <w:rPr>
      <w:rFonts w:ascii="Cambria Bold" w:eastAsia="ヒラギノ角ゴ Pro W3" w:hAnsi="Cambria Bold"/>
      <w:color w:val="000000"/>
      <w:sz w:val="22"/>
    </w:rPr>
  </w:style>
  <w:style w:type="paragraph" w:customStyle="1" w:styleId="Verzeichnis81">
    <w:name w:val="Verzeichnis 81"/>
    <w:next w:val="Standard"/>
    <w:rsid w:val="00710BBB"/>
    <w:pPr>
      <w:tabs>
        <w:tab w:val="right" w:leader="dot" w:pos="9056"/>
      </w:tabs>
      <w:ind w:left="480"/>
      <w:outlineLvl w:val="0"/>
    </w:pPr>
    <w:rPr>
      <w:rFonts w:ascii="Cambria" w:eastAsia="ヒラギノ角ゴ Pro W3" w:hAnsi="Cambria"/>
      <w:color w:val="000000"/>
      <w:sz w:val="22"/>
    </w:rPr>
  </w:style>
  <w:style w:type="paragraph" w:customStyle="1" w:styleId="berschrift11">
    <w:name w:val="Überschrift 11"/>
    <w:rsid w:val="00710BBB"/>
    <w:pPr>
      <w:spacing w:before="100" w:after="100"/>
      <w:outlineLvl w:val="0"/>
    </w:pPr>
    <w:rPr>
      <w:rFonts w:eastAsia="ヒラギノ角ゴ Pro W3"/>
      <w:b/>
      <w:color w:val="000000"/>
      <w:kern w:val="36"/>
      <w:sz w:val="48"/>
    </w:rPr>
  </w:style>
  <w:style w:type="paragraph" w:customStyle="1" w:styleId="berschrift31">
    <w:name w:val="Überschrift 31"/>
    <w:next w:val="Standard"/>
    <w:rsid w:val="00710BBB"/>
    <w:pPr>
      <w:keepNext/>
      <w:keepLines/>
      <w:spacing w:before="200"/>
      <w:outlineLvl w:val="2"/>
    </w:pPr>
    <w:rPr>
      <w:rFonts w:ascii="Calibri Bold" w:eastAsia="ヒラギノ角ゴ Pro W3" w:hAnsi="Calibri Bold"/>
      <w:color w:val="3D6AB1"/>
      <w:sz w:val="24"/>
    </w:rPr>
  </w:style>
  <w:style w:type="paragraph" w:customStyle="1" w:styleId="berschrift21">
    <w:name w:val="Überschrift 21"/>
    <w:rsid w:val="00710BBB"/>
    <w:pPr>
      <w:spacing w:before="100" w:after="100"/>
      <w:outlineLvl w:val="1"/>
    </w:pPr>
    <w:rPr>
      <w:rFonts w:eastAsia="ヒラギノ角ゴ Pro W3"/>
      <w:b/>
      <w:color w:val="000000"/>
      <w:sz w:val="36"/>
      <w:lang w:val="en-US"/>
    </w:rPr>
  </w:style>
  <w:style w:type="paragraph" w:customStyle="1" w:styleId="Text">
    <w:name w:val="Text"/>
    <w:rsid w:val="00710BBB"/>
    <w:rPr>
      <w:rFonts w:ascii="Helvetica" w:eastAsia="ヒラギノ角ゴ Pro W3" w:hAnsi="Helvetica"/>
      <w:color w:val="000000"/>
      <w:sz w:val="24"/>
    </w:rPr>
  </w:style>
  <w:style w:type="paragraph" w:styleId="Titel">
    <w:name w:val="Title"/>
    <w:next w:val="Text"/>
    <w:qFormat/>
    <w:rsid w:val="00710BBB"/>
    <w:pPr>
      <w:keepNext/>
      <w:outlineLvl w:val="0"/>
    </w:pPr>
    <w:rPr>
      <w:rFonts w:ascii="Helvetica" w:eastAsia="ヒラギノ角ゴ Pro W3" w:hAnsi="Helvetica"/>
      <w:b/>
      <w:color w:val="000000"/>
      <w:sz w:val="56"/>
    </w:rPr>
  </w:style>
  <w:style w:type="paragraph" w:styleId="Sprechblasentext">
    <w:name w:val="Balloon Text"/>
    <w:basedOn w:val="Standard"/>
    <w:link w:val="SprechblasentextZchn"/>
    <w:locked/>
    <w:rsid w:val="00406B7F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406B7F"/>
    <w:rPr>
      <w:rFonts w:ascii="Lucida Grande" w:eastAsia="ヒラギノ角ゴ Pro W3" w:hAnsi="Lucida Grande"/>
      <w:color w:val="000000"/>
      <w:sz w:val="18"/>
      <w:szCs w:val="18"/>
      <w:lang w:eastAsia="en-US"/>
    </w:rPr>
  </w:style>
  <w:style w:type="character" w:customStyle="1" w:styleId="berschrift1Zchn">
    <w:name w:val="Überschrift 1 Zchn"/>
    <w:basedOn w:val="Absatz-Standardschriftart"/>
    <w:link w:val="berschrift1"/>
    <w:rsid w:val="009B1E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1E2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locked/>
    <w:rsid w:val="007F7ED6"/>
    <w:pPr>
      <w:tabs>
        <w:tab w:val="right" w:pos="9056"/>
      </w:tabs>
      <w:spacing w:before="120"/>
      <w:ind w:left="-851"/>
    </w:pPr>
    <w:rPr>
      <w:rFonts w:asciiTheme="minorHAnsi" w:hAnsiTheme="minorHAnsi"/>
      <w:b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locked/>
    <w:rsid w:val="007F7ED6"/>
    <w:pPr>
      <w:tabs>
        <w:tab w:val="right" w:pos="9056"/>
      </w:tabs>
      <w:ind w:left="-851"/>
    </w:pPr>
    <w:rPr>
      <w:rFonts w:asciiTheme="minorHAnsi" w:hAnsiTheme="minorHAnsi"/>
      <w:i/>
      <w:sz w:val="22"/>
      <w:szCs w:val="22"/>
    </w:rPr>
  </w:style>
  <w:style w:type="paragraph" w:styleId="Verzeichnis3">
    <w:name w:val="toc 3"/>
    <w:basedOn w:val="Standard"/>
    <w:next w:val="Standard"/>
    <w:autoRedefine/>
    <w:locked/>
    <w:rsid w:val="009B1E2E"/>
    <w:pPr>
      <w:ind w:left="480"/>
    </w:pPr>
    <w:rPr>
      <w:rFonts w:asciiTheme="minorHAnsi" w:hAnsiTheme="minorHAnsi"/>
      <w:sz w:val="22"/>
      <w:szCs w:val="22"/>
    </w:rPr>
  </w:style>
  <w:style w:type="paragraph" w:styleId="Verzeichnis4">
    <w:name w:val="toc 4"/>
    <w:basedOn w:val="Standard"/>
    <w:next w:val="Standard"/>
    <w:autoRedefine/>
    <w:locked/>
    <w:rsid w:val="009B1E2E"/>
    <w:pPr>
      <w:ind w:left="72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locked/>
    <w:rsid w:val="009B1E2E"/>
    <w:pPr>
      <w:ind w:left="96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locked/>
    <w:rsid w:val="009B1E2E"/>
    <w:pPr>
      <w:ind w:left="12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locked/>
    <w:rsid w:val="009B1E2E"/>
    <w:pPr>
      <w:ind w:left="144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locked/>
    <w:rsid w:val="009B1E2E"/>
    <w:pPr>
      <w:ind w:left="168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locked/>
    <w:rsid w:val="009B1E2E"/>
    <w:pPr>
      <w:ind w:left="1920"/>
    </w:pPr>
    <w:rPr>
      <w:rFonts w:asciiTheme="minorHAnsi" w:hAnsiTheme="minorHAnsi"/>
      <w:sz w:val="20"/>
      <w:szCs w:val="20"/>
    </w:rPr>
  </w:style>
  <w:style w:type="character" w:styleId="Kommentarzeichen">
    <w:name w:val="annotation reference"/>
    <w:basedOn w:val="Absatz-Standardschriftart"/>
    <w:locked/>
    <w:rsid w:val="009B1E2E"/>
    <w:rPr>
      <w:sz w:val="18"/>
      <w:szCs w:val="18"/>
    </w:rPr>
  </w:style>
  <w:style w:type="paragraph" w:styleId="Kommentartext">
    <w:name w:val="annotation text"/>
    <w:basedOn w:val="Standard"/>
    <w:link w:val="KommentartextZchn"/>
    <w:locked/>
    <w:rsid w:val="009B1E2E"/>
  </w:style>
  <w:style w:type="character" w:customStyle="1" w:styleId="KommentartextZchn">
    <w:name w:val="Kommentartext Zchn"/>
    <w:basedOn w:val="Absatz-Standardschriftart"/>
    <w:link w:val="Kommentartext"/>
    <w:rsid w:val="009B1E2E"/>
    <w:rPr>
      <w:rFonts w:ascii="Cambria" w:eastAsia="ヒラギノ角ゴ Pro W3" w:hAnsi="Cambria"/>
      <w:color w:val="000000"/>
      <w:sz w:val="24"/>
      <w:szCs w:val="24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locked/>
    <w:rsid w:val="009B1E2E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rsid w:val="009B1E2E"/>
    <w:rPr>
      <w:rFonts w:ascii="Cambria" w:eastAsia="ヒラギノ角ゴ Pro W3" w:hAnsi="Cambria"/>
      <w:b/>
      <w:bCs/>
      <w:color w:val="000000"/>
      <w:sz w:val="24"/>
      <w:szCs w:val="24"/>
      <w:lang w:eastAsia="en-US"/>
    </w:rPr>
  </w:style>
  <w:style w:type="character" w:styleId="Fett">
    <w:name w:val="Strong"/>
    <w:basedOn w:val="Absatz-Standardschriftart"/>
    <w:qFormat/>
    <w:locked/>
    <w:rsid w:val="001C6EC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semiHidden="1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Standard">
    <w:name w:val="Normal"/>
    <w:qFormat/>
    <w:rsid w:val="00710BBB"/>
    <w:rPr>
      <w:rFonts w:ascii="Cambria" w:eastAsia="ヒラギノ角ゴ Pro W3" w:hAnsi="Cambria"/>
      <w:color w:val="000000"/>
      <w:sz w:val="24"/>
      <w:szCs w:val="24"/>
      <w:lang w:eastAsia="en-US"/>
    </w:rPr>
  </w:style>
  <w:style w:type="paragraph" w:styleId="berschrift1">
    <w:name w:val="heading 1"/>
    <w:next w:val="Text"/>
    <w:link w:val="berschrift1Zchn"/>
    <w:rsid w:val="00710BBB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styleId="berschrift2">
    <w:name w:val="heading 2"/>
    <w:next w:val="Text"/>
    <w:rsid w:val="00710BBB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styleId="berschrift3">
    <w:name w:val="heading 3"/>
    <w:next w:val="Text"/>
    <w:rsid w:val="00710BBB"/>
    <w:pPr>
      <w:keepNext/>
      <w:outlineLvl w:val="2"/>
    </w:pPr>
    <w:rPr>
      <w:rFonts w:ascii="Helvetica" w:eastAsia="ヒラギノ角ゴ Pro W3" w:hAnsi="Helvetica"/>
      <w:b/>
      <w:color w:val="000000"/>
      <w:sz w:val="24"/>
    </w:rPr>
  </w:style>
  <w:style w:type="paragraph" w:styleId="berschrift4">
    <w:name w:val="heading 4"/>
    <w:next w:val="Text"/>
    <w:rsid w:val="00710BBB"/>
    <w:pPr>
      <w:keepNext/>
      <w:outlineLvl w:val="3"/>
    </w:pPr>
    <w:rPr>
      <w:rFonts w:ascii="Helvetica" w:eastAsia="ヒラギノ角ゴ Pro W3" w:hAnsi="Helvetica"/>
      <w:b/>
      <w:color w:val="000000"/>
      <w:sz w:val="24"/>
    </w:rPr>
  </w:style>
  <w:style w:type="paragraph" w:styleId="berschrift5">
    <w:name w:val="heading 5"/>
    <w:next w:val="Text"/>
    <w:rsid w:val="00710BBB"/>
    <w:pPr>
      <w:keepNext/>
      <w:outlineLvl w:val="4"/>
    </w:pPr>
    <w:rPr>
      <w:rFonts w:ascii="Helvetica" w:eastAsia="ヒラギノ角ゴ Pro W3" w:hAnsi="Helvetica"/>
      <w:b/>
      <w:color w:val="000000"/>
      <w:sz w:val="24"/>
    </w:rPr>
  </w:style>
  <w:style w:type="paragraph" w:styleId="berschrift6">
    <w:name w:val="heading 6"/>
    <w:next w:val="Text"/>
    <w:rsid w:val="00710BBB"/>
    <w:pPr>
      <w:keepNext/>
      <w:outlineLvl w:val="5"/>
    </w:pPr>
    <w:rPr>
      <w:rFonts w:ascii="Helvetica" w:eastAsia="ヒラギノ角ゴ Pro W3" w:hAnsi="Helvetica"/>
      <w:b/>
      <w:color w:val="000000"/>
      <w:sz w:val="24"/>
    </w:rPr>
  </w:style>
  <w:style w:type="paragraph" w:styleId="berschrift7">
    <w:name w:val="heading 7"/>
    <w:next w:val="Text"/>
    <w:rsid w:val="00710BBB"/>
    <w:pPr>
      <w:keepNext/>
      <w:outlineLvl w:val="6"/>
    </w:pPr>
    <w:rPr>
      <w:rFonts w:ascii="Helvetica" w:eastAsia="ヒラギノ角ゴ Pro W3" w:hAnsi="Helvetica"/>
      <w:b/>
      <w:color w:val="000000"/>
      <w:sz w:val="24"/>
    </w:rPr>
  </w:style>
  <w:style w:type="paragraph" w:styleId="berschrift8">
    <w:name w:val="heading 8"/>
    <w:next w:val="Text"/>
    <w:rsid w:val="00710BBB"/>
    <w:pPr>
      <w:keepNext/>
      <w:outlineLvl w:val="7"/>
    </w:pPr>
    <w:rPr>
      <w:rFonts w:ascii="Helvetica" w:eastAsia="ヒラギノ角ゴ Pro W3" w:hAnsi="Helvetica"/>
      <w:b/>
      <w:color w:val="000000"/>
      <w:sz w:val="24"/>
    </w:rPr>
  </w:style>
  <w:style w:type="paragraph" w:styleId="berschrift9">
    <w:name w:val="heading 9"/>
    <w:next w:val="Text"/>
    <w:rsid w:val="00710BBB"/>
    <w:pPr>
      <w:keepNext/>
      <w:outlineLvl w:val="8"/>
    </w:pPr>
    <w:rPr>
      <w:rFonts w:ascii="Helvetica" w:eastAsia="ヒラギノ角ゴ Pro W3" w:hAnsi="Helvetica"/>
      <w:b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reieForm">
    <w:name w:val="Freie Form"/>
    <w:rsid w:val="00710BBB"/>
    <w:rPr>
      <w:rFonts w:ascii="Cambria" w:eastAsia="ヒラギノ角ゴ Pro W3" w:hAnsi="Cambria"/>
      <w:color w:val="000000"/>
      <w:sz w:val="24"/>
    </w:rPr>
  </w:style>
  <w:style w:type="paragraph" w:customStyle="1" w:styleId="Headline1">
    <w:name w:val="Headline 1"/>
    <w:rsid w:val="00710BBB"/>
    <w:pPr>
      <w:spacing w:before="100" w:after="100"/>
      <w:outlineLvl w:val="0"/>
    </w:pPr>
    <w:rPr>
      <w:rFonts w:ascii="Arial" w:eastAsia="ヒラギノ角ゴ Pro W3" w:hAnsi="Arial"/>
      <w:b/>
      <w:color w:val="000000"/>
      <w:kern w:val="36"/>
      <w:sz w:val="48"/>
      <w:lang w:val="en-US"/>
    </w:rPr>
  </w:style>
  <w:style w:type="paragraph" w:customStyle="1" w:styleId="Headline2">
    <w:name w:val="Headline 2"/>
    <w:rsid w:val="00710BBB"/>
    <w:pPr>
      <w:spacing w:before="100" w:after="100"/>
      <w:outlineLvl w:val="1"/>
    </w:pPr>
    <w:rPr>
      <w:rFonts w:ascii="Arial" w:eastAsia="ヒラギノ角ゴ Pro W3" w:hAnsi="Arial"/>
      <w:b/>
      <w:color w:val="000000"/>
      <w:sz w:val="36"/>
      <w:lang w:val="en-US"/>
    </w:rPr>
  </w:style>
  <w:style w:type="paragraph" w:customStyle="1" w:styleId="Description">
    <w:name w:val="Description"/>
    <w:rsid w:val="00710BBB"/>
    <w:rPr>
      <w:rFonts w:ascii="Arial" w:eastAsia="ヒラギノ角ゴ Pro W3" w:hAnsi="Arial"/>
      <w:b/>
      <w:color w:val="000000"/>
      <w:sz w:val="24"/>
      <w:lang w:val="en-US"/>
    </w:rPr>
  </w:style>
  <w:style w:type="paragraph" w:customStyle="1" w:styleId="Content">
    <w:name w:val="Content"/>
    <w:rsid w:val="00710BBB"/>
    <w:rPr>
      <w:rFonts w:ascii="Arial" w:eastAsia="ヒラギノ角ゴ Pro W3" w:hAnsi="Arial"/>
      <w:color w:val="000000"/>
      <w:sz w:val="24"/>
      <w:lang w:val="en-US"/>
    </w:rPr>
  </w:style>
  <w:style w:type="paragraph" w:customStyle="1" w:styleId="Alles">
    <w:name w:val="Alles"/>
    <w:rsid w:val="00710BBB"/>
    <w:rPr>
      <w:rFonts w:ascii="Arial" w:eastAsia="ヒラギノ角ゴ Pro W3" w:hAnsi="Arial"/>
      <w:color w:val="000000"/>
      <w:sz w:val="24"/>
    </w:rPr>
  </w:style>
  <w:style w:type="paragraph" w:customStyle="1" w:styleId="Kommentartext1">
    <w:name w:val="Kommentartext1"/>
    <w:rsid w:val="00710BBB"/>
    <w:rPr>
      <w:rFonts w:ascii="Cambria" w:eastAsia="ヒラギノ角ゴ Pro W3" w:hAnsi="Cambria"/>
      <w:color w:val="000000"/>
      <w:sz w:val="24"/>
    </w:rPr>
  </w:style>
  <w:style w:type="paragraph" w:customStyle="1" w:styleId="Inhaltsverzeichnisberschrift1">
    <w:name w:val="Inhaltsverzeichnisüberschrift1"/>
    <w:next w:val="Standard"/>
    <w:rsid w:val="00710BBB"/>
    <w:pPr>
      <w:keepNext/>
      <w:keepLines/>
      <w:spacing w:before="480" w:line="276" w:lineRule="auto"/>
    </w:pPr>
    <w:rPr>
      <w:rFonts w:ascii="Calibri Bold" w:eastAsia="ヒラギノ角ゴ Pro W3" w:hAnsi="Calibri Bold"/>
      <w:color w:val="284980"/>
      <w:sz w:val="28"/>
    </w:rPr>
  </w:style>
  <w:style w:type="paragraph" w:customStyle="1" w:styleId="Verzeichnis11">
    <w:name w:val="Verzeichnis 11"/>
    <w:rsid w:val="00710BBB"/>
    <w:pPr>
      <w:tabs>
        <w:tab w:val="right" w:leader="dot" w:pos="9066"/>
      </w:tabs>
      <w:spacing w:before="240"/>
      <w:ind w:left="720"/>
      <w:outlineLvl w:val="0"/>
    </w:pPr>
    <w:rPr>
      <w:rFonts w:ascii="Helvetica" w:eastAsia="ヒラギノ角ゴ Pro W3" w:hAnsi="Helvetica"/>
      <w:b/>
      <w:i/>
      <w:color w:val="000000"/>
      <w:sz w:val="24"/>
    </w:rPr>
  </w:style>
  <w:style w:type="paragraph" w:customStyle="1" w:styleId="Verzeichnis21">
    <w:name w:val="Verzeichnis 21"/>
    <w:basedOn w:val="Verzeichnis110"/>
    <w:next w:val="Standard"/>
    <w:rsid w:val="00710BBB"/>
    <w:pPr>
      <w:tabs>
        <w:tab w:val="clear" w:pos="9056"/>
        <w:tab w:val="right" w:leader="dot" w:pos="9046"/>
      </w:tabs>
    </w:pPr>
  </w:style>
  <w:style w:type="paragraph" w:customStyle="1" w:styleId="Verzeichnis110">
    <w:name w:val="Verzeichnis 11"/>
    <w:next w:val="Standard"/>
    <w:rsid w:val="00710BBB"/>
    <w:pPr>
      <w:tabs>
        <w:tab w:val="right" w:leader="dot" w:pos="9056"/>
      </w:tabs>
      <w:spacing w:before="120"/>
      <w:outlineLvl w:val="0"/>
    </w:pPr>
    <w:rPr>
      <w:rFonts w:ascii="Cambria Bold" w:eastAsia="ヒラギノ角ゴ Pro W3" w:hAnsi="Cambria Bold"/>
      <w:color w:val="000000"/>
      <w:sz w:val="22"/>
    </w:rPr>
  </w:style>
  <w:style w:type="paragraph" w:customStyle="1" w:styleId="Verzeichnis31">
    <w:name w:val="Verzeichnis 31"/>
    <w:next w:val="Standard"/>
    <w:rsid w:val="00710BBB"/>
    <w:pPr>
      <w:tabs>
        <w:tab w:val="right" w:leader="dot" w:pos="9056"/>
      </w:tabs>
      <w:ind w:left="240"/>
      <w:outlineLvl w:val="0"/>
    </w:pPr>
    <w:rPr>
      <w:rFonts w:ascii="Cambria Italic" w:eastAsia="ヒラギノ角ゴ Pro W3" w:hAnsi="Cambria Italic"/>
      <w:color w:val="000000"/>
      <w:sz w:val="22"/>
    </w:rPr>
  </w:style>
  <w:style w:type="paragraph" w:customStyle="1" w:styleId="Verzeichnis41">
    <w:name w:val="Verzeichnis 41"/>
    <w:rsid w:val="00710BBB"/>
    <w:pPr>
      <w:tabs>
        <w:tab w:val="right" w:leader="dot" w:pos="9066"/>
      </w:tabs>
      <w:spacing w:before="240" w:after="60"/>
      <w:ind w:left="360"/>
      <w:outlineLvl w:val="0"/>
    </w:pPr>
    <w:rPr>
      <w:rFonts w:ascii="Helvetica" w:eastAsia="ヒラギノ角ゴ Pro W3" w:hAnsi="Helvetica"/>
      <w:b/>
      <w:color w:val="000000"/>
      <w:sz w:val="28"/>
    </w:rPr>
  </w:style>
  <w:style w:type="paragraph" w:customStyle="1" w:styleId="Verzeichnis51">
    <w:name w:val="Verzeichnis 51"/>
    <w:basedOn w:val="Verzeichnis31"/>
    <w:next w:val="Standard"/>
    <w:rsid w:val="00710BBB"/>
    <w:pPr>
      <w:tabs>
        <w:tab w:val="clear" w:pos="9056"/>
        <w:tab w:val="right" w:leader="dot" w:pos="9046"/>
      </w:tabs>
    </w:pPr>
  </w:style>
  <w:style w:type="paragraph" w:customStyle="1" w:styleId="Verzeichnis61">
    <w:name w:val="Verzeichnis 61"/>
    <w:rsid w:val="00710BBB"/>
    <w:pPr>
      <w:tabs>
        <w:tab w:val="right" w:leader="dot" w:pos="9066"/>
      </w:tabs>
      <w:spacing w:before="240" w:after="60"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Verzeichnis71">
    <w:name w:val="Verzeichnis 71"/>
    <w:next w:val="Standard"/>
    <w:rsid w:val="00710BBB"/>
    <w:pPr>
      <w:tabs>
        <w:tab w:val="right" w:leader="dot" w:pos="9056"/>
      </w:tabs>
      <w:spacing w:before="120"/>
      <w:outlineLvl w:val="0"/>
    </w:pPr>
    <w:rPr>
      <w:rFonts w:ascii="Cambria Bold" w:eastAsia="ヒラギノ角ゴ Pro W3" w:hAnsi="Cambria Bold"/>
      <w:color w:val="000000"/>
      <w:sz w:val="22"/>
    </w:rPr>
  </w:style>
  <w:style w:type="paragraph" w:customStyle="1" w:styleId="Verzeichnis81">
    <w:name w:val="Verzeichnis 81"/>
    <w:next w:val="Standard"/>
    <w:rsid w:val="00710BBB"/>
    <w:pPr>
      <w:tabs>
        <w:tab w:val="right" w:leader="dot" w:pos="9056"/>
      </w:tabs>
      <w:ind w:left="480"/>
      <w:outlineLvl w:val="0"/>
    </w:pPr>
    <w:rPr>
      <w:rFonts w:ascii="Cambria" w:eastAsia="ヒラギノ角ゴ Pro W3" w:hAnsi="Cambria"/>
      <w:color w:val="000000"/>
      <w:sz w:val="22"/>
    </w:rPr>
  </w:style>
  <w:style w:type="paragraph" w:customStyle="1" w:styleId="berschrift11">
    <w:name w:val="Überschrift 11"/>
    <w:rsid w:val="00710BBB"/>
    <w:pPr>
      <w:spacing w:before="100" w:after="100"/>
      <w:outlineLvl w:val="0"/>
    </w:pPr>
    <w:rPr>
      <w:rFonts w:eastAsia="ヒラギノ角ゴ Pro W3"/>
      <w:b/>
      <w:color w:val="000000"/>
      <w:kern w:val="36"/>
      <w:sz w:val="48"/>
    </w:rPr>
  </w:style>
  <w:style w:type="paragraph" w:customStyle="1" w:styleId="berschrift31">
    <w:name w:val="Überschrift 31"/>
    <w:next w:val="Standard"/>
    <w:rsid w:val="00710BBB"/>
    <w:pPr>
      <w:keepNext/>
      <w:keepLines/>
      <w:spacing w:before="200"/>
      <w:outlineLvl w:val="2"/>
    </w:pPr>
    <w:rPr>
      <w:rFonts w:ascii="Calibri Bold" w:eastAsia="ヒラギノ角ゴ Pro W3" w:hAnsi="Calibri Bold"/>
      <w:color w:val="3D6AB1"/>
      <w:sz w:val="24"/>
    </w:rPr>
  </w:style>
  <w:style w:type="paragraph" w:customStyle="1" w:styleId="berschrift21">
    <w:name w:val="Überschrift 21"/>
    <w:rsid w:val="00710BBB"/>
    <w:pPr>
      <w:spacing w:before="100" w:after="100"/>
      <w:outlineLvl w:val="1"/>
    </w:pPr>
    <w:rPr>
      <w:rFonts w:eastAsia="ヒラギノ角ゴ Pro W3"/>
      <w:b/>
      <w:color w:val="000000"/>
      <w:sz w:val="36"/>
      <w:lang w:val="en-US"/>
    </w:rPr>
  </w:style>
  <w:style w:type="paragraph" w:customStyle="1" w:styleId="Text">
    <w:name w:val="Text"/>
    <w:rsid w:val="00710BBB"/>
    <w:rPr>
      <w:rFonts w:ascii="Helvetica" w:eastAsia="ヒラギノ角ゴ Pro W3" w:hAnsi="Helvetica"/>
      <w:color w:val="000000"/>
      <w:sz w:val="24"/>
    </w:rPr>
  </w:style>
  <w:style w:type="paragraph" w:styleId="Titel">
    <w:name w:val="Title"/>
    <w:next w:val="Text"/>
    <w:qFormat/>
    <w:rsid w:val="00710BBB"/>
    <w:pPr>
      <w:keepNext/>
      <w:outlineLvl w:val="0"/>
    </w:pPr>
    <w:rPr>
      <w:rFonts w:ascii="Helvetica" w:eastAsia="ヒラギノ角ゴ Pro W3" w:hAnsi="Helvetica"/>
      <w:b/>
      <w:color w:val="000000"/>
      <w:sz w:val="56"/>
    </w:rPr>
  </w:style>
  <w:style w:type="paragraph" w:styleId="Sprechblasentext">
    <w:name w:val="Balloon Text"/>
    <w:basedOn w:val="Standard"/>
    <w:link w:val="SprechblasentextZchn"/>
    <w:locked/>
    <w:rsid w:val="00406B7F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406B7F"/>
    <w:rPr>
      <w:rFonts w:ascii="Lucida Grande" w:eastAsia="ヒラギノ角ゴ Pro W3" w:hAnsi="Lucida Grande"/>
      <w:color w:val="000000"/>
      <w:sz w:val="18"/>
      <w:szCs w:val="18"/>
      <w:lang w:eastAsia="en-US"/>
    </w:rPr>
  </w:style>
  <w:style w:type="character" w:customStyle="1" w:styleId="berschrift1Zchn">
    <w:name w:val="Überschrift 1 Zchn"/>
    <w:basedOn w:val="Absatz-Standardschriftart"/>
    <w:link w:val="berschrift1"/>
    <w:rsid w:val="009B1E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1E2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locked/>
    <w:rsid w:val="007F7ED6"/>
    <w:pPr>
      <w:tabs>
        <w:tab w:val="right" w:pos="9056"/>
      </w:tabs>
      <w:spacing w:before="120"/>
      <w:ind w:left="-851"/>
    </w:pPr>
    <w:rPr>
      <w:rFonts w:asciiTheme="minorHAnsi" w:hAnsiTheme="minorHAnsi"/>
      <w:b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locked/>
    <w:rsid w:val="007F7ED6"/>
    <w:pPr>
      <w:tabs>
        <w:tab w:val="right" w:pos="9056"/>
      </w:tabs>
      <w:ind w:left="-851"/>
    </w:pPr>
    <w:rPr>
      <w:rFonts w:asciiTheme="minorHAnsi" w:hAnsiTheme="minorHAnsi"/>
      <w:i/>
      <w:sz w:val="22"/>
      <w:szCs w:val="22"/>
    </w:rPr>
  </w:style>
  <w:style w:type="paragraph" w:styleId="Verzeichnis3">
    <w:name w:val="toc 3"/>
    <w:basedOn w:val="Standard"/>
    <w:next w:val="Standard"/>
    <w:autoRedefine/>
    <w:locked/>
    <w:rsid w:val="009B1E2E"/>
    <w:pPr>
      <w:ind w:left="480"/>
    </w:pPr>
    <w:rPr>
      <w:rFonts w:asciiTheme="minorHAnsi" w:hAnsiTheme="minorHAnsi"/>
      <w:sz w:val="22"/>
      <w:szCs w:val="22"/>
    </w:rPr>
  </w:style>
  <w:style w:type="paragraph" w:styleId="Verzeichnis4">
    <w:name w:val="toc 4"/>
    <w:basedOn w:val="Standard"/>
    <w:next w:val="Standard"/>
    <w:autoRedefine/>
    <w:locked/>
    <w:rsid w:val="009B1E2E"/>
    <w:pPr>
      <w:ind w:left="72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locked/>
    <w:rsid w:val="009B1E2E"/>
    <w:pPr>
      <w:ind w:left="96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locked/>
    <w:rsid w:val="009B1E2E"/>
    <w:pPr>
      <w:ind w:left="12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locked/>
    <w:rsid w:val="009B1E2E"/>
    <w:pPr>
      <w:ind w:left="144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locked/>
    <w:rsid w:val="009B1E2E"/>
    <w:pPr>
      <w:ind w:left="168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locked/>
    <w:rsid w:val="009B1E2E"/>
    <w:pPr>
      <w:ind w:left="1920"/>
    </w:pPr>
    <w:rPr>
      <w:rFonts w:asciiTheme="minorHAnsi" w:hAnsiTheme="minorHAnsi"/>
      <w:sz w:val="20"/>
      <w:szCs w:val="20"/>
    </w:rPr>
  </w:style>
  <w:style w:type="character" w:styleId="Kommentarzeichen">
    <w:name w:val="annotation reference"/>
    <w:basedOn w:val="Absatz-Standardschriftart"/>
    <w:locked/>
    <w:rsid w:val="009B1E2E"/>
    <w:rPr>
      <w:sz w:val="18"/>
      <w:szCs w:val="18"/>
    </w:rPr>
  </w:style>
  <w:style w:type="paragraph" w:styleId="Kommentartext">
    <w:name w:val="annotation text"/>
    <w:basedOn w:val="Standard"/>
    <w:link w:val="KommentartextZchn"/>
    <w:locked/>
    <w:rsid w:val="009B1E2E"/>
  </w:style>
  <w:style w:type="character" w:customStyle="1" w:styleId="KommentartextZchn">
    <w:name w:val="Kommentartext Zchn"/>
    <w:basedOn w:val="Absatz-Standardschriftart"/>
    <w:link w:val="Kommentartext"/>
    <w:rsid w:val="009B1E2E"/>
    <w:rPr>
      <w:rFonts w:ascii="Cambria" w:eastAsia="ヒラギノ角ゴ Pro W3" w:hAnsi="Cambria"/>
      <w:color w:val="000000"/>
      <w:sz w:val="24"/>
      <w:szCs w:val="24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locked/>
    <w:rsid w:val="009B1E2E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rsid w:val="009B1E2E"/>
    <w:rPr>
      <w:rFonts w:ascii="Cambria" w:eastAsia="ヒラギノ角ゴ Pro W3" w:hAnsi="Cambria"/>
      <w:b/>
      <w:bCs/>
      <w:color w:val="000000"/>
      <w:sz w:val="24"/>
      <w:szCs w:val="24"/>
      <w:lang w:eastAsia="en-US"/>
    </w:rPr>
  </w:style>
  <w:style w:type="character" w:styleId="Fett">
    <w:name w:val="Strong"/>
    <w:basedOn w:val="Absatz-Standardschriftart"/>
    <w:qFormat/>
    <w:locked/>
    <w:rsid w:val="001C6E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7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leen%20V&#246;lker\Desktop\Studium\04_Semester\Projektstudium_1\Konzept\Specs\Template_Specifications_20130521_ailvoe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Template_Specifications_20130521_ailvoe.dotx</Template>
  <TotalTime>0</TotalTime>
  <Pages>4</Pages>
  <Words>253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Aileen Völker</dc:creator>
  <cp:lastModifiedBy>Aileen Völker</cp:lastModifiedBy>
  <cp:revision>18</cp:revision>
  <dcterms:created xsi:type="dcterms:W3CDTF">2013-05-21T16:03:00Z</dcterms:created>
  <dcterms:modified xsi:type="dcterms:W3CDTF">2013-07-17T19:13:00Z</dcterms:modified>
</cp:coreProperties>
</file>