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A566B" w14:textId="77777777" w:rsidR="001D3B3C" w:rsidRPr="00E424CA" w:rsidRDefault="002D43FE" w:rsidP="001D3B3C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Mediathek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Videoplayer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Sendungen</w:t>
      </w:r>
      <w:proofErr w:type="spellEnd"/>
    </w:p>
    <w:p w14:paraId="21321D6A" w14:textId="77777777" w:rsidR="001D3B3C" w:rsidRPr="00E424CA" w:rsidRDefault="001D3B3C" w:rsidP="001D3B3C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1D3B3C" w:rsidRPr="00E424CA" w14:paraId="68EA659C" w14:textId="77777777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3D7B" w14:textId="77777777" w:rsidR="001D3B3C" w:rsidRPr="00E424C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66695" w14:textId="77777777" w:rsidR="001D3B3C" w:rsidRPr="00E424CA" w:rsidRDefault="002D43F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A463C" w14:textId="77777777" w:rsidR="001D3B3C" w:rsidRPr="00E424CA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5390C" w14:textId="77777777" w:rsidR="001D3B3C" w:rsidRPr="00E424CA" w:rsidRDefault="00E01219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1D3B3C" w:rsidRPr="00E424CA" w14:paraId="5BEEA383" w14:textId="77777777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9133A" w14:textId="77777777" w:rsidR="001D3B3C" w:rsidRPr="00E424C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4DB9" w14:textId="77777777" w:rsidR="001D3B3C" w:rsidRPr="00E424CA" w:rsidRDefault="00773E12" w:rsidP="00773E1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13.06.2013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967C8" w14:textId="77777777" w:rsidR="001D3B3C" w:rsidRPr="00E424CA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4FA0" w14:textId="77777777" w:rsidR="001D3B3C" w:rsidRPr="00E424CA" w:rsidRDefault="002D43F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6C5FC3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6D03B220" w14:textId="77777777" w:rsidR="001D3B3C" w:rsidRPr="00E424CA" w:rsidRDefault="001D3B3C" w:rsidP="001D3B3C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41D57826" w14:textId="77777777" w:rsidR="001D3B3C" w:rsidRPr="00E424CA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14:paraId="356F33D4" w14:textId="77777777" w:rsidR="001D3B3C" w:rsidRPr="00E424CA" w:rsidRDefault="001D3B3C" w:rsidP="001D3B3C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14:paraId="062426AF" w14:textId="77777777" w:rsidR="001D3B3C" w:rsidRPr="00E424CA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2D43FE" w:rsidRPr="0066613A" w14:paraId="4E3D831B" w14:textId="77777777" w:rsidTr="00243E82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CB2CF" w14:textId="77777777" w:rsidR="002D43FE" w:rsidRPr="00E424CA" w:rsidRDefault="002D43FE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4819F" w14:textId="77777777" w:rsidR="002D43FE" w:rsidRPr="00424A29" w:rsidRDefault="002D43FE" w:rsidP="002D43FE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Detailseite einer Sendung </w:t>
            </w:r>
            <w:r w:rsidRPr="00424A29">
              <w:rPr>
                <w:rFonts w:asciiTheme="minorHAnsi" w:hAnsiTheme="minorHAnsi"/>
                <w:lang w:val="de-DE"/>
              </w:rPr>
              <w:t>mit Videoplayer</w:t>
            </w:r>
          </w:p>
        </w:tc>
      </w:tr>
      <w:tr w:rsidR="001D3B3C" w:rsidRPr="0066613A" w14:paraId="1CC7EC55" w14:textId="77777777" w:rsidTr="00243E82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B948D" w14:textId="77777777" w:rsidR="001D3B3C" w:rsidRPr="00E424CA" w:rsidRDefault="001D3B3C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 w:rsidRPr="00E424CA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B4BA" w14:textId="77777777" w:rsidR="001D3B3C" w:rsidRPr="00E424CA" w:rsidRDefault="002D43FE" w:rsidP="00E01219">
            <w:pPr>
              <w:pStyle w:val="Kommentartex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Auf dieser Seite kann sich der Nutzer eine bestimmte Sendung im Video-Player ansehen. Außerdem hat er die Möglichkeit die Sendung zu bewerten oder zu kommentieren. </w:t>
            </w:r>
            <w:r w:rsidR="008D3B08">
              <w:rPr>
                <w:rFonts w:asciiTheme="minorHAnsi" w:hAnsiTheme="minorHAnsi"/>
              </w:rPr>
              <w:t xml:space="preserve">Zusätzlich dazu gibt es noch eine </w:t>
            </w:r>
            <w:proofErr w:type="spellStart"/>
            <w:r w:rsidR="008D3B08">
              <w:rPr>
                <w:rFonts w:asciiTheme="minorHAnsi" w:hAnsiTheme="minorHAnsi"/>
              </w:rPr>
              <w:t>Sharingfunktion</w:t>
            </w:r>
            <w:proofErr w:type="spellEnd"/>
            <w:r w:rsidR="008D3B08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Falls der Nutzer zusätzliche Informationen zur Sendung wünscht, findet er dies</w:t>
            </w:r>
            <w:r w:rsidR="008D3B08">
              <w:rPr>
                <w:rFonts w:asciiTheme="minorHAnsi" w:hAnsiTheme="minorHAnsi"/>
              </w:rPr>
              <w:t>e hier A</w:t>
            </w:r>
            <w:r w:rsidR="00E01219">
              <w:rPr>
                <w:rFonts w:asciiTheme="minorHAnsi" w:hAnsiTheme="minorHAnsi"/>
              </w:rPr>
              <w:t>ußerdem werden ihm die Beiträge angezeigt, die in der gewählten Sendung gezeigt werden.</w:t>
            </w:r>
          </w:p>
        </w:tc>
      </w:tr>
    </w:tbl>
    <w:p w14:paraId="3CC24B86" w14:textId="77777777" w:rsidR="001D3B3C" w:rsidRPr="0066613A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04D83AEF" w14:textId="77777777" w:rsidR="001D3B3C" w:rsidRPr="0066613A" w:rsidRDefault="001D3B3C" w:rsidP="001D3B3C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66613A">
        <w:rPr>
          <w:rFonts w:asciiTheme="minorHAnsi" w:hAnsiTheme="minorHAnsi"/>
        </w:rPr>
        <w:br w:type="page"/>
      </w:r>
    </w:p>
    <w:p w14:paraId="337211BC" w14:textId="77777777" w:rsidR="008764A1" w:rsidRDefault="008764A1" w:rsidP="008764A1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1D3B3C" w:rsidRPr="00E424CA" w14:paraId="1CB89255" w14:textId="77777777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85BA" w14:textId="77777777" w:rsidR="001D3B3C" w:rsidRPr="0066613A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60F11B7E" w14:textId="77777777" w:rsidR="001D3B3C" w:rsidRPr="0066613A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6FD28D62" w14:textId="77777777" w:rsidR="001D3B3C" w:rsidRPr="00E424CA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1D3B3C" w:rsidRPr="00E424CA" w14:paraId="7D43DD5D" w14:textId="77777777" w:rsidTr="00243E82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E5E1" w14:textId="77777777" w:rsidR="001D3B3C" w:rsidRPr="0066613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DD8E" w14:textId="77777777" w:rsidR="001D3B3C" w:rsidRPr="0066613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68A6" w14:textId="77777777" w:rsidR="006C5FC3" w:rsidRDefault="006C5FC3" w:rsidP="006C5FC3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57994AF4" w14:textId="12D6FAB0" w:rsidR="001D3B3C" w:rsidRPr="0066613A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D5F97" w14:textId="77777777" w:rsidR="001D3B3C" w:rsidRPr="0066613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8E6D7" w14:textId="77777777" w:rsidR="001D3B3C" w:rsidRPr="0066613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CAEC8" w14:textId="77777777" w:rsidR="001D3B3C" w:rsidRPr="0066613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22B9FF0E" w14:textId="77777777" w:rsidR="001D3B3C" w:rsidRPr="0066613A" w:rsidRDefault="001D3B3C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A921A" w14:textId="77777777" w:rsidR="001D3B3C" w:rsidRPr="00E424CA" w:rsidRDefault="001D3B3C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2D43FE" w:rsidRPr="0066613A" w14:paraId="15D75E94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2489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6570A" w14:textId="77777777" w:rsidR="002D43FE" w:rsidRPr="00964410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964410">
              <w:rPr>
                <w:rFonts w:asciiTheme="minorHAnsi" w:hAnsiTheme="minorHAnsi"/>
                <w:b/>
                <w:lang w:val="de-DE"/>
              </w:rPr>
              <w:t xml:space="preserve">Headline: </w:t>
            </w:r>
            <w:r>
              <w:rPr>
                <w:rFonts w:asciiTheme="minorHAnsi" w:hAnsiTheme="minorHAnsi"/>
                <w:b/>
                <w:lang w:val="de-DE"/>
              </w:rPr>
              <w:t>Sendungsname</w:t>
            </w:r>
          </w:p>
          <w:p w14:paraId="04D5E81D" w14:textId="77777777" w:rsidR="002D43FE" w:rsidRPr="00964410" w:rsidRDefault="002D43FE" w:rsidP="002D43F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Name der Sendung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4CF8" w14:textId="77777777" w:rsidR="002D43FE" w:rsidRPr="00964410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94EB" w14:textId="77777777" w:rsidR="002D43FE" w:rsidRPr="00964410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D882" w14:textId="77777777" w:rsidR="002D43FE" w:rsidRPr="00964410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2C49A" w14:textId="77777777" w:rsidR="002D43FE" w:rsidRPr="00964410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964410">
              <w:rPr>
                <w:rFonts w:asciiTheme="minorHAnsi" w:hAnsiTheme="minorHAnsi"/>
                <w:lang w:val="de-DE"/>
              </w:rPr>
              <w:t>Y</w:t>
            </w:r>
            <w:r>
              <w:rPr>
                <w:rFonts w:asciiTheme="minorHAnsi" w:hAnsiTheme="minorHAnsi"/>
                <w:lang w:val="de-DE"/>
              </w:rPr>
              <w:t>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0576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2D43FE" w:rsidRPr="0066613A" w14:paraId="1280C150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1E06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07FE1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  <w:r>
              <w:rPr>
                <w:rFonts w:asciiTheme="minorHAnsi" w:hAnsiTheme="minorHAnsi"/>
                <w:b/>
                <w:lang w:val="de-DE"/>
              </w:rPr>
              <w:t>: Datumsanzeige</w:t>
            </w:r>
          </w:p>
          <w:p w14:paraId="4406C151" w14:textId="77777777" w:rsidR="002D43FE" w:rsidRPr="008402EA" w:rsidRDefault="002D43FE" w:rsidP="002D43F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Zeigt das Datum der Sendung an.</w:t>
            </w:r>
            <w:r w:rsidRPr="002D43FE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Vom</w:t>
            </w:r>
            <w:proofErr w:type="spellEnd"/>
            <w:r>
              <w:rPr>
                <w:rFonts w:asciiTheme="minorHAnsi" w:hAnsiTheme="minorHAnsi"/>
              </w:rPr>
              <w:t xml:space="preserve"> XX.XX.XXX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2474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62CA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A166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7A80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08666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6611B368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4CDC3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6986B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Videoplayer</w:t>
            </w:r>
          </w:p>
          <w:p w14:paraId="10A20DFA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Mit den Funktionen:</w:t>
            </w:r>
          </w:p>
          <w:p w14:paraId="33FEDFC7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Play, Fortschrittsbalken, Lautstärkeregelung und Vollbildmodus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925C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AAEB0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Videoplayer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528E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E968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1E9C3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41E4E7D0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C8741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DA6B8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Sharing-Funktion</w:t>
            </w:r>
          </w:p>
          <w:p w14:paraId="7C71E670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8D3B08">
              <w:rPr>
                <w:rFonts w:asciiTheme="minorHAnsi" w:hAnsiTheme="minorHAnsi"/>
                <w:color w:val="FF0000"/>
                <w:lang w:val="de-DE"/>
              </w:rPr>
              <w:t xml:space="preserve">Ggfs. Unter dem Video als Button. </w:t>
            </w:r>
            <w:proofErr w:type="spellStart"/>
            <w:r w:rsidRPr="004D1035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4D1035">
              <w:rPr>
                <w:rFonts w:asciiTheme="minorHAnsi" w:hAnsiTheme="minorHAnsi"/>
                <w:lang w:val="de-DE"/>
              </w:rPr>
              <w:t xml:space="preserve"> öffnet sich ein </w:t>
            </w:r>
            <w:proofErr w:type="spellStart"/>
            <w:r w:rsidRPr="004D1035">
              <w:rPr>
                <w:rFonts w:asciiTheme="minorHAnsi" w:hAnsiTheme="minorHAnsi"/>
                <w:lang w:val="de-DE"/>
              </w:rPr>
              <w:t>Overlay</w:t>
            </w:r>
            <w:proofErr w:type="spellEnd"/>
            <w:r w:rsidRPr="004D1035">
              <w:rPr>
                <w:rFonts w:asciiTheme="minorHAnsi" w:hAnsiTheme="minorHAnsi"/>
                <w:lang w:val="de-DE"/>
              </w:rPr>
              <w:t xml:space="preserve">. Auf dem </w:t>
            </w:r>
            <w:proofErr w:type="spellStart"/>
            <w:r w:rsidRPr="004D1035">
              <w:rPr>
                <w:rFonts w:asciiTheme="minorHAnsi" w:hAnsiTheme="minorHAnsi"/>
                <w:lang w:val="de-DE"/>
              </w:rPr>
              <w:t>Overlay</w:t>
            </w:r>
            <w:proofErr w:type="spellEnd"/>
            <w:r w:rsidRPr="004D1035">
              <w:rPr>
                <w:rFonts w:asciiTheme="minorHAnsi" w:hAnsiTheme="minorHAnsi"/>
                <w:lang w:val="de-DE"/>
              </w:rPr>
              <w:t xml:space="preserve"> sind jeweils Buttons für Facebook/</w:t>
            </w:r>
            <w:proofErr w:type="spellStart"/>
            <w:r w:rsidRPr="004D1035">
              <w:rPr>
                <w:rFonts w:asciiTheme="minorHAnsi" w:hAnsiTheme="minorHAnsi"/>
                <w:lang w:val="de-DE"/>
              </w:rPr>
              <w:t>Twitter</w:t>
            </w:r>
            <w:proofErr w:type="spellEnd"/>
            <w:r w:rsidRPr="004D1035">
              <w:rPr>
                <w:rFonts w:asciiTheme="minorHAnsi" w:hAnsiTheme="minorHAnsi"/>
                <w:lang w:val="de-DE"/>
              </w:rPr>
              <w:t xml:space="preserve"> teilen und ein Feld mit dem direkten Link zum Player.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51CC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C35E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BD932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2A28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615F4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1F7DCFBD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DFCEB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C7B7F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Anzeige: Aktuelle Bewertung</w:t>
            </w:r>
          </w:p>
          <w:p w14:paraId="291A6C7D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Durchschnittliche Bewertung, der abgegebenen Bewertungen mit Anzeige wie viele Nutzer schon bewertet haben.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0B779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8268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6CDE2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54BEA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30AB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055A7D4B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7414E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1174B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Eigene Bewertung abgeben</w:t>
            </w:r>
          </w:p>
          <w:p w14:paraId="2DD75670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Nutzer kann seine eigene Bewertung zum Video abgeben.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BD763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2BC7D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Ratingelement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60B35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8DD94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2AC4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452C5634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62C9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007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BB03B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8402EA">
              <w:rPr>
                <w:rFonts w:asciiTheme="minorHAnsi" w:hAnsiTheme="minorHAnsi"/>
                <w:b/>
                <w:lang w:val="de-DE"/>
              </w:rPr>
              <w:t>Toggle</w:t>
            </w:r>
            <w:r>
              <w:rPr>
                <w:rFonts w:asciiTheme="minorHAnsi" w:hAnsiTheme="minorHAnsi"/>
                <w:b/>
                <w:lang w:val="de-DE"/>
              </w:rPr>
              <w:t>box</w:t>
            </w:r>
            <w:proofErr w:type="spellEnd"/>
            <w:r w:rsidR="008D3B08">
              <w:rPr>
                <w:rFonts w:asciiTheme="minorHAnsi" w:hAnsiTheme="minorHAnsi"/>
                <w:b/>
                <w:lang w:val="de-DE"/>
              </w:rPr>
              <w:t xml:space="preserve"> Modul: Informationen</w:t>
            </w:r>
          </w:p>
          <w:p w14:paraId="7214A0F8" w14:textId="77777777" w:rsidR="002D43FE" w:rsidRPr="008402EA" w:rsidRDefault="002D43FE" w:rsidP="002D43F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Bietet dem Nutzer zusätzliche Informationen zur Sendung </w:t>
            </w:r>
            <w:proofErr w:type="spellStart"/>
            <w:r>
              <w:rPr>
                <w:rFonts w:asciiTheme="minorHAnsi" w:hAnsiTheme="minorHAnsi"/>
                <w:lang w:val="de-DE"/>
              </w:rPr>
              <w:t>an.Z.B</w:t>
            </w:r>
            <w:proofErr w:type="spellEnd"/>
            <w:r>
              <w:rPr>
                <w:rFonts w:asciiTheme="minorHAnsi" w:hAnsiTheme="minorHAnsi"/>
                <w:lang w:val="de-DE"/>
              </w:rPr>
              <w:t>. Infos über Interviewgäste, Links aus der Sendung etc.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4C9F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336D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Togglebox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90E6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89927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83F96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38B3E50D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3D445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007-1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2A91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Headline</w:t>
            </w:r>
            <w:r>
              <w:rPr>
                <w:rFonts w:asciiTheme="minorHAnsi" w:hAnsiTheme="minorHAnsi"/>
                <w:b/>
                <w:lang w:val="de-DE"/>
              </w:rPr>
              <w:t xml:space="preserve"> Sendungsname</w:t>
            </w:r>
          </w:p>
          <w:p w14:paraId="2124CBCD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s.o.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4A1F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74827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7BF2E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3EB3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1D95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36EBEFBE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6EA61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007-2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A7017" w14:textId="77777777" w:rsidR="002D43FE" w:rsidRPr="008402EA" w:rsidRDefault="002D43FE" w:rsidP="002D43F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  <w:r>
              <w:rPr>
                <w:rFonts w:asciiTheme="minorHAnsi" w:hAnsiTheme="minorHAnsi"/>
                <w:b/>
                <w:lang w:val="de-DE"/>
              </w:rPr>
              <w:t>: Datumsanzeige</w:t>
            </w:r>
          </w:p>
          <w:p w14:paraId="0FEB0EEE" w14:textId="77777777" w:rsidR="002D43FE" w:rsidRPr="009B106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S.o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7B81" w14:textId="77777777" w:rsidR="002D43FE" w:rsidRPr="00E424C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6E2CD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Clickable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78B45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6A3C4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7DE7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2D43FE" w:rsidRPr="0066613A" w14:paraId="14ABC828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2A5C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007-3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AD933" w14:textId="77777777" w:rsidR="002D43FE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Copy </w:t>
            </w:r>
            <w:proofErr w:type="spellStart"/>
            <w:r>
              <w:rPr>
                <w:rFonts w:asciiTheme="minorHAnsi" w:hAnsiTheme="minorHAnsi"/>
                <w:b/>
              </w:rPr>
              <w:t>Zusätzliche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Informationen</w:t>
            </w:r>
            <w:proofErr w:type="spellEnd"/>
          </w:p>
          <w:p w14:paraId="0A2B41D6" w14:textId="77777777" w:rsidR="002D43FE" w:rsidRPr="009B106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96D15" w14:textId="77777777" w:rsidR="002D43FE" w:rsidRPr="00E424C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9D44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FCFC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5419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C02FE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2D43FE" w:rsidRPr="0066613A" w14:paraId="5E058C4E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A6001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007-4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1C60D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Open/Close</w:t>
            </w:r>
          </w:p>
          <w:p w14:paraId="2807C9B3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8402EA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8402EA">
              <w:rPr>
                <w:rFonts w:asciiTheme="minorHAnsi" w:hAnsiTheme="minorHAnsi"/>
                <w:lang w:val="de-DE"/>
              </w:rPr>
              <w:t xml:space="preserve"> öffnet oder schließt sich die </w:t>
            </w:r>
            <w:proofErr w:type="spellStart"/>
            <w:r w:rsidRPr="008402EA">
              <w:rPr>
                <w:rFonts w:asciiTheme="minorHAnsi" w:hAnsiTheme="minorHAnsi"/>
                <w:lang w:val="de-DE"/>
              </w:rPr>
              <w:t>Togglebox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9DEF" w14:textId="77777777" w:rsidR="002D43FE" w:rsidRPr="008402EA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C5B8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1343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9CF13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9EEA9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77119CAD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46E0C" w14:textId="77777777" w:rsidR="002D43FE" w:rsidRPr="00E424C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008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E7070" w14:textId="77777777" w:rsidR="00FB66ED" w:rsidRDefault="00FB66ED" w:rsidP="00FB66E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Modul: Kommentare</w:t>
            </w:r>
          </w:p>
          <w:p w14:paraId="7D0C6DB9" w14:textId="77777777" w:rsidR="002D43FE" w:rsidRPr="003E23B1" w:rsidRDefault="00FB66ED" w:rsidP="00FB66E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Siehe Spezifikation: </w:t>
            </w:r>
            <w:proofErr w:type="spellStart"/>
            <w:r>
              <w:rPr>
                <w:rFonts w:asciiTheme="minorHAnsi" w:hAnsiTheme="minorHAnsi"/>
                <w:lang w:val="de-DE"/>
              </w:rPr>
              <w:t>C_Modul_Kommentare</w:t>
            </w:r>
            <w:proofErr w:type="spellEnd"/>
            <w:r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47EB" w14:textId="77777777" w:rsidR="002D43FE" w:rsidRPr="003E23B1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5EA00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EBD7E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6D28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05DF7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78480535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491C7" w14:textId="77777777" w:rsidR="002D43FE" w:rsidRDefault="0076289A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8617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E23B1">
              <w:rPr>
                <w:rFonts w:asciiTheme="minorHAnsi" w:hAnsiTheme="minorHAnsi"/>
                <w:b/>
                <w:lang w:val="de-DE"/>
              </w:rPr>
              <w:t>Cross-</w:t>
            </w:r>
            <w:proofErr w:type="spellStart"/>
            <w:r w:rsidRPr="003E23B1">
              <w:rPr>
                <w:rFonts w:asciiTheme="minorHAnsi" w:hAnsiTheme="minorHAnsi"/>
                <w:b/>
                <w:lang w:val="de-DE"/>
              </w:rPr>
              <w:t>Selling</w:t>
            </w:r>
            <w:proofErr w:type="spellEnd"/>
            <w:r w:rsidRPr="003E23B1">
              <w:rPr>
                <w:rFonts w:asciiTheme="minorHAnsi" w:hAnsiTheme="minorHAnsi"/>
                <w:b/>
                <w:lang w:val="de-DE"/>
              </w:rPr>
              <w:t>-Modul</w:t>
            </w:r>
          </w:p>
          <w:p w14:paraId="62A9F180" w14:textId="77777777" w:rsidR="002D43FE" w:rsidRPr="003E23B1" w:rsidRDefault="002D43FE" w:rsidP="002D43F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E23B1">
              <w:rPr>
                <w:rFonts w:asciiTheme="minorHAnsi" w:hAnsiTheme="minorHAnsi"/>
                <w:lang w:val="de-DE"/>
              </w:rPr>
              <w:t xml:space="preserve">Hier werden dem Nutzer </w:t>
            </w:r>
            <w:r>
              <w:rPr>
                <w:rFonts w:asciiTheme="minorHAnsi" w:hAnsiTheme="minorHAnsi"/>
                <w:lang w:val="de-DE"/>
              </w:rPr>
              <w:t>alle</w:t>
            </w:r>
            <w:r w:rsidRPr="003E23B1">
              <w:rPr>
                <w:rFonts w:asciiTheme="minorHAnsi" w:hAnsiTheme="minorHAnsi"/>
                <w:lang w:val="de-DE"/>
              </w:rPr>
              <w:t xml:space="preserve"> </w:t>
            </w:r>
            <w:r>
              <w:rPr>
                <w:rFonts w:asciiTheme="minorHAnsi" w:hAnsiTheme="minorHAnsi"/>
                <w:lang w:val="de-DE"/>
              </w:rPr>
              <w:t>Beiträge aus der aktuellen Sendung angezeigt.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2B0D7" w14:textId="77777777" w:rsidR="002D43FE" w:rsidRPr="003E23B1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6ECD0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7D70F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18B8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FC25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798F7432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CC680" w14:textId="77777777" w:rsidR="0076289A" w:rsidRDefault="0076289A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t>009</w:t>
            </w:r>
            <w:r w:rsidR="002D43FE" w:rsidRPr="003E23B1">
              <w:rPr>
                <w:rFonts w:asciiTheme="minorHAnsi" w:hAnsiTheme="minorHAnsi"/>
                <w:lang w:val="de-DE"/>
              </w:rPr>
              <w:t>-1</w:t>
            </w:r>
          </w:p>
          <w:p w14:paraId="65580D44" w14:textId="77777777" w:rsidR="002D43FE" w:rsidRPr="0076289A" w:rsidRDefault="002D43FE" w:rsidP="0076289A">
            <w:pPr>
              <w:rPr>
                <w:lang w:eastAsia="de-DE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1D1C6" w14:textId="77777777" w:rsidR="002D43FE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B900A2">
              <w:rPr>
                <w:rFonts w:asciiTheme="minorHAnsi" w:hAnsiTheme="minorHAnsi"/>
                <w:b/>
                <w:lang w:val="de-DE"/>
              </w:rPr>
              <w:t xml:space="preserve">Headline: </w:t>
            </w:r>
            <w:r>
              <w:rPr>
                <w:rFonts w:asciiTheme="minorHAnsi" w:hAnsiTheme="minorHAnsi"/>
                <w:b/>
                <w:lang w:val="de-DE"/>
              </w:rPr>
              <w:t>Beiträge aus der aktuellen Sendung</w:t>
            </w:r>
          </w:p>
          <w:p w14:paraId="26D9A499" w14:textId="77777777" w:rsidR="002D43FE" w:rsidRPr="008402EA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C4B3E" w14:textId="77777777" w:rsidR="002D43FE" w:rsidRPr="00B900A2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2BD7" w14:textId="77777777" w:rsidR="002D43FE" w:rsidRPr="00B900A2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B849" w14:textId="77777777" w:rsidR="002D43FE" w:rsidRPr="00B900A2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7B8EA" w14:textId="77777777" w:rsidR="002D43FE" w:rsidRPr="00B900A2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DAE2B" w14:textId="77777777" w:rsidR="002D43FE" w:rsidRPr="00B900A2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3350887A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946F" w14:textId="77777777" w:rsidR="002D43FE" w:rsidRPr="003E23B1" w:rsidRDefault="0076289A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t>009</w:t>
            </w:r>
            <w:r w:rsidR="002D43FE" w:rsidRPr="003E23B1">
              <w:rPr>
                <w:rFonts w:asciiTheme="minorHAnsi" w:hAnsiTheme="minorHAnsi"/>
                <w:lang w:val="de-DE"/>
              </w:rPr>
              <w:t>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19F3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E23B1">
              <w:rPr>
                <w:rFonts w:asciiTheme="minorHAnsi" w:hAnsiTheme="minorHAnsi"/>
                <w:b/>
                <w:lang w:val="de-DE"/>
              </w:rPr>
              <w:t>Vorschaubild Beitrag</w:t>
            </w:r>
          </w:p>
          <w:p w14:paraId="47A05EE3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Beitragsseite.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4FB9C" w14:textId="77777777" w:rsidR="002D43FE" w:rsidRPr="003E23B1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8503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88F3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A959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715B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74640CF2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70AF" w14:textId="77777777" w:rsidR="002D43FE" w:rsidRPr="003E23B1" w:rsidRDefault="0076289A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t>009</w:t>
            </w:r>
            <w:r w:rsidR="002D43FE" w:rsidRPr="003E23B1">
              <w:rPr>
                <w:rFonts w:asciiTheme="minorHAnsi" w:hAnsiTheme="minorHAnsi"/>
                <w:lang w:val="de-DE"/>
              </w:rPr>
              <w:t>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FC489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E23B1">
              <w:rPr>
                <w:rFonts w:asciiTheme="minorHAnsi" w:hAnsiTheme="minorHAnsi"/>
                <w:b/>
                <w:lang w:val="de-DE"/>
              </w:rPr>
              <w:t xml:space="preserve">Headline: </w:t>
            </w:r>
            <w:proofErr w:type="spellStart"/>
            <w:r w:rsidRPr="003E23B1">
              <w:rPr>
                <w:rFonts w:asciiTheme="minorHAnsi" w:hAnsiTheme="minorHAnsi"/>
                <w:b/>
                <w:lang w:val="de-DE"/>
              </w:rPr>
              <w:t>Beitragname</w:t>
            </w:r>
            <w:proofErr w:type="spellEnd"/>
          </w:p>
          <w:p w14:paraId="7463A93D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Beitragsseite.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7176" w14:textId="77777777" w:rsidR="002D43FE" w:rsidRPr="003E23B1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D8FB6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F1CC5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A1BC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C7FEA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367BD9FE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1910E" w14:textId="77777777" w:rsidR="002D43FE" w:rsidRDefault="0076289A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  <w:r w:rsidR="002D43FE">
              <w:rPr>
                <w:rFonts w:asciiTheme="minorHAnsi" w:hAnsiTheme="minorHAnsi"/>
              </w:rPr>
              <w:t>-4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AAB6" w14:textId="77777777" w:rsidR="002D43FE" w:rsidRPr="00964410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964410">
              <w:rPr>
                <w:rFonts w:asciiTheme="minorHAnsi" w:hAnsiTheme="minorHAnsi"/>
                <w:b/>
                <w:lang w:val="de-DE"/>
              </w:rPr>
              <w:t>Kategorieeinordnung</w:t>
            </w:r>
            <w:proofErr w:type="spellEnd"/>
          </w:p>
          <w:p w14:paraId="35400626" w14:textId="77777777" w:rsidR="002D43FE" w:rsidRPr="003E23B1" w:rsidRDefault="002D43FE" w:rsidP="002D43F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Übersichtsseite mit der gewählten Kategorienauswahl</w:t>
            </w:r>
            <w:proofErr w:type="gramStart"/>
            <w:r>
              <w:rPr>
                <w:rFonts w:asciiTheme="minorHAnsi" w:hAnsiTheme="minorHAnsi"/>
                <w:lang w:val="de-DE"/>
              </w:rPr>
              <w:t>..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8A75C" w14:textId="77777777" w:rsidR="002D43FE" w:rsidRPr="003E23B1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9602B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B3341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A1218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CF26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D43FE" w:rsidRPr="0066613A" w14:paraId="4F423CF8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6C269" w14:textId="77777777" w:rsidR="002D43FE" w:rsidRDefault="0076289A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  <w:r w:rsidR="002D43FE">
              <w:rPr>
                <w:rFonts w:asciiTheme="minorHAnsi" w:hAnsiTheme="minorHAnsi"/>
              </w:rPr>
              <w:t>-5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D0785" w14:textId="77777777" w:rsidR="002D43FE" w:rsidRPr="00964410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964410"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  <w:r w:rsidRPr="00964410">
              <w:rPr>
                <w:rFonts w:asciiTheme="minorHAnsi" w:hAnsiTheme="minorHAnsi"/>
                <w:b/>
                <w:lang w:val="de-DE"/>
              </w:rPr>
              <w:t>: Beschreibung Beitrag</w:t>
            </w:r>
          </w:p>
          <w:p w14:paraId="255636D6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Beitragsseite.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26816" w14:textId="77777777" w:rsidR="002D43FE" w:rsidRPr="003E23B1" w:rsidRDefault="002D43FE" w:rsidP="0001571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0049C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AED0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828BF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FF04C" w14:textId="77777777" w:rsidR="002D43FE" w:rsidRPr="003E23B1" w:rsidRDefault="002D43FE" w:rsidP="0001571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3B29DA20" w14:textId="77777777" w:rsidR="001D3B3C" w:rsidRPr="0066613A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1D3B3C" w:rsidRPr="0066613A" w14:paraId="7EF89ED7" w14:textId="77777777" w:rsidTr="00243E82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1C3E8" w14:textId="77777777" w:rsidR="001D3B3C" w:rsidRPr="008764A1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proofErr w:type="spellStart"/>
            <w:r w:rsidRPr="008764A1">
              <w:rPr>
                <w:rFonts w:asciiTheme="majorHAnsi" w:hAnsiTheme="majorHAnsi"/>
                <w:lang w:val="de-DE"/>
              </w:rPr>
              <w:t>Responsive</w:t>
            </w:r>
            <w:proofErr w:type="spellEnd"/>
            <w:r w:rsidRPr="008764A1">
              <w:rPr>
                <w:rFonts w:asciiTheme="minorHAnsi" w:hAnsiTheme="minorHAnsi"/>
                <w:lang w:val="de-DE"/>
              </w:rPr>
              <w:t xml:space="preserve"> </w:t>
            </w:r>
            <w:r w:rsidRPr="008764A1">
              <w:rPr>
                <w:rFonts w:asciiTheme="majorHAnsi" w:hAnsiTheme="majorHAnsi"/>
                <w:lang w:val="de-DE"/>
              </w:rPr>
              <w:t>Design</w:t>
            </w:r>
          </w:p>
          <w:p w14:paraId="0BE583A9" w14:textId="77777777" w:rsidR="001D3B3C" w:rsidRPr="008764A1" w:rsidRDefault="00880E2F" w:rsidP="00880E2F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8764A1">
              <w:rPr>
                <w:rFonts w:asciiTheme="minorHAnsi" w:hAnsiTheme="minorHAnsi"/>
                <w:b w:val="0"/>
                <w:lang w:val="de-DE"/>
              </w:rPr>
              <w:t>Informationen, Kommentare und Beiträge sind erreichbar über Tabs.</w:t>
            </w:r>
          </w:p>
        </w:tc>
      </w:tr>
    </w:tbl>
    <w:p w14:paraId="22F2A401" w14:textId="77777777" w:rsidR="001D3B3C" w:rsidRPr="008764A1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518A849E" w14:textId="77777777" w:rsidR="001D3B3C" w:rsidRPr="008764A1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1D3B3C" w:rsidRPr="0066613A" w14:paraId="1A859671" w14:textId="77777777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E7B76" w14:textId="77777777" w:rsidR="001D3B3C" w:rsidRPr="00E424CA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28A34472" w14:textId="77777777" w:rsidR="001D3B3C" w:rsidRPr="00E424CA" w:rsidRDefault="001D3B3C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11E93C67" w14:textId="77777777" w:rsidR="001D3B3C" w:rsidRPr="0066613A" w:rsidRDefault="001D3B3C" w:rsidP="001D3B3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3BBEFC9B" w14:textId="77777777" w:rsidR="001D3B3C" w:rsidRPr="0066613A" w:rsidRDefault="001D3B3C" w:rsidP="001D3B3C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r w:rsidRPr="0066613A">
        <w:rPr>
          <w:rFonts w:asciiTheme="minorHAnsi" w:hAnsiTheme="minorHAnsi"/>
          <w:lang w:val="en-US"/>
        </w:rPr>
        <w:br w:type="page"/>
      </w:r>
    </w:p>
    <w:p w14:paraId="28EDA133" w14:textId="77777777" w:rsidR="00425474" w:rsidRPr="00E424CA" w:rsidRDefault="00425474" w:rsidP="00425474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98"/>
        <w:gridCol w:w="1134"/>
        <w:gridCol w:w="6804"/>
        <w:gridCol w:w="1270"/>
      </w:tblGrid>
      <w:tr w:rsidR="00425474" w:rsidRPr="00E424CA" w14:paraId="3860C8E0" w14:textId="77777777" w:rsidTr="009C4DE7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E1AB" w14:textId="77777777" w:rsidR="00425474" w:rsidRPr="00E424CA" w:rsidRDefault="00425474" w:rsidP="009C4DE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232E" w14:textId="77777777" w:rsidR="00425474" w:rsidRPr="00E424CA" w:rsidRDefault="00425474" w:rsidP="009C4DE7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6F2E" w14:textId="77777777" w:rsidR="00425474" w:rsidRPr="00E424CA" w:rsidRDefault="00425474" w:rsidP="009C4DE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1EE4" w14:textId="77777777" w:rsidR="00425474" w:rsidRPr="00E424CA" w:rsidRDefault="00425474" w:rsidP="009C4DE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Version</w:t>
            </w:r>
          </w:p>
        </w:tc>
      </w:tr>
      <w:tr w:rsidR="00425474" w:rsidRPr="00E424CA" w14:paraId="7709BE49" w14:textId="77777777" w:rsidTr="009C4DE7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0E1E" w14:textId="77777777" w:rsidR="00425474" w:rsidRPr="00E424CA" w:rsidRDefault="00425474" w:rsidP="009C4DE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7F72" w14:textId="77777777" w:rsidR="00425474" w:rsidRPr="00E424CA" w:rsidRDefault="00855DB9" w:rsidP="009C4DE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425474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1DA4" w14:textId="77777777" w:rsidR="00425474" w:rsidRPr="002C624D" w:rsidRDefault="00425474" w:rsidP="009C4DE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05A1" w14:textId="77777777" w:rsidR="00425474" w:rsidRPr="00E424CA" w:rsidRDefault="00425474" w:rsidP="009C4DE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425474" w:rsidRPr="00E424CA" w14:paraId="145B27CB" w14:textId="77777777" w:rsidTr="009C4DE7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FDB1" w14:textId="77777777" w:rsidR="00425474" w:rsidRPr="00E424CA" w:rsidRDefault="00425474" w:rsidP="009C4DE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3CD9" w14:textId="77777777" w:rsidR="00425474" w:rsidRPr="00E424CA" w:rsidRDefault="00425474" w:rsidP="009C4DE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50F6" w14:textId="77777777" w:rsidR="00425474" w:rsidRPr="00E424CA" w:rsidRDefault="00425474" w:rsidP="009C4DE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B839" w14:textId="77777777" w:rsidR="00425474" w:rsidRPr="00E424CA" w:rsidRDefault="00425474" w:rsidP="009C4DE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08125C5C" w14:textId="77777777" w:rsidR="00710BBB" w:rsidRPr="001D3B3C" w:rsidRDefault="00267C5F" w:rsidP="001D3B3C"/>
    <w:sectPr w:rsidR="00710BBB" w:rsidRPr="001D3B3C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35C55" w14:textId="77777777" w:rsidR="00267C5F" w:rsidRDefault="00267C5F">
      <w:r>
        <w:separator/>
      </w:r>
    </w:p>
  </w:endnote>
  <w:endnote w:type="continuationSeparator" w:id="0">
    <w:p w14:paraId="0B448B44" w14:textId="77777777" w:rsidR="00267C5F" w:rsidRDefault="0026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6BB77" w14:textId="77777777" w:rsidR="00710BBB" w:rsidRDefault="00267C5F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AF8E7" w14:textId="77777777" w:rsidR="00710BBB" w:rsidRDefault="00267C5F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652FB" w14:textId="77777777" w:rsidR="00267C5F" w:rsidRDefault="00267C5F">
      <w:r>
        <w:separator/>
      </w:r>
    </w:p>
  </w:footnote>
  <w:footnote w:type="continuationSeparator" w:id="0">
    <w:p w14:paraId="11DB5F16" w14:textId="77777777" w:rsidR="00267C5F" w:rsidRDefault="00267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8B58E" w14:textId="77777777" w:rsidR="00710BBB" w:rsidRDefault="00267C5F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39771" w14:textId="77777777" w:rsidR="00710BBB" w:rsidRDefault="00267C5F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00518"/>
    <w:rsid w:val="000C619C"/>
    <w:rsid w:val="00187FCA"/>
    <w:rsid w:val="001D3B3C"/>
    <w:rsid w:val="00267C5F"/>
    <w:rsid w:val="002D43FE"/>
    <w:rsid w:val="00425474"/>
    <w:rsid w:val="005226BF"/>
    <w:rsid w:val="005D5795"/>
    <w:rsid w:val="006C5FC3"/>
    <w:rsid w:val="007026AD"/>
    <w:rsid w:val="0076289A"/>
    <w:rsid w:val="00773E12"/>
    <w:rsid w:val="007F7ED6"/>
    <w:rsid w:val="00855DB9"/>
    <w:rsid w:val="008764A1"/>
    <w:rsid w:val="00880E2F"/>
    <w:rsid w:val="008D3B08"/>
    <w:rsid w:val="00910D0C"/>
    <w:rsid w:val="00B57A96"/>
    <w:rsid w:val="00DD0F41"/>
    <w:rsid w:val="00E010A3"/>
    <w:rsid w:val="00E01219"/>
    <w:rsid w:val="00E3549E"/>
    <w:rsid w:val="00E424CA"/>
    <w:rsid w:val="00E52CAA"/>
    <w:rsid w:val="00E9655A"/>
    <w:rsid w:val="00FB66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0FB5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4</Pages>
  <Words>388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16</cp:revision>
  <dcterms:created xsi:type="dcterms:W3CDTF">2013-05-21T16:03:00Z</dcterms:created>
  <dcterms:modified xsi:type="dcterms:W3CDTF">2013-07-17T19:15:00Z</dcterms:modified>
</cp:coreProperties>
</file>